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20"/>
        <w:gridCol w:w="2470"/>
        <w:gridCol w:w="3164"/>
      </w:tblGrid>
      <w:tr w:rsidR="00165E8C" w:rsidRPr="00165E8C" w14:paraId="58EE1D7A" w14:textId="77777777" w:rsidTr="006D0A1E">
        <w:trPr>
          <w:trHeight w:hRule="exact" w:val="2268"/>
          <w:jc w:val="center"/>
        </w:trPr>
        <w:tc>
          <w:tcPr>
            <w:tcW w:w="9354" w:type="dxa"/>
            <w:gridSpan w:val="3"/>
            <w:vAlign w:val="center"/>
          </w:tcPr>
          <w:p w14:paraId="6B6E2A0A" w14:textId="77777777" w:rsidR="00165E8C" w:rsidRDefault="00165E8C" w:rsidP="00165E8C">
            <w:pPr>
              <w:pStyle w:val="a9"/>
            </w:pPr>
            <w:r>
              <w:t>Министерство образования Республики Беларусь</w:t>
            </w:r>
          </w:p>
          <w:p w14:paraId="7C4FA788" w14:textId="77777777" w:rsidR="00165E8C" w:rsidRDefault="00165E8C" w:rsidP="00165E8C">
            <w:pPr>
              <w:pStyle w:val="a9"/>
            </w:pPr>
          </w:p>
          <w:p w14:paraId="16DB0DCF" w14:textId="77777777" w:rsidR="00165E8C" w:rsidRDefault="00165E8C" w:rsidP="00165E8C">
            <w:pPr>
              <w:pStyle w:val="a9"/>
            </w:pPr>
            <w:r>
              <w:t>Учреждение образования</w:t>
            </w:r>
          </w:p>
          <w:p w14:paraId="6CAD8C59" w14:textId="77777777" w:rsidR="00165E8C" w:rsidRPr="00F72898" w:rsidRDefault="00165E8C" w:rsidP="00F72898">
            <w:pPr>
              <w:pStyle w:val="a9"/>
              <w:rPr>
                <w:caps/>
              </w:rPr>
            </w:pPr>
            <w:r w:rsidRPr="00F72898"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165E8C" w:rsidRPr="00165E8C" w14:paraId="5A1BE3E7" w14:textId="77777777" w:rsidTr="006D0A1E">
        <w:trPr>
          <w:trHeight w:hRule="exact" w:val="839"/>
          <w:jc w:val="center"/>
        </w:trPr>
        <w:tc>
          <w:tcPr>
            <w:tcW w:w="9354" w:type="dxa"/>
            <w:gridSpan w:val="3"/>
            <w:vAlign w:val="center"/>
          </w:tcPr>
          <w:p w14:paraId="41EDC7EF" w14:textId="77777777" w:rsidR="00165E8C" w:rsidRPr="00FA12AC" w:rsidRDefault="00F72898" w:rsidP="006D0A1E">
            <w:pPr>
              <w:pStyle w:val="a9"/>
              <w:jc w:val="left"/>
            </w:pPr>
            <w:r>
              <w:t xml:space="preserve">Факультет </w:t>
            </w:r>
            <w:r w:rsidR="00FA12AC">
              <w:t>компьютерных систем и сетей</w:t>
            </w:r>
          </w:p>
        </w:tc>
      </w:tr>
      <w:tr w:rsidR="00F72898" w:rsidRPr="00165E8C" w14:paraId="3ECCE943" w14:textId="77777777" w:rsidTr="006D0A1E">
        <w:trPr>
          <w:trHeight w:hRule="exact" w:val="850"/>
          <w:jc w:val="center"/>
        </w:trPr>
        <w:tc>
          <w:tcPr>
            <w:tcW w:w="9354" w:type="dxa"/>
            <w:gridSpan w:val="3"/>
            <w:vAlign w:val="center"/>
          </w:tcPr>
          <w:p w14:paraId="7B030B14" w14:textId="77777777" w:rsidR="00F72898" w:rsidRPr="00165E8C" w:rsidRDefault="00F72898" w:rsidP="006D0A1E">
            <w:pPr>
              <w:pStyle w:val="a9"/>
              <w:jc w:val="left"/>
            </w:pPr>
            <w:r>
              <w:t>Кафедра электронных вычислительных средств</w:t>
            </w:r>
          </w:p>
        </w:tc>
      </w:tr>
      <w:tr w:rsidR="00164DC8" w:rsidRPr="00165E8C" w14:paraId="4857E209" w14:textId="77777777" w:rsidTr="006D0A1E">
        <w:trPr>
          <w:trHeight w:hRule="exact" w:val="850"/>
          <w:jc w:val="center"/>
        </w:trPr>
        <w:tc>
          <w:tcPr>
            <w:tcW w:w="9354" w:type="dxa"/>
            <w:gridSpan w:val="3"/>
            <w:vAlign w:val="center"/>
          </w:tcPr>
          <w:p w14:paraId="561D97DD" w14:textId="584ABAD4" w:rsidR="00164DC8" w:rsidRPr="008309A5" w:rsidRDefault="00164DC8" w:rsidP="006D0A1E">
            <w:pPr>
              <w:pStyle w:val="a9"/>
              <w:jc w:val="left"/>
              <w:rPr>
                <w:lang w:val="en-US"/>
              </w:rPr>
            </w:pPr>
            <w:r>
              <w:t xml:space="preserve">Дисциплина: </w:t>
            </w:r>
            <w:r w:rsidR="008309A5">
              <w:t>Программирование компьютеров</w:t>
            </w:r>
          </w:p>
        </w:tc>
      </w:tr>
      <w:tr w:rsidR="00165E8C" w:rsidRPr="00165E8C" w14:paraId="3CF3EC29" w14:textId="77777777" w:rsidTr="006D0A1E">
        <w:trPr>
          <w:trHeight w:hRule="exact" w:val="4960"/>
          <w:jc w:val="center"/>
        </w:trPr>
        <w:tc>
          <w:tcPr>
            <w:tcW w:w="9354" w:type="dxa"/>
            <w:gridSpan w:val="3"/>
            <w:tcBorders>
              <w:bottom w:val="nil"/>
            </w:tcBorders>
            <w:vAlign w:val="center"/>
          </w:tcPr>
          <w:p w14:paraId="6E874A8F" w14:textId="4053BD10" w:rsidR="00165E8C" w:rsidRPr="00AA5819" w:rsidRDefault="00852B6C" w:rsidP="00F72898">
            <w:pPr>
              <w:pStyle w:val="a9"/>
            </w:pPr>
            <w:r>
              <w:t>Отчет по лабораторной работе №</w:t>
            </w:r>
            <w:r w:rsidR="00EB5B70">
              <w:t>4</w:t>
            </w:r>
          </w:p>
          <w:p w14:paraId="5744413D" w14:textId="49423E71" w:rsidR="00F72898" w:rsidRDefault="00164DC8" w:rsidP="00984724">
            <w:pPr>
              <w:pStyle w:val="a9"/>
            </w:pPr>
            <w:r>
              <w:t>«</w:t>
            </w:r>
            <w:r w:rsidR="00EB5B70" w:rsidRPr="00EB5B70">
              <w:t>Технология MMX</w:t>
            </w:r>
            <w:r>
              <w:t>»</w:t>
            </w:r>
          </w:p>
          <w:p w14:paraId="7087B393" w14:textId="187F3401" w:rsidR="00A30771" w:rsidRPr="00A30771" w:rsidRDefault="00A30771" w:rsidP="00F72898">
            <w:pPr>
              <w:pStyle w:val="a9"/>
            </w:pPr>
            <w:r>
              <w:t>Вариант №</w:t>
            </w:r>
            <w:r w:rsidR="00984724">
              <w:t>8</w:t>
            </w:r>
          </w:p>
          <w:p w14:paraId="2100F641" w14:textId="77777777" w:rsidR="00FA12AC" w:rsidRPr="00164868" w:rsidRDefault="00FA12AC" w:rsidP="00164868">
            <w:pPr>
              <w:ind w:firstLine="0"/>
              <w:rPr>
                <w:sz w:val="28"/>
                <w:szCs w:val="28"/>
              </w:rPr>
            </w:pPr>
          </w:p>
        </w:tc>
      </w:tr>
      <w:tr w:rsidR="00165E8C" w:rsidRPr="00165E8C" w14:paraId="5E93C385" w14:textId="77777777" w:rsidTr="00164DC8">
        <w:trPr>
          <w:trHeight w:hRule="exact" w:val="1725"/>
          <w:jc w:val="center"/>
        </w:trPr>
        <w:tc>
          <w:tcPr>
            <w:tcW w:w="3720" w:type="dxa"/>
            <w:tcBorders>
              <w:right w:val="nil"/>
            </w:tcBorders>
          </w:tcPr>
          <w:p w14:paraId="74B7C4D9" w14:textId="77777777" w:rsidR="00165E8C" w:rsidRDefault="007F13F5" w:rsidP="007F13F5">
            <w:pPr>
              <w:pStyle w:val="a9"/>
              <w:jc w:val="left"/>
            </w:pPr>
            <w:r>
              <w:t>Выполнил</w:t>
            </w:r>
            <w:r w:rsidR="006D0A1E">
              <w:t>и:</w:t>
            </w:r>
          </w:p>
          <w:p w14:paraId="49079E82" w14:textId="67B0D3BF" w:rsidR="007F13F5" w:rsidRDefault="00FA12AC" w:rsidP="007F13F5">
            <w:pPr>
              <w:pStyle w:val="a9"/>
              <w:jc w:val="left"/>
            </w:pPr>
            <w:r>
              <w:t>студент</w:t>
            </w:r>
            <w:r w:rsidR="006D0A1E">
              <w:t>ы</w:t>
            </w:r>
            <w:r>
              <w:t xml:space="preserve"> гр.</w:t>
            </w:r>
            <w:r w:rsidR="006D0A1E">
              <w:t xml:space="preserve"> </w:t>
            </w:r>
            <w:r w:rsidR="00984724">
              <w:t>2</w:t>
            </w:r>
            <w:r w:rsidR="006D0A1E">
              <w:t>5070</w:t>
            </w:r>
            <w:r w:rsidR="00984724">
              <w:t>1</w:t>
            </w:r>
          </w:p>
          <w:p w14:paraId="4458CDCC" w14:textId="4093A4D1" w:rsidR="007F13F5" w:rsidRPr="00984724" w:rsidRDefault="00984724" w:rsidP="00164DC8">
            <w:pPr>
              <w:pStyle w:val="a9"/>
              <w:jc w:val="left"/>
            </w:pPr>
            <w:proofErr w:type="spellStart"/>
            <w:r w:rsidRPr="00984724">
              <w:t>Ермакович</w:t>
            </w:r>
            <w:proofErr w:type="spellEnd"/>
            <w:r w:rsidRPr="00984724">
              <w:t xml:space="preserve"> В.А.</w:t>
            </w:r>
            <w:r>
              <w:t>,</w:t>
            </w:r>
          </w:p>
          <w:p w14:paraId="1DDBEC85" w14:textId="44F2059A" w:rsidR="00164DC8" w:rsidRPr="00984724" w:rsidRDefault="00984724" w:rsidP="00164DC8">
            <w:pPr>
              <w:pStyle w:val="a9"/>
              <w:jc w:val="left"/>
            </w:pPr>
            <w:r>
              <w:t>Зубков Н.</w:t>
            </w:r>
            <w:r w:rsidR="000B65C6">
              <w:t>В</w:t>
            </w:r>
            <w:r>
              <w:t>.</w:t>
            </w:r>
          </w:p>
          <w:p w14:paraId="190D62E4" w14:textId="6630AF5E" w:rsidR="00164DC8" w:rsidRPr="00164DC8" w:rsidRDefault="00164DC8" w:rsidP="00164DC8">
            <w:pPr>
              <w:pStyle w:val="a9"/>
              <w:jc w:val="left"/>
            </w:pPr>
          </w:p>
        </w:tc>
        <w:tc>
          <w:tcPr>
            <w:tcW w:w="2470" w:type="dxa"/>
            <w:tcBorders>
              <w:left w:val="nil"/>
              <w:right w:val="nil"/>
            </w:tcBorders>
            <w:vAlign w:val="center"/>
          </w:tcPr>
          <w:p w14:paraId="31977DA0" w14:textId="77777777" w:rsidR="00165E8C" w:rsidRPr="00165E8C" w:rsidRDefault="00165E8C" w:rsidP="00165E8C">
            <w:pPr>
              <w:pStyle w:val="a9"/>
            </w:pPr>
          </w:p>
        </w:tc>
        <w:tc>
          <w:tcPr>
            <w:tcW w:w="3164" w:type="dxa"/>
            <w:tcBorders>
              <w:left w:val="nil"/>
            </w:tcBorders>
          </w:tcPr>
          <w:p w14:paraId="1BBB30D4" w14:textId="77777777" w:rsidR="00165E8C" w:rsidRDefault="007F13F5" w:rsidP="007F13F5">
            <w:pPr>
              <w:pStyle w:val="a9"/>
              <w:jc w:val="left"/>
            </w:pPr>
            <w:r>
              <w:t>Проверил</w:t>
            </w:r>
            <w:r w:rsidR="006D0A1E">
              <w:t>:</w:t>
            </w:r>
          </w:p>
          <w:p w14:paraId="774CF65A" w14:textId="77777777" w:rsidR="007F13F5" w:rsidRPr="00165E8C" w:rsidRDefault="006D0A1E" w:rsidP="006D0A1E">
            <w:pPr>
              <w:pStyle w:val="a9"/>
              <w:jc w:val="left"/>
            </w:pPr>
            <w:r>
              <w:t>Порхун</w:t>
            </w:r>
            <w:r w:rsidR="007206C0">
              <w:t xml:space="preserve"> </w:t>
            </w:r>
            <w:r>
              <w:t>М</w:t>
            </w:r>
            <w:r w:rsidR="007206C0">
              <w:t xml:space="preserve">. </w:t>
            </w:r>
            <w:r>
              <w:t>И</w:t>
            </w:r>
            <w:r w:rsidR="007F13F5">
              <w:t>.</w:t>
            </w:r>
          </w:p>
        </w:tc>
      </w:tr>
      <w:tr w:rsidR="006D0A1E" w:rsidRPr="00165E8C" w14:paraId="2A530B72" w14:textId="77777777" w:rsidTr="00164DC8">
        <w:trPr>
          <w:trHeight w:hRule="exact" w:val="2969"/>
          <w:jc w:val="center"/>
        </w:trPr>
        <w:tc>
          <w:tcPr>
            <w:tcW w:w="9354" w:type="dxa"/>
            <w:gridSpan w:val="3"/>
            <w:vAlign w:val="bottom"/>
          </w:tcPr>
          <w:p w14:paraId="65C0A3A6" w14:textId="34B09540" w:rsidR="006D0A1E" w:rsidRDefault="006D0A1E" w:rsidP="006D0A1E">
            <w:pPr>
              <w:pStyle w:val="a9"/>
            </w:pPr>
            <w:r>
              <w:t>Минск 20</w:t>
            </w:r>
            <w:r w:rsidR="00AA5819">
              <w:t>2</w:t>
            </w:r>
            <w:r w:rsidR="00984724">
              <w:t>5</w:t>
            </w:r>
          </w:p>
        </w:tc>
      </w:tr>
    </w:tbl>
    <w:p w14:paraId="4EEADCB8" w14:textId="77777777" w:rsidR="00CA5067" w:rsidRPr="00AA5819" w:rsidRDefault="008A3118" w:rsidP="00AA5819">
      <w:pPr>
        <w:pStyle w:val="1"/>
      </w:pPr>
      <w:r w:rsidRPr="00AA5819">
        <w:lastRenderedPageBreak/>
        <w:t>Цель работы</w:t>
      </w:r>
    </w:p>
    <w:p w14:paraId="2BC73A1E" w14:textId="77777777" w:rsidR="000B65C6" w:rsidRDefault="00AA5819" w:rsidP="000B65C6">
      <w:pPr>
        <w:pStyle w:val="5"/>
      </w:pPr>
      <w:r>
        <w:t>Цел</w:t>
      </w:r>
      <w:r w:rsidR="000B65C6">
        <w:t>и</w:t>
      </w:r>
      <w:r>
        <w:t xml:space="preserve"> лабораторной работы</w:t>
      </w:r>
      <w:r w:rsidR="000B65C6">
        <w:t>:</w:t>
      </w:r>
    </w:p>
    <w:p w14:paraId="3E486C43" w14:textId="6535CA83" w:rsidR="00540B9D" w:rsidRDefault="000B65C6" w:rsidP="000E7C20">
      <w:pPr>
        <w:pStyle w:val="5"/>
      </w:pPr>
      <w:r>
        <w:t xml:space="preserve">1) </w:t>
      </w:r>
      <w:r w:rsidR="00EB5B70" w:rsidRPr="00EB5B70">
        <w:t>ознакомиться с архитектурой и командами технологии MMX;</w:t>
      </w:r>
    </w:p>
    <w:p w14:paraId="785C8392" w14:textId="002AFA8F" w:rsidR="000B65C6" w:rsidRDefault="000B65C6" w:rsidP="00EB5B70">
      <w:pPr>
        <w:pStyle w:val="5"/>
      </w:pPr>
      <w:r>
        <w:t>2</w:t>
      </w:r>
      <w:r w:rsidR="00540B9D">
        <w:t>)</w:t>
      </w:r>
      <w:r w:rsidR="00EB5B70">
        <w:t xml:space="preserve"> </w:t>
      </w:r>
      <w:r w:rsidR="00EB5B70">
        <w:t>разработать ассемблерную вставку в высокоуровневый код для обработки данных</w:t>
      </w:r>
      <w:r w:rsidR="00EB5B70">
        <w:t xml:space="preserve"> </w:t>
      </w:r>
      <w:r w:rsidR="00EB5B70">
        <w:t>при помощи команд MMX.</w:t>
      </w:r>
    </w:p>
    <w:p w14:paraId="52B85B6C" w14:textId="04CB59A4" w:rsidR="00EB789D" w:rsidRDefault="00084354" w:rsidP="00AA5819">
      <w:pPr>
        <w:pStyle w:val="1"/>
      </w:pPr>
      <w:r>
        <w:t>Задание</w:t>
      </w:r>
    </w:p>
    <w:p w14:paraId="51EBD113" w14:textId="3EE148F2" w:rsidR="00540B9D" w:rsidRPr="00540B9D" w:rsidRDefault="00540B9D" w:rsidP="00540B9D">
      <w:pPr>
        <w:pStyle w:val="2"/>
        <w:numPr>
          <w:ilvl w:val="0"/>
          <w:numId w:val="0"/>
        </w:numPr>
        <w:ind w:left="709"/>
        <w:jc w:val="left"/>
      </w:pPr>
      <w:r>
        <w:t>2.1 Задание 1</w:t>
      </w:r>
    </w:p>
    <w:p w14:paraId="33B9DFBC" w14:textId="532FD8F4" w:rsidR="000E7C20" w:rsidRDefault="00EB5B70" w:rsidP="00EB5B70">
      <w:pPr>
        <w:pStyle w:val="5"/>
      </w:pPr>
      <w:r w:rsidRPr="00EB5B70">
        <w:rPr>
          <w:szCs w:val="28"/>
        </w:rPr>
        <w:t>В данном задании необходимо разработать ассемблерную вставку с использованием</w:t>
      </w:r>
      <w:r>
        <w:rPr>
          <w:szCs w:val="28"/>
        </w:rPr>
        <w:t xml:space="preserve"> </w:t>
      </w:r>
      <w:r w:rsidRPr="00EB5B70">
        <w:rPr>
          <w:szCs w:val="28"/>
        </w:rPr>
        <w:t>команд MMX, которая выполняет в соответствии с индивидуальным вариантом обработку</w:t>
      </w:r>
      <w:r>
        <w:rPr>
          <w:szCs w:val="28"/>
        </w:rPr>
        <w:t xml:space="preserve"> </w:t>
      </w:r>
      <w:r w:rsidRPr="00EB5B70">
        <w:rPr>
          <w:szCs w:val="28"/>
        </w:rPr>
        <w:t xml:space="preserve">массива. Элементы массива – числа типа </w:t>
      </w:r>
      <w:proofErr w:type="spellStart"/>
      <w:r w:rsidRPr="00EB5B70">
        <w:rPr>
          <w:szCs w:val="28"/>
        </w:rPr>
        <w:t>int</w:t>
      </w:r>
      <w:proofErr w:type="spellEnd"/>
      <w:r w:rsidRPr="00EB5B70">
        <w:rPr>
          <w:szCs w:val="28"/>
        </w:rPr>
        <w:t>. Размер массива и его элементы должны</w:t>
      </w:r>
      <w:r>
        <w:rPr>
          <w:szCs w:val="28"/>
        </w:rPr>
        <w:t xml:space="preserve"> </w:t>
      </w:r>
      <w:r w:rsidRPr="00EB5B70">
        <w:rPr>
          <w:szCs w:val="28"/>
        </w:rPr>
        <w:t>вводиться с клавиатуры. Сравнить результаты работы с Си.</w:t>
      </w:r>
      <w:r>
        <w:rPr>
          <w:szCs w:val="28"/>
        </w:rPr>
        <w:t xml:space="preserve"> </w:t>
      </w:r>
    </w:p>
    <w:p w14:paraId="6DA2E0C1" w14:textId="16AE702C" w:rsidR="00EB5B70" w:rsidRPr="00EB5B70" w:rsidRDefault="00EB5B70" w:rsidP="00EB5B70">
      <w:pPr>
        <w:pStyle w:val="5"/>
        <w:rPr>
          <w:szCs w:val="28"/>
        </w:rPr>
      </w:pPr>
      <w:r w:rsidRPr="00EB5B70">
        <w:rPr>
          <w:szCs w:val="28"/>
        </w:rPr>
        <w:t>Найти количество нечётных</w:t>
      </w:r>
      <w:r>
        <w:rPr>
          <w:szCs w:val="28"/>
        </w:rPr>
        <w:t xml:space="preserve"> </w:t>
      </w:r>
      <w:r w:rsidRPr="00EB5B70">
        <w:rPr>
          <w:szCs w:val="28"/>
        </w:rPr>
        <w:t>элементов массива.</w:t>
      </w:r>
    </w:p>
    <w:p w14:paraId="19ACAF30" w14:textId="28EDC3C5" w:rsidR="00540B9D" w:rsidRDefault="00540B9D" w:rsidP="00540B9D">
      <w:pPr>
        <w:pStyle w:val="2"/>
        <w:numPr>
          <w:ilvl w:val="0"/>
          <w:numId w:val="0"/>
        </w:numPr>
        <w:ind w:left="709"/>
        <w:jc w:val="left"/>
      </w:pPr>
      <w:r>
        <w:t>2.2 Задание 2</w:t>
      </w:r>
    </w:p>
    <w:p w14:paraId="447C2BD7" w14:textId="56C9EB66" w:rsidR="00EB5B70" w:rsidRDefault="00EB5B70" w:rsidP="00EB5B70">
      <w:r>
        <w:t>В данном задании необходимо разработать ассемблерную вставку с использованием</w:t>
      </w:r>
      <w:r>
        <w:t xml:space="preserve"> </w:t>
      </w:r>
      <w:r>
        <w:t>команд MMX, которая выполняет в соответствии с индивидуальным вариантом обработку</w:t>
      </w:r>
      <w:r>
        <w:t xml:space="preserve"> </w:t>
      </w:r>
      <w:r>
        <w:t>матриц. Количество строк матрицы и её элементы должны вводиться с клавиатуры.</w:t>
      </w:r>
      <w:r>
        <w:t xml:space="preserve"> </w:t>
      </w:r>
      <w:r>
        <w:t>Количество столбцов и тип данных указаны в индивидуальном варианте задания.</w:t>
      </w:r>
      <w:r>
        <w:t xml:space="preserve"> </w:t>
      </w:r>
      <w:r>
        <w:t>Сравнить результат работы ассемблерной вставки с результатом вычислений в Си.</w:t>
      </w:r>
    </w:p>
    <w:p w14:paraId="1B588A10" w14:textId="00C17117" w:rsidR="00EB5B70" w:rsidRPr="00EB5B70" w:rsidRDefault="00EB5B70" w:rsidP="00EB5B70">
      <w:r>
        <w:t>Умножение матриц. Элементы матриц – 16-разрядные целые числа со</w:t>
      </w:r>
      <w:r>
        <w:t xml:space="preserve"> </w:t>
      </w:r>
      <w:r>
        <w:t>знаком. Количество столбцов матриц – 4.</w:t>
      </w:r>
    </w:p>
    <w:p w14:paraId="4C221F8B" w14:textId="47F2798F" w:rsidR="000E7C20" w:rsidRDefault="000E7C20" w:rsidP="000E7C20">
      <w:pPr>
        <w:pStyle w:val="2"/>
        <w:numPr>
          <w:ilvl w:val="0"/>
          <w:numId w:val="0"/>
        </w:numPr>
        <w:ind w:left="709"/>
        <w:jc w:val="left"/>
      </w:pPr>
      <w:r>
        <w:t>2.3</w:t>
      </w:r>
      <w:r w:rsidR="00EB5B70">
        <w:t xml:space="preserve"> Дополнительные задания</w:t>
      </w:r>
    </w:p>
    <w:p w14:paraId="02F562D7" w14:textId="42175A59" w:rsidR="00EB5B70" w:rsidRDefault="00EB5B70" w:rsidP="00EB5B70">
      <w:pPr>
        <w:pStyle w:val="5"/>
      </w:pPr>
      <w:r>
        <w:t>1) Разработать программу для нахождения суммы элементов массива. Элементы</w:t>
      </w:r>
      <w:r>
        <w:t xml:space="preserve"> </w:t>
      </w:r>
      <w:r>
        <w:t xml:space="preserve">массива – 16-разрядные целые числа со знаком (тип данных </w:t>
      </w:r>
      <w:proofErr w:type="spellStart"/>
      <w:r>
        <w:t>short</w:t>
      </w:r>
      <w:proofErr w:type="spellEnd"/>
      <w:r>
        <w:t>). Обработку</w:t>
      </w:r>
      <w:r>
        <w:t xml:space="preserve"> </w:t>
      </w:r>
      <w:r>
        <w:t>элементов массива выполнять параллельно (т.е. сразу по 4 16-разрядных слова);</w:t>
      </w:r>
    </w:p>
    <w:p w14:paraId="3E12C58C" w14:textId="1F86F7C3" w:rsidR="00EB5B70" w:rsidRDefault="00EB5B70" w:rsidP="00EB5B70">
      <w:pPr>
        <w:pStyle w:val="5"/>
      </w:pPr>
      <w:r>
        <w:t>2) Модифицировать программу из задания No2 для обработки матриц любых</w:t>
      </w:r>
      <w:r>
        <w:t xml:space="preserve"> </w:t>
      </w:r>
      <w:r>
        <w:t>размеров (количество столбцов должно быть кратно размеру исходных данных);</w:t>
      </w:r>
    </w:p>
    <w:p w14:paraId="531B975C" w14:textId="523573F1" w:rsidR="00EB5B70" w:rsidRPr="00EB5B70" w:rsidRDefault="00EB5B70" w:rsidP="00EB5B70">
      <w:pPr>
        <w:pStyle w:val="5"/>
      </w:pPr>
      <w:r>
        <w:t>3) Разработать ассемблерную вставку с использованием команд MMX, которая</w:t>
      </w:r>
      <w:r>
        <w:t xml:space="preserve"> </w:t>
      </w:r>
      <w:r>
        <w:t>формирует негатив исходного изображения. Результат обработки сохранить в</w:t>
      </w:r>
      <w:r>
        <w:t xml:space="preserve"> </w:t>
      </w:r>
      <w:r>
        <w:t>виде изображения в формате .BMP. Сравнить результат работы ассемблерной</w:t>
      </w:r>
      <w:r>
        <w:t xml:space="preserve"> </w:t>
      </w:r>
      <w:r>
        <w:t>вставки с результатом вычислений в Си.</w:t>
      </w:r>
    </w:p>
    <w:p w14:paraId="378CDAD1" w14:textId="0A1E1806" w:rsidR="00863636" w:rsidRDefault="00C90948" w:rsidP="00AA5819">
      <w:pPr>
        <w:pStyle w:val="1"/>
      </w:pPr>
      <w:r w:rsidRPr="000B65C6">
        <w:lastRenderedPageBreak/>
        <w:t>Ход работы</w:t>
      </w:r>
    </w:p>
    <w:p w14:paraId="036591DA" w14:textId="77777777" w:rsidR="00EB5B70" w:rsidRDefault="00EB5B70" w:rsidP="00EB5B70">
      <w:r>
        <w:t>В ходе выполнения лабораторной работы была составлена программа реализующие данные задания</w:t>
      </w:r>
    </w:p>
    <w:p w14:paraId="3F8C57EA" w14:textId="723011F0" w:rsidR="00EB5B70" w:rsidRPr="00EB5B70" w:rsidRDefault="00EB5B70" w:rsidP="00EB5B70">
      <w:pPr>
        <w:pStyle w:val="5"/>
      </w:pPr>
      <w:r>
        <w:t>Листинг программы приведён ниже:</w:t>
      </w:r>
    </w:p>
    <w:p w14:paraId="14C80240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808080"/>
          <w:sz w:val="16"/>
          <w:szCs w:val="16"/>
          <w:highlight w:val="white"/>
          <w:lang/>
        </w:rPr>
        <w:t>#include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&lt;iostream&gt;</w:t>
      </w:r>
    </w:p>
    <w:p w14:paraId="580B1C2D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808080"/>
          <w:sz w:val="16"/>
          <w:szCs w:val="16"/>
          <w:highlight w:val="white"/>
          <w:lang/>
        </w:rPr>
        <w:t>#include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&lt;conio.h&gt;</w:t>
      </w:r>
    </w:p>
    <w:p w14:paraId="3D44DCC3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808080"/>
          <w:sz w:val="16"/>
          <w:szCs w:val="16"/>
          <w:highlight w:val="white"/>
          <w:lang/>
        </w:rPr>
        <w:t>#include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"img_lib.h"</w:t>
      </w:r>
    </w:p>
    <w:p w14:paraId="4FB1B2B3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6F21530B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using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namespace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std;</w:t>
      </w:r>
    </w:p>
    <w:p w14:paraId="6C7BBAEA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61BE8ED4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void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task1() {</w:t>
      </w:r>
    </w:p>
    <w:p w14:paraId="667A438A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arr_size;</w:t>
      </w:r>
    </w:p>
    <w:p w14:paraId="7B7DEDE1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"Введите размер массива: 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;</w:t>
      </w:r>
    </w:p>
    <w:p w14:paraId="291BCE65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cin &gt;&gt; arr_size;</w:t>
      </w:r>
    </w:p>
    <w:p w14:paraId="2AC9C3B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196556B0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* array =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new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[arr_size];</w:t>
      </w:r>
    </w:p>
    <w:p w14:paraId="5FBB5B4D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"Введите элементы массива: 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;</w:t>
      </w:r>
    </w:p>
    <w:p w14:paraId="31AA901C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i = 0; i &lt; arr_size; i++) {</w:t>
      </w:r>
    </w:p>
    <w:p w14:paraId="776754AA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cin &gt;&gt; array[i];</w:t>
      </w:r>
    </w:p>
    <w:p w14:paraId="5227FD6F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}</w:t>
      </w:r>
    </w:p>
    <w:p w14:paraId="633278F1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2256ABCA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odd_count_c = 0, odd_count_mmx = 0;</w:t>
      </w:r>
    </w:p>
    <w:p w14:paraId="72092FFC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6582BAF3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i = 0; i &lt; arr_size; i++) {</w:t>
      </w:r>
    </w:p>
    <w:p w14:paraId="634AE566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if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(array[i] % 2 != 0) odd_count_c++;</w:t>
      </w:r>
    </w:p>
    <w:p w14:paraId="4B4F7430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}</w:t>
      </w:r>
    </w:p>
    <w:p w14:paraId="42293220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4174C38D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one = 1;</w:t>
      </w:r>
    </w:p>
    <w:p w14:paraId="377ECE77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16C387B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__asm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{</w:t>
      </w:r>
    </w:p>
    <w:p w14:paraId="663970AF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mov esi, array</w:t>
      </w:r>
    </w:p>
    <w:p w14:paraId="44A4CC2E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mov ecx, arr_size</w:t>
      </w:r>
    </w:p>
    <w:p w14:paraId="0139DC0D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pxor mm1, mm1</w:t>
      </w:r>
    </w:p>
    <w:p w14:paraId="23BBA24F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check_loop :</w:t>
      </w:r>
    </w:p>
    <w:p w14:paraId="704E8465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movd mm0, [esi]</w:t>
      </w:r>
    </w:p>
    <w:p w14:paraId="0F39F7EA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movd eax, mm0</w:t>
      </w:r>
    </w:p>
    <w:p w14:paraId="3DE88661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    test eax, 1</w:t>
      </w:r>
    </w:p>
    <w:p w14:paraId="1C77FDD3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    jz skip_inc</w:t>
      </w:r>
    </w:p>
    <w:p w14:paraId="42513F2D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    paddd mm1, [one]</w:t>
      </w:r>
    </w:p>
    <w:p w14:paraId="41F16BAD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    skip_inc :</w:t>
      </w:r>
    </w:p>
    <w:p w14:paraId="65BCACE1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        add esi, 4</w:t>
      </w:r>
    </w:p>
    <w:p w14:paraId="1241163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        loop check_loop</w:t>
      </w:r>
    </w:p>
    <w:p w14:paraId="65FD4990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        movd odd_count_mmx, mm1</w:t>
      </w:r>
    </w:p>
    <w:p w14:paraId="40FC0B81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        emms</w:t>
      </w:r>
    </w:p>
    <w:p w14:paraId="205226D0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}</w:t>
      </w:r>
    </w:p>
    <w:p w14:paraId="0AA7AFF7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5E16454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"Кол-во нечётных элементов (C++): 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&lt;&lt; odd_count_c &lt;&lt; endl;</w:t>
      </w:r>
    </w:p>
    <w:p w14:paraId="176BED77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"Кол-во нечётных элементов (MMX): 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&lt;&lt; odd_count_mmx &lt;&lt; endl;</w:t>
      </w:r>
    </w:p>
    <w:p w14:paraId="2281A4B5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62986940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delete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[] array;</w:t>
      </w:r>
    </w:p>
    <w:p w14:paraId="0C0AB09E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}</w:t>
      </w:r>
    </w:p>
    <w:p w14:paraId="11265440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067ACD3B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void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task2() {</w:t>
      </w:r>
    </w:p>
    <w:p w14:paraId="302009D4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row_size = 1;</w:t>
      </w:r>
    </w:p>
    <w:p w14:paraId="5825E919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const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col_size = 4;</w:t>
      </w:r>
    </w:p>
    <w:p w14:paraId="416C512E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</w:t>
      </w:r>
    </w:p>
    <w:p w14:paraId="7373172B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"Введите кол-во строк матрицы: 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;</w:t>
      </w:r>
    </w:p>
    <w:p w14:paraId="214CB513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cin &gt;&gt; row_size;</w:t>
      </w:r>
    </w:p>
    <w:p w14:paraId="16CB5579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short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* matrix_1 =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new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short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[row_size * col_size];</w:t>
      </w:r>
    </w:p>
    <w:p w14:paraId="119AC5F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short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* matrix_2 =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new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short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[row_size * col_size];</w:t>
      </w:r>
    </w:p>
    <w:p w14:paraId="79A89739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short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* matrix_c =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new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short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[row_size * col_size];</w:t>
      </w:r>
    </w:p>
    <w:p w14:paraId="53BE5C64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short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* matrix_MMX =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new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short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[row_size * col_size];</w:t>
      </w:r>
    </w:p>
    <w:p w14:paraId="48EB5DBE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08780DB4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"Введите элементы матрицы 1"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&lt;&lt; endl;</w:t>
      </w:r>
    </w:p>
    <w:p w14:paraId="00B27767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599B690F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i = 0; i &lt; row_size; i++)</w:t>
      </w:r>
    </w:p>
    <w:p w14:paraId="3A1A3898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j = 0; j &lt; col_size; j++)</w:t>
      </w:r>
    </w:p>
    <w:p w14:paraId="1AFA03DA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cin &gt;&gt; *(matrix_1 + i * col_size + j);</w:t>
      </w:r>
    </w:p>
    <w:p w14:paraId="04727381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35C5BCE8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"Введите элементы матрицы 2"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&lt;&lt; endl;</w:t>
      </w:r>
    </w:p>
    <w:p w14:paraId="7DECEE17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0576D215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i = 0; i &lt; row_size; i++)</w:t>
      </w:r>
    </w:p>
    <w:p w14:paraId="3A662E7F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j = 0; j &lt; col_size; j++)</w:t>
      </w:r>
    </w:p>
    <w:p w14:paraId="7D1280D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lastRenderedPageBreak/>
        <w:t xml:space="preserve">            cin &gt;&gt; *(matrix_2 + i * col_size + j);</w:t>
      </w:r>
    </w:p>
    <w:p w14:paraId="49E4EB74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6E29A205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"Матрица 1:"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&lt;&lt; endl;</w:t>
      </w:r>
    </w:p>
    <w:p w14:paraId="4E3994B3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120A6CAC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i = 0; i &lt; row_size; i++) {</w:t>
      </w:r>
    </w:p>
    <w:p w14:paraId="34F7CD90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j = 0; j &lt; col_size; j++) {</w:t>
      </w:r>
    </w:p>
    <w:p w14:paraId="2195E74E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cout &lt;&lt; *(matrix_1 + i * col_size + j)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 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;</w:t>
      </w:r>
    </w:p>
    <w:p w14:paraId="0ED75496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}</w:t>
      </w:r>
    </w:p>
    <w:p w14:paraId="75D4A946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cout &lt;&lt; endl;</w:t>
      </w:r>
    </w:p>
    <w:p w14:paraId="7A6ED7C4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}</w:t>
      </w:r>
    </w:p>
    <w:p w14:paraId="0958656E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1F37DDBE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"Матрица 2:"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&lt;&lt; endl;</w:t>
      </w:r>
    </w:p>
    <w:p w14:paraId="3D427F04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3B0F90C0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i = 0; i &lt; row_size; i++) {</w:t>
      </w:r>
    </w:p>
    <w:p w14:paraId="5F30D67D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j = 0; j &lt; col_size; j++) {</w:t>
      </w:r>
    </w:p>
    <w:p w14:paraId="6FA150D9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cout &lt;&lt; *(matrix_2 + i * col_size + j)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 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;</w:t>
      </w:r>
    </w:p>
    <w:p w14:paraId="1AA79410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}</w:t>
      </w:r>
    </w:p>
    <w:p w14:paraId="29E7EDC6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cout &lt;&lt; endl;</w:t>
      </w:r>
    </w:p>
    <w:p w14:paraId="4199951A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}</w:t>
      </w:r>
    </w:p>
    <w:p w14:paraId="3BF9EDEC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7E294AA7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8000"/>
          <w:sz w:val="16"/>
          <w:szCs w:val="16"/>
          <w:highlight w:val="white"/>
          <w:lang/>
        </w:rPr>
        <w:t>// Вычисление произведения матриц</w:t>
      </w:r>
    </w:p>
    <w:p w14:paraId="1121D34B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i = 0; i &lt; row_size; i++)</w:t>
      </w:r>
    </w:p>
    <w:p w14:paraId="59B3AA01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j = 0; j &lt; col_size; j++)</w:t>
      </w:r>
    </w:p>
    <w:p w14:paraId="5C8DC65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*(matrix_c + i * col_size + j) = *(matrix_1 + i * col_size + j) * *(matrix_2 + i * col_size + j);</w:t>
      </w:r>
    </w:p>
    <w:p w14:paraId="45FE2F73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436F2BB0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"Результат произведения матриц на СИ:"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&lt;&lt; endl;</w:t>
      </w:r>
    </w:p>
    <w:p w14:paraId="1AEBE1C5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i = 0; i &lt; row_size; i++) {</w:t>
      </w:r>
    </w:p>
    <w:p w14:paraId="66410C7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j = 0; j &lt; col_size; j++) {</w:t>
      </w:r>
    </w:p>
    <w:p w14:paraId="68874EFF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cout &lt;&lt; *(matrix_c + i * col_size + j)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 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;</w:t>
      </w:r>
    </w:p>
    <w:p w14:paraId="29EE87D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}</w:t>
      </w:r>
    </w:p>
    <w:p w14:paraId="3EDD4E71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cout &lt;&lt; endl;</w:t>
      </w:r>
    </w:p>
    <w:p w14:paraId="4B17260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}</w:t>
      </w:r>
    </w:p>
    <w:p w14:paraId="5219F637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49076D81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_asm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{</w:t>
      </w:r>
    </w:p>
    <w:p w14:paraId="3D00B951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mov esi, matrix_1</w:t>
      </w:r>
    </w:p>
    <w:p w14:paraId="5FD22EE4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mov edi, matrix_2</w:t>
      </w:r>
    </w:p>
    <w:p w14:paraId="1D5DD23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mov ebx, matrix_MMX</w:t>
      </w:r>
    </w:p>
    <w:p w14:paraId="33559B30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mov ecx, row_size</w:t>
      </w:r>
    </w:p>
    <w:p w14:paraId="762F3DCD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0D62D89D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p0 : </w:t>
      </w:r>
    </w:p>
    <w:p w14:paraId="241CAB5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movq mm0, [esi]</w:t>
      </w:r>
    </w:p>
    <w:p w14:paraId="7AE529AC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movq mm1, [edi]</w:t>
      </w:r>
    </w:p>
    <w:p w14:paraId="447CB73A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pmullw mm0, mm1</w:t>
      </w:r>
    </w:p>
    <w:p w14:paraId="7F8DFCC4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movq[ebx], mm0</w:t>
      </w:r>
    </w:p>
    <w:p w14:paraId="0526DD19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3EFCBF28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add esi, 8</w:t>
      </w:r>
    </w:p>
    <w:p w14:paraId="013E286B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add edi, 8</w:t>
      </w:r>
    </w:p>
    <w:p w14:paraId="48A13DE7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add ebx, 8</w:t>
      </w:r>
    </w:p>
    <w:p w14:paraId="6CD0A720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1BA8649F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loop p0</w:t>
      </w:r>
    </w:p>
    <w:p w14:paraId="2628F41E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}</w:t>
      </w:r>
    </w:p>
    <w:p w14:paraId="0C29D9E6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3C990C78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"Результат произведения матриц 2x2 при помощи MMX:"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&lt;&lt; endl;</w:t>
      </w:r>
    </w:p>
    <w:p w14:paraId="56802F1C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0E9C250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i = 0; i &lt; row_size; i++) {</w:t>
      </w:r>
    </w:p>
    <w:p w14:paraId="17447D6B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j = 0; j &lt; col_size; j++) {</w:t>
      </w:r>
    </w:p>
    <w:p w14:paraId="398C347C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cout &lt;&lt; *(matrix_MMX + i * col_size + j)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 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;</w:t>
      </w:r>
    </w:p>
    <w:p w14:paraId="52C63EE1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}</w:t>
      </w:r>
    </w:p>
    <w:p w14:paraId="1A6722AB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cout &lt;&lt; endl;</w:t>
      </w:r>
    </w:p>
    <w:p w14:paraId="01A9C74D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}</w:t>
      </w:r>
    </w:p>
    <w:p w14:paraId="694F8BE5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delete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[] matrix_1;</w:t>
      </w:r>
    </w:p>
    <w:p w14:paraId="2BB6AF81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delete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[] matrix_2;</w:t>
      </w:r>
    </w:p>
    <w:p w14:paraId="1A77A89B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delete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[] matrix_c;</w:t>
      </w:r>
    </w:p>
    <w:p w14:paraId="7B8BF36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delete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[] matrix_MMX;</w:t>
      </w:r>
    </w:p>
    <w:p w14:paraId="4304F5D4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}</w:t>
      </w:r>
    </w:p>
    <w:p w14:paraId="3057B057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2F14C9C8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void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dop1() {</w:t>
      </w:r>
    </w:p>
    <w:p w14:paraId="4B8DBEC5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const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ARR_SIZE = 4 * 5;</w:t>
      </w:r>
    </w:p>
    <w:p w14:paraId="17DC5F7D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const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MASK = 0x000000FF;</w:t>
      </w:r>
    </w:p>
    <w:p w14:paraId="7C4802AB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arr_sum = 0;</w:t>
      </w:r>
    </w:p>
    <w:p w14:paraId="719B462A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short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* array =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new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short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[ARR_SIZE];</w:t>
      </w:r>
    </w:p>
    <w:p w14:paraId="6CDFB6C3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8000"/>
          <w:sz w:val="16"/>
          <w:szCs w:val="16"/>
          <w:highlight w:val="white"/>
          <w:lang/>
        </w:rPr>
        <w:t>// get array from user</w:t>
      </w:r>
    </w:p>
    <w:p w14:paraId="5D733A45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std::cout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 Input 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&lt;&lt; ARR_SIZE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 elements :"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&lt;&lt; std::endl;</w:t>
      </w:r>
    </w:p>
    <w:p w14:paraId="288F4468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short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i = 0; i &lt; ARR_SIZE; i++)</w:t>
      </w:r>
    </w:p>
    <w:p w14:paraId="1B400D5E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std::cin &gt;&gt; array[i];</w:t>
      </w:r>
    </w:p>
    <w:p w14:paraId="034DA2D9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8000"/>
          <w:sz w:val="16"/>
          <w:szCs w:val="16"/>
          <w:highlight w:val="white"/>
          <w:lang/>
        </w:rPr>
        <w:t>// print entered array</w:t>
      </w:r>
    </w:p>
    <w:p w14:paraId="546D0E30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std::cout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 Entered array : \n 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;</w:t>
      </w:r>
    </w:p>
    <w:p w14:paraId="76C6197C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lastRenderedPageBreak/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short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i = 0; i &lt; ARR_SIZE; i++)</w:t>
      </w:r>
    </w:p>
    <w:p w14:paraId="28CC96EB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std::cout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 array ["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&lt;&lt; i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"] = 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&lt;&lt; array[i] &lt;&lt; std::endl;</w:t>
      </w:r>
    </w:p>
    <w:p w14:paraId="4BC68C5D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1B03A135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_asm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{</w:t>
      </w:r>
    </w:p>
    <w:p w14:paraId="754C246D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xor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esi , esi</w:t>
      </w:r>
    </w:p>
    <w:p w14:paraId="051E4FF4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mov esi , array </w:t>
      </w:r>
      <w:r w:rsidRPr="00EB5B70">
        <w:rPr>
          <w:rFonts w:ascii="Cascadia Mono" w:hAnsi="Cascadia Mono" w:cs="Cascadia Mono"/>
          <w:color w:val="008000"/>
          <w:sz w:val="16"/>
          <w:szCs w:val="16"/>
          <w:highlight w:val="white"/>
          <w:lang/>
        </w:rPr>
        <w:t>// array -&gt; esi</w:t>
      </w:r>
    </w:p>
    <w:p w14:paraId="76EDFBE9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mov ecx , ARR_SIZE </w:t>
      </w:r>
      <w:r w:rsidRPr="00EB5B70">
        <w:rPr>
          <w:rFonts w:ascii="Cascadia Mono" w:hAnsi="Cascadia Mono" w:cs="Cascadia Mono"/>
          <w:color w:val="008000"/>
          <w:sz w:val="16"/>
          <w:szCs w:val="16"/>
          <w:highlight w:val="white"/>
          <w:lang/>
        </w:rPr>
        <w:t>// ecx = array size</w:t>
      </w:r>
    </w:p>
    <w:p w14:paraId="22E6034C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xor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ebx , ebx </w:t>
      </w:r>
      <w:r w:rsidRPr="00EB5B70">
        <w:rPr>
          <w:rFonts w:ascii="Cascadia Mono" w:hAnsi="Cascadia Mono" w:cs="Cascadia Mono"/>
          <w:color w:val="008000"/>
          <w:sz w:val="16"/>
          <w:szCs w:val="16"/>
          <w:highlight w:val="white"/>
          <w:lang/>
        </w:rPr>
        <w:t>// tmp = 0</w:t>
      </w:r>
    </w:p>
    <w:p w14:paraId="6D193294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</w:t>
      </w:r>
      <w:r w:rsidRPr="00EB5B70">
        <w:rPr>
          <w:rFonts w:ascii="Cascadia Mono" w:hAnsi="Cascadia Mono" w:cs="Cascadia Mono"/>
          <w:color w:val="008000"/>
          <w:sz w:val="16"/>
          <w:szCs w:val="16"/>
          <w:highlight w:val="white"/>
          <w:lang/>
        </w:rPr>
        <w:t>// calculate sum of 4 elements</w:t>
      </w:r>
    </w:p>
    <w:p w14:paraId="7AB64BE7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lp : </w:t>
      </w:r>
    </w:p>
    <w:p w14:paraId="3E8ACBBD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movq mm0 ,[esi] </w:t>
      </w:r>
      <w:r w:rsidRPr="00EB5B70">
        <w:rPr>
          <w:rFonts w:ascii="Cascadia Mono" w:hAnsi="Cascadia Mono" w:cs="Cascadia Mono"/>
          <w:color w:val="008000"/>
          <w:sz w:val="16"/>
          <w:szCs w:val="16"/>
          <w:highlight w:val="white"/>
          <w:lang/>
        </w:rPr>
        <w:t>// arr [ i ] -&gt; mm 0</w:t>
      </w:r>
    </w:p>
    <w:p w14:paraId="6DB6DE0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movq mm1 , mm0 </w:t>
      </w:r>
      <w:r w:rsidRPr="00EB5B70">
        <w:rPr>
          <w:rFonts w:ascii="Cascadia Mono" w:hAnsi="Cascadia Mono" w:cs="Cascadia Mono"/>
          <w:color w:val="008000"/>
          <w:sz w:val="16"/>
          <w:szCs w:val="16"/>
          <w:highlight w:val="white"/>
          <w:lang/>
        </w:rPr>
        <w:t>// arr [ i ] -&gt; mm 1</w:t>
      </w:r>
    </w:p>
    <w:p w14:paraId="1B6FF674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psrlq mm1 , 16 </w:t>
      </w:r>
      <w:r w:rsidRPr="00EB5B70">
        <w:rPr>
          <w:rFonts w:ascii="Cascadia Mono" w:hAnsi="Cascadia Mono" w:cs="Cascadia Mono"/>
          <w:color w:val="008000"/>
          <w:sz w:val="16"/>
          <w:szCs w:val="16"/>
          <w:highlight w:val="white"/>
          <w:lang/>
        </w:rPr>
        <w:t>// mm 1 &gt;&gt; 2</w:t>
      </w:r>
    </w:p>
    <w:p w14:paraId="314E8035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paddd mm0 , mm1 </w:t>
      </w:r>
      <w:r w:rsidRPr="00EB5B70">
        <w:rPr>
          <w:rFonts w:ascii="Cascadia Mono" w:hAnsi="Cascadia Mono" w:cs="Cascadia Mono"/>
          <w:color w:val="008000"/>
          <w:sz w:val="16"/>
          <w:szCs w:val="16"/>
          <w:highlight w:val="white"/>
          <w:lang/>
        </w:rPr>
        <w:t>// mm 0 = mm 0 + mm 1</w:t>
      </w:r>
    </w:p>
    <w:p w14:paraId="2B993058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movq mm1 , mm0 </w:t>
      </w:r>
      <w:r w:rsidRPr="00EB5B70">
        <w:rPr>
          <w:rFonts w:ascii="Cascadia Mono" w:hAnsi="Cascadia Mono" w:cs="Cascadia Mono"/>
          <w:color w:val="008000"/>
          <w:sz w:val="16"/>
          <w:szCs w:val="16"/>
          <w:highlight w:val="white"/>
          <w:lang/>
        </w:rPr>
        <w:t>// mm 1 = mm 0</w:t>
      </w:r>
    </w:p>
    <w:p w14:paraId="2EE07790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psrlq mm1 , 32 </w:t>
      </w:r>
      <w:r w:rsidRPr="00EB5B70">
        <w:rPr>
          <w:rFonts w:ascii="Cascadia Mono" w:hAnsi="Cascadia Mono" w:cs="Cascadia Mono"/>
          <w:color w:val="008000"/>
          <w:sz w:val="16"/>
          <w:szCs w:val="16"/>
          <w:highlight w:val="white"/>
          <w:lang/>
        </w:rPr>
        <w:t>// mm 1 &gt;&gt; 4</w:t>
      </w:r>
    </w:p>
    <w:p w14:paraId="74578FBF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pand mm0, MASK </w:t>
      </w:r>
      <w:r w:rsidRPr="00EB5B70">
        <w:rPr>
          <w:rFonts w:ascii="Cascadia Mono" w:hAnsi="Cascadia Mono" w:cs="Cascadia Mono"/>
          <w:color w:val="008000"/>
          <w:sz w:val="16"/>
          <w:szCs w:val="16"/>
          <w:highlight w:val="white"/>
          <w:lang/>
        </w:rPr>
        <w:t>// use mask on mm 0</w:t>
      </w:r>
    </w:p>
    <w:p w14:paraId="5E329AAE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pand mm1, MASK </w:t>
      </w:r>
      <w:r w:rsidRPr="00EB5B70">
        <w:rPr>
          <w:rFonts w:ascii="Cascadia Mono" w:hAnsi="Cascadia Mono" w:cs="Cascadia Mono"/>
          <w:color w:val="008000"/>
          <w:sz w:val="16"/>
          <w:szCs w:val="16"/>
          <w:highlight w:val="white"/>
          <w:lang/>
        </w:rPr>
        <w:t>// use mask on mm 1</w:t>
      </w:r>
    </w:p>
    <w:p w14:paraId="5664EEA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paddd mm0, mm1 </w:t>
      </w:r>
      <w:r w:rsidRPr="00EB5B70">
        <w:rPr>
          <w:rFonts w:ascii="Cascadia Mono" w:hAnsi="Cascadia Mono" w:cs="Cascadia Mono"/>
          <w:color w:val="008000"/>
          <w:sz w:val="16"/>
          <w:szCs w:val="16"/>
          <w:highlight w:val="white"/>
          <w:lang/>
        </w:rPr>
        <w:t>// find final sum</w:t>
      </w:r>
    </w:p>
    <w:p w14:paraId="7923AC7E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xor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eax, eax </w:t>
      </w:r>
      <w:r w:rsidRPr="00EB5B70">
        <w:rPr>
          <w:rFonts w:ascii="Cascadia Mono" w:hAnsi="Cascadia Mono" w:cs="Cascadia Mono"/>
          <w:color w:val="008000"/>
          <w:sz w:val="16"/>
          <w:szCs w:val="16"/>
          <w:highlight w:val="white"/>
          <w:lang/>
        </w:rPr>
        <w:t>// accumulator = 0</w:t>
      </w:r>
    </w:p>
    <w:p w14:paraId="689D5056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movd eax, mm0 </w:t>
      </w:r>
      <w:r w:rsidRPr="00EB5B70">
        <w:rPr>
          <w:rFonts w:ascii="Cascadia Mono" w:hAnsi="Cascadia Mono" w:cs="Cascadia Mono"/>
          <w:color w:val="008000"/>
          <w:sz w:val="16"/>
          <w:szCs w:val="16"/>
          <w:highlight w:val="white"/>
          <w:lang/>
        </w:rPr>
        <w:t>// accumulator = sum of 4 elements</w:t>
      </w:r>
    </w:p>
    <w:p w14:paraId="761FE91A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add arr_sum, eax</w:t>
      </w:r>
    </w:p>
    <w:p w14:paraId="413E7FEF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</w:t>
      </w:r>
      <w:r w:rsidRPr="00EB5B70">
        <w:rPr>
          <w:rFonts w:ascii="Cascadia Mono" w:hAnsi="Cascadia Mono" w:cs="Cascadia Mono"/>
          <w:color w:val="008000"/>
          <w:sz w:val="16"/>
          <w:szCs w:val="16"/>
          <w:highlight w:val="white"/>
          <w:lang/>
        </w:rPr>
        <w:t>// move to next 4 numbers</w:t>
      </w:r>
    </w:p>
    <w:p w14:paraId="15BEC679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add esi, 8</w:t>
      </w:r>
    </w:p>
    <w:p w14:paraId="52D0D0D8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sub ecx, 4</w:t>
      </w:r>
    </w:p>
    <w:p w14:paraId="2FE8D3D9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jnz lp</w:t>
      </w:r>
    </w:p>
    <w:p w14:paraId="1213FC75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emms</w:t>
      </w:r>
    </w:p>
    <w:p w14:paraId="23C8D911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}</w:t>
      </w:r>
    </w:p>
    <w:p w14:paraId="6B3C1C5E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std::cout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 Number of even elements is : 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&lt;&lt; arr_sum &lt;&lt; std::endl;</w:t>
      </w:r>
    </w:p>
    <w:p w14:paraId="7C192F04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}</w:t>
      </w:r>
    </w:p>
    <w:p w14:paraId="6D2DA9CE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0BD83FB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void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dop2() {</w:t>
      </w:r>
    </w:p>
    <w:p w14:paraId="02104CE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row_size = 1;</w:t>
      </w:r>
    </w:p>
    <w:p w14:paraId="46623CF0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col_size = 4;</w:t>
      </w:r>
    </w:p>
    <w:p w14:paraId="41C89DEE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485F7CAA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"Введите кол-во строк матрицы: 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;</w:t>
      </w:r>
    </w:p>
    <w:p w14:paraId="123E715C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cin &gt;&gt; row_size;</w:t>
      </w:r>
    </w:p>
    <w:p w14:paraId="008F839C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"Введите кол-во строк матрицы: 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;</w:t>
      </w:r>
    </w:p>
    <w:p w14:paraId="1CB89918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cin &gt;&gt; col_size;</w:t>
      </w:r>
    </w:p>
    <w:p w14:paraId="70D5E1A4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583E578F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matrix_size = row_size * col_size;</w:t>
      </w:r>
    </w:p>
    <w:p w14:paraId="6AB1FEA9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short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* matrix_1 =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new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short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[row_size * col_size];</w:t>
      </w:r>
    </w:p>
    <w:p w14:paraId="498380F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short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* matrix_2 =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new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short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[row_size * col_size];</w:t>
      </w:r>
    </w:p>
    <w:p w14:paraId="54F69ECD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short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* matrix_c =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new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short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[row_size * col_size];</w:t>
      </w:r>
    </w:p>
    <w:p w14:paraId="143704FA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short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* matrix_MMX =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new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short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[row_size * col_size];</w:t>
      </w:r>
    </w:p>
    <w:p w14:paraId="1DC6B0E1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6A7C7B35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"Введите элементы матрицы 1"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&lt;&lt; endl;</w:t>
      </w:r>
    </w:p>
    <w:p w14:paraId="448F876E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514B655F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i = 0; i &lt; row_size; i++)</w:t>
      </w:r>
    </w:p>
    <w:p w14:paraId="547CC241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j = 0; j &lt; col_size; j++)</w:t>
      </w:r>
    </w:p>
    <w:p w14:paraId="51352229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cin &gt;&gt; *(matrix_1 + i * col_size + j);</w:t>
      </w:r>
    </w:p>
    <w:p w14:paraId="7E6C63F8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1F44229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"Введите элементы матрицы 2"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&lt;&lt; endl;</w:t>
      </w:r>
    </w:p>
    <w:p w14:paraId="13EF1016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5548D5B0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i = 0; i &lt; row_size; i++)</w:t>
      </w:r>
    </w:p>
    <w:p w14:paraId="663A9588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j = 0; j &lt; col_size; j++)</w:t>
      </w:r>
    </w:p>
    <w:p w14:paraId="70875F04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cin &gt;&gt; *(matrix_2 + i * col_size + j);</w:t>
      </w:r>
    </w:p>
    <w:p w14:paraId="145509C7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1D64CB5F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"Матрица 1:"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&lt;&lt; endl;</w:t>
      </w:r>
    </w:p>
    <w:p w14:paraId="3EDAB834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67D981AC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i = 0; i &lt; row_size; i++) {</w:t>
      </w:r>
    </w:p>
    <w:p w14:paraId="1E509B13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j = 0; j &lt; col_size; j++) {</w:t>
      </w:r>
    </w:p>
    <w:p w14:paraId="1559D77C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cout &lt;&lt; *(matrix_1 + i * col_size + j)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 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;</w:t>
      </w:r>
    </w:p>
    <w:p w14:paraId="32AC70A3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}</w:t>
      </w:r>
    </w:p>
    <w:p w14:paraId="1C69E6B9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cout &lt;&lt; endl;</w:t>
      </w:r>
    </w:p>
    <w:p w14:paraId="25C501F4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}</w:t>
      </w:r>
    </w:p>
    <w:p w14:paraId="11E8B0B4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26CFB2AC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"Матрица 2:"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&lt;&lt; endl;</w:t>
      </w:r>
    </w:p>
    <w:p w14:paraId="09063CB1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4F52FB5C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i = 0; i &lt; row_size; i++) {</w:t>
      </w:r>
    </w:p>
    <w:p w14:paraId="3D81E6F1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j = 0; j &lt; col_size; j++) {</w:t>
      </w:r>
    </w:p>
    <w:p w14:paraId="3B858251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cout &lt;&lt; *(matrix_2 + i * col_size + j)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 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;</w:t>
      </w:r>
    </w:p>
    <w:p w14:paraId="0BE5444E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}</w:t>
      </w:r>
    </w:p>
    <w:p w14:paraId="757A26DF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cout &lt;&lt; endl;</w:t>
      </w:r>
    </w:p>
    <w:p w14:paraId="7B880B49" w14:textId="2F8FBF84" w:rsid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}</w:t>
      </w:r>
    </w:p>
    <w:p w14:paraId="38B2F67B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2D25F29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i = 0; i &lt; row_size; i++)</w:t>
      </w:r>
    </w:p>
    <w:p w14:paraId="23D7990B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j = 0; j &lt; col_size; j++)</w:t>
      </w:r>
    </w:p>
    <w:p w14:paraId="2116F1D9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lastRenderedPageBreak/>
        <w:t xml:space="preserve">            *(matrix_c + i * col_size + j) = *(matrix_1 + i * col_size + j) * *(matrix_2 + i * col_size + j);</w:t>
      </w:r>
    </w:p>
    <w:p w14:paraId="0848C3D0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6A8CBBF5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"Результат произведения матриц на СИ:"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&lt;&lt; endl;</w:t>
      </w:r>
    </w:p>
    <w:p w14:paraId="34138517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i = 0; i &lt; row_size; i++) {</w:t>
      </w:r>
    </w:p>
    <w:p w14:paraId="6BE58A16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j = 0; j &lt; col_size; j++) {</w:t>
      </w:r>
    </w:p>
    <w:p w14:paraId="5FEF59D0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cout &lt;&lt; *(matrix_c + i * col_size + j)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 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;</w:t>
      </w:r>
    </w:p>
    <w:p w14:paraId="7C556916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}</w:t>
      </w:r>
    </w:p>
    <w:p w14:paraId="73AD59BD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cout &lt;&lt; endl;</w:t>
      </w:r>
    </w:p>
    <w:p w14:paraId="5C58A577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}</w:t>
      </w:r>
    </w:p>
    <w:p w14:paraId="4FD09F2B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117725C4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_asm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{</w:t>
      </w:r>
    </w:p>
    <w:p w14:paraId="22F08E5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mov esi, matrix_1</w:t>
      </w:r>
    </w:p>
    <w:p w14:paraId="0190A986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mov edi, matrix_2</w:t>
      </w:r>
    </w:p>
    <w:p w14:paraId="25C422F8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mov ebx, matrix_MMX</w:t>
      </w:r>
    </w:p>
    <w:p w14:paraId="707E3ACA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mov ecx, matrix_size</w:t>
      </w:r>
    </w:p>
    <w:p w14:paraId="35A253A7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2F6FFE11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lp : </w:t>
      </w:r>
    </w:p>
    <w:p w14:paraId="7672A831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movq mm0 ,[esi]</w:t>
      </w:r>
    </w:p>
    <w:p w14:paraId="27AB4DB9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movq mm1 ,[edi]</w:t>
      </w:r>
    </w:p>
    <w:p w14:paraId="71D177AA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pmullw mm0 , mm1</w:t>
      </w:r>
    </w:p>
    <w:p w14:paraId="0BE89D36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movq[ebx] , mm0</w:t>
      </w:r>
    </w:p>
    <w:p w14:paraId="75E3DC2F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</w:t>
      </w:r>
    </w:p>
    <w:p w14:paraId="4182E06C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add esi, 8</w:t>
      </w:r>
    </w:p>
    <w:p w14:paraId="54E8780F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add edi, 8</w:t>
      </w:r>
    </w:p>
    <w:p w14:paraId="7552B5B5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add ebx, 8</w:t>
      </w:r>
    </w:p>
    <w:p w14:paraId="0111CDEE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sub ecx, 4</w:t>
      </w:r>
    </w:p>
    <w:p w14:paraId="2315C99A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jnz lp</w:t>
      </w:r>
    </w:p>
    <w:p w14:paraId="15E3DDE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}</w:t>
      </w:r>
    </w:p>
    <w:p w14:paraId="61C3EA46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33FF6658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"Результат произведения матриц 2x2 при помощи MMX:"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&lt;&lt; endl;</w:t>
      </w:r>
    </w:p>
    <w:p w14:paraId="6806172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4CB25309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i = 0; i &lt; row_size; i++) {</w:t>
      </w:r>
    </w:p>
    <w:p w14:paraId="7028586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for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(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j = 0; j &lt; col_size; j++) {</w:t>
      </w:r>
    </w:p>
    <w:p w14:paraId="56D398D1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    cout &lt;&lt; *(matrix_MMX + i * col_size + j)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 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;</w:t>
      </w:r>
    </w:p>
    <w:p w14:paraId="0E9A7574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}</w:t>
      </w:r>
    </w:p>
    <w:p w14:paraId="5698895A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cout &lt;&lt; endl;</w:t>
      </w:r>
    </w:p>
    <w:p w14:paraId="34DA33F6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}</w:t>
      </w:r>
    </w:p>
    <w:p w14:paraId="32083E48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delete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[] matrix_1;</w:t>
      </w:r>
    </w:p>
    <w:p w14:paraId="014A28CD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delete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[] matrix_2;</w:t>
      </w:r>
    </w:p>
    <w:p w14:paraId="150BEF61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delete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[] matrix_c;</w:t>
      </w:r>
    </w:p>
    <w:p w14:paraId="05EB2AD8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delete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[] matrix_MMX;</w:t>
      </w:r>
    </w:p>
    <w:p w14:paraId="29D74DD7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}</w:t>
      </w:r>
    </w:p>
    <w:p w14:paraId="43D1F720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690269CA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void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dop3() {</w:t>
      </w:r>
    </w:p>
    <w:p w14:paraId="1CA166C4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char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src_file[] =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"lena.bmp"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;</w:t>
      </w:r>
    </w:p>
    <w:p w14:paraId="76F034C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char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proc_file[] =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"lena_C.bmp"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;</w:t>
      </w:r>
    </w:p>
    <w:p w14:paraId="7824E238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char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proc_file_mmx[] =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"lena_MMX.bmp"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;</w:t>
      </w:r>
    </w:p>
    <w:p w14:paraId="3A078657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const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unsigned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MASK = 0xFFFFFFFF;</w:t>
      </w:r>
    </w:p>
    <w:p w14:paraId="4DB98528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unsigned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__int8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* src_img;</w:t>
      </w:r>
    </w:p>
    <w:p w14:paraId="6136294B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unsigned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__int8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color_map[1024];</w:t>
      </w:r>
    </w:p>
    <w:p w14:paraId="75DB134F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BmpFileHeader im_header;</w:t>
      </w:r>
    </w:p>
    <w:p w14:paraId="7080C19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BmpInfoHeader im_info;</w:t>
      </w:r>
    </w:p>
    <w:p w14:paraId="168EF241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src_img = imread(src_file, im_info, im_header, color_map);</w:t>
      </w:r>
    </w:p>
    <w:p w14:paraId="04F076F7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const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unsigned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IMG_SIZE = im_info.width * im_info.height;</w:t>
      </w:r>
    </w:p>
    <w:p w14:paraId="1810A2EC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_asm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{</w:t>
      </w:r>
    </w:p>
    <w:p w14:paraId="5146EC4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mov esi , src_img</w:t>
      </w:r>
    </w:p>
    <w:p w14:paraId="28E2867B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mov ecx , IMG_SIZE</w:t>
      </w:r>
    </w:p>
    <w:p w14:paraId="154DE2BF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lp : </w:t>
      </w:r>
    </w:p>
    <w:p w14:paraId="6800667E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movd mm0 , MASK</w:t>
      </w:r>
    </w:p>
    <w:p w14:paraId="7268D6F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movd mm1 ,[esi]</w:t>
      </w:r>
    </w:p>
    <w:p w14:paraId="3B0B06B0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psubd mm0 , mm1</w:t>
      </w:r>
    </w:p>
    <w:p w14:paraId="310C62AF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movd[esi] , mm0</w:t>
      </w:r>
    </w:p>
    <w:p w14:paraId="433297C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add esi , 4</w:t>
      </w:r>
    </w:p>
    <w:p w14:paraId="06F4D28F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sub ecx , 4</w:t>
      </w:r>
    </w:p>
    <w:p w14:paraId="793E6CB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    jnz lp</w:t>
      </w:r>
    </w:p>
    <w:p w14:paraId="6ADCE412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}</w:t>
      </w:r>
    </w:p>
    <w:p w14:paraId="372666AC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imwrite(proc_file, src_img, im_info, im_header, color_map);</w:t>
      </w:r>
    </w:p>
    <w:p w14:paraId="573DB01F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 C ++ processing is done ."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&lt;&lt; endl;</w:t>
      </w:r>
    </w:p>
    <w:p w14:paraId="749A74B8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 width : 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&lt;&lt; im_info.width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"\n"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;</w:t>
      </w:r>
    </w:p>
    <w:p w14:paraId="647CA06A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cout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 height : 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&lt;&lt; im_info.height &lt;&lt;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"\n"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;</w:t>
      </w:r>
    </w:p>
    <w:p w14:paraId="1C23002A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</w:t>
      </w: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delete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[] src_img;</w:t>
      </w:r>
    </w:p>
    <w:p w14:paraId="05CA1631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}</w:t>
      </w:r>
    </w:p>
    <w:p w14:paraId="34C1FB7E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</w:p>
    <w:p w14:paraId="10D9D244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FF"/>
          <w:sz w:val="16"/>
          <w:szCs w:val="16"/>
          <w:highlight w:val="white"/>
          <w:lang/>
        </w:rPr>
        <w:t>int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main() {</w:t>
      </w:r>
    </w:p>
    <w:p w14:paraId="0F6424BE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setlocale(LC_ALL, </w:t>
      </w:r>
      <w:r w:rsidRPr="00EB5B70">
        <w:rPr>
          <w:rFonts w:ascii="Cascadia Mono" w:hAnsi="Cascadia Mono" w:cs="Cascadia Mono"/>
          <w:color w:val="A31515"/>
          <w:sz w:val="16"/>
          <w:szCs w:val="16"/>
          <w:highlight w:val="white"/>
          <w:lang/>
        </w:rPr>
        <w:t>"rus"</w:t>
      </w: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);</w:t>
      </w:r>
    </w:p>
    <w:p w14:paraId="0FE23CAE" w14:textId="77777777" w:rsidR="00EB5B70" w:rsidRPr="00EB5B70" w:rsidRDefault="00EB5B70" w:rsidP="00EB5B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 xml:space="preserve">    dop3();</w:t>
      </w:r>
    </w:p>
    <w:p w14:paraId="5F23596C" w14:textId="565A8D40" w:rsidR="00EB5B70" w:rsidRPr="00ED09A6" w:rsidRDefault="00EB5B70" w:rsidP="00ED09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</w:pPr>
      <w:r w:rsidRPr="00EB5B70">
        <w:rPr>
          <w:rFonts w:ascii="Cascadia Mono" w:hAnsi="Cascadia Mono" w:cs="Cascadia Mono"/>
          <w:color w:val="000000"/>
          <w:sz w:val="16"/>
          <w:szCs w:val="16"/>
          <w:highlight w:val="white"/>
          <w:lang/>
        </w:rPr>
        <w:t>}</w:t>
      </w:r>
    </w:p>
    <w:p w14:paraId="0C4E0505" w14:textId="584FD566" w:rsidR="005D5EBC" w:rsidRDefault="00EB5B70" w:rsidP="00EB5B70">
      <w:pPr>
        <w:pStyle w:val="ac"/>
      </w:pPr>
      <w:r>
        <w:lastRenderedPageBreak/>
        <w:drawing>
          <wp:inline distT="0" distB="0" distL="0" distR="0" wp14:anchorId="56624002" wp14:editId="3139B507">
            <wp:extent cx="3440546" cy="1343964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69" cy="1352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29436" w14:textId="08600225" w:rsidR="00EB5B70" w:rsidRDefault="00EB5B70" w:rsidP="00EB5B70">
      <w:pPr>
        <w:pStyle w:val="ac"/>
        <w:spacing w:before="120" w:after="120"/>
      </w:pPr>
      <w:r>
        <w:t xml:space="preserve">Рисунок </w:t>
      </w:r>
      <w:r>
        <w:t>1</w:t>
      </w:r>
      <w:r>
        <w:t xml:space="preserve"> – Результат </w:t>
      </w:r>
      <w:r>
        <w:t>1 задания</w:t>
      </w:r>
    </w:p>
    <w:p w14:paraId="663F08A6" w14:textId="77777777" w:rsidR="00EB5B70" w:rsidRDefault="00EB5B70" w:rsidP="00EB5B70">
      <w:pPr>
        <w:pStyle w:val="ac"/>
        <w:spacing w:before="120" w:after="120"/>
      </w:pPr>
    </w:p>
    <w:p w14:paraId="283FDD6A" w14:textId="5FC31B58" w:rsidR="00EB5B70" w:rsidRDefault="00EB5B70" w:rsidP="00EB5B70">
      <w:pPr>
        <w:pStyle w:val="ac"/>
        <w:spacing w:before="120" w:after="120"/>
      </w:pPr>
      <w:r>
        <w:drawing>
          <wp:inline distT="0" distB="0" distL="0" distR="0" wp14:anchorId="77E3A8C1" wp14:editId="1B0B899C">
            <wp:extent cx="3609120" cy="24216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85" cy="2428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5F2DA" w14:textId="6AE9B4BA" w:rsidR="00EB5B70" w:rsidRDefault="00EB5B70" w:rsidP="00EB5B70">
      <w:pPr>
        <w:pStyle w:val="ac"/>
        <w:spacing w:before="120" w:after="120"/>
      </w:pPr>
      <w:r>
        <w:t xml:space="preserve">Рисунок </w:t>
      </w:r>
      <w:r>
        <w:t>2</w:t>
      </w:r>
      <w:r>
        <w:t xml:space="preserve"> – Результат </w:t>
      </w:r>
      <w:r>
        <w:t>2</w:t>
      </w:r>
      <w:r>
        <w:t xml:space="preserve"> задания</w:t>
      </w:r>
    </w:p>
    <w:p w14:paraId="22C733AA" w14:textId="77777777" w:rsidR="00ED09A6" w:rsidRDefault="00ED09A6" w:rsidP="00EB5B70">
      <w:pPr>
        <w:pStyle w:val="ac"/>
        <w:spacing w:before="120" w:after="120"/>
      </w:pPr>
    </w:p>
    <w:p w14:paraId="7B26538B" w14:textId="771109C2" w:rsidR="00EB5B70" w:rsidRDefault="00EB5B70" w:rsidP="00EB5B70">
      <w:pPr>
        <w:pStyle w:val="ac"/>
        <w:spacing w:before="120" w:after="120"/>
      </w:pPr>
      <w:r>
        <w:drawing>
          <wp:inline distT="0" distB="0" distL="0" distR="0" wp14:anchorId="0DBE2E3B" wp14:editId="23E6FD30">
            <wp:extent cx="3522636" cy="2471478"/>
            <wp:effectExtent l="0" t="0" r="190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09" cy="248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9F8DF6" w14:textId="1820CF53" w:rsidR="00EB5B70" w:rsidRDefault="00EB5B70" w:rsidP="00ED09A6">
      <w:pPr>
        <w:pStyle w:val="ac"/>
        <w:spacing w:before="120" w:after="120"/>
      </w:pPr>
      <w:r>
        <w:t xml:space="preserve">Рисунок </w:t>
      </w:r>
      <w:r>
        <w:t>3</w:t>
      </w:r>
      <w:r>
        <w:t xml:space="preserve"> – Результат </w:t>
      </w:r>
      <w:r>
        <w:t>выполнения 1 до</w:t>
      </w:r>
      <w:r w:rsidR="00ED09A6">
        <w:t>по</w:t>
      </w:r>
      <w:r>
        <w:t>лнительного</w:t>
      </w:r>
      <w:r>
        <w:t xml:space="preserve"> задания</w:t>
      </w:r>
    </w:p>
    <w:p w14:paraId="3CBE3226" w14:textId="4063C989" w:rsidR="00EB5B70" w:rsidRDefault="00EB5B70" w:rsidP="00EB5B70">
      <w:pPr>
        <w:pStyle w:val="ac"/>
        <w:spacing w:before="120" w:after="120"/>
      </w:pPr>
      <w:r>
        <w:lastRenderedPageBreak/>
        <w:drawing>
          <wp:inline distT="0" distB="0" distL="0" distR="0" wp14:anchorId="626D9ED3" wp14:editId="58B59D3C">
            <wp:extent cx="3728352" cy="218036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658" cy="2195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3AC01" w14:textId="22774A07" w:rsidR="00EB5B70" w:rsidRDefault="00EB5B70" w:rsidP="00EB5B70">
      <w:pPr>
        <w:pStyle w:val="ac"/>
        <w:spacing w:before="120" w:after="120"/>
      </w:pPr>
      <w:r>
        <w:t xml:space="preserve">Рисунок </w:t>
      </w:r>
      <w:r>
        <w:t>4</w:t>
      </w:r>
      <w:r>
        <w:t xml:space="preserve"> – Результат выполнения </w:t>
      </w:r>
      <w:r>
        <w:t>2</w:t>
      </w:r>
      <w:r>
        <w:t xml:space="preserve"> до</w:t>
      </w:r>
      <w:r w:rsidR="00ED09A6">
        <w:t>пол</w:t>
      </w:r>
      <w:r>
        <w:t>нительного задания</w:t>
      </w:r>
    </w:p>
    <w:p w14:paraId="295A83C4" w14:textId="77777777" w:rsidR="00ED09A6" w:rsidRDefault="00ED09A6" w:rsidP="00EB5B70">
      <w:pPr>
        <w:pStyle w:val="ac"/>
        <w:spacing w:before="120" w:after="120"/>
      </w:pPr>
    </w:p>
    <w:p w14:paraId="5AFCECAA" w14:textId="5EDDE235" w:rsidR="00EB5B70" w:rsidRDefault="00ED09A6" w:rsidP="00EB5B70">
      <w:pPr>
        <w:pStyle w:val="ac"/>
        <w:spacing w:before="120" w:after="120"/>
      </w:pPr>
      <w:r>
        <w:drawing>
          <wp:inline distT="0" distB="0" distL="0" distR="0" wp14:anchorId="3F424023" wp14:editId="7D84E286">
            <wp:extent cx="2253962" cy="22539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368" cy="2261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03B925" w14:textId="51372D8F" w:rsidR="00ED09A6" w:rsidRDefault="00ED09A6" w:rsidP="00ED09A6">
      <w:pPr>
        <w:pStyle w:val="ac"/>
        <w:spacing w:before="120" w:after="120"/>
      </w:pPr>
      <w:r>
        <w:t xml:space="preserve">Рисунок </w:t>
      </w:r>
      <w:r>
        <w:t>5</w:t>
      </w:r>
      <w:r>
        <w:t xml:space="preserve"> – </w:t>
      </w:r>
      <w:r>
        <w:t>Исходное изображение в 3</w:t>
      </w:r>
      <w:r>
        <w:t xml:space="preserve"> долнительно</w:t>
      </w:r>
      <w:r>
        <w:t>м</w:t>
      </w:r>
      <w:r>
        <w:t xml:space="preserve"> задани</w:t>
      </w:r>
      <w:r>
        <w:t>и</w:t>
      </w:r>
    </w:p>
    <w:p w14:paraId="4CDB9ACB" w14:textId="77777777" w:rsidR="00ED09A6" w:rsidRDefault="00ED09A6" w:rsidP="00ED09A6">
      <w:pPr>
        <w:pStyle w:val="ac"/>
        <w:spacing w:before="120" w:after="120"/>
      </w:pPr>
    </w:p>
    <w:p w14:paraId="5BD8CCEB" w14:textId="322F2E5F" w:rsidR="00ED09A6" w:rsidRDefault="00ED09A6" w:rsidP="00ED09A6">
      <w:pPr>
        <w:pStyle w:val="ac"/>
        <w:spacing w:before="120" w:after="120"/>
      </w:pPr>
      <w:r>
        <w:drawing>
          <wp:inline distT="0" distB="0" distL="0" distR="0" wp14:anchorId="4C2DFA00" wp14:editId="1940422B">
            <wp:extent cx="2280226" cy="228922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497" cy="2297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1A6615" w14:textId="71520529" w:rsidR="005D5EBC" w:rsidRPr="005D5EBC" w:rsidRDefault="00ED09A6" w:rsidP="00ED09A6">
      <w:pPr>
        <w:pStyle w:val="ac"/>
        <w:spacing w:before="120" w:after="120"/>
      </w:pPr>
      <w:r>
        <w:t xml:space="preserve">Рисунок </w:t>
      </w:r>
      <w:r>
        <w:t>6</w:t>
      </w:r>
      <w:r>
        <w:t xml:space="preserve"> – Результат выполнения </w:t>
      </w:r>
      <w:r>
        <w:t>3</w:t>
      </w:r>
      <w:r>
        <w:t xml:space="preserve"> дополнительного задания</w:t>
      </w:r>
    </w:p>
    <w:p w14:paraId="4B6D2D93" w14:textId="77777777" w:rsidR="00C90948" w:rsidRDefault="007D5C49" w:rsidP="00AA5819">
      <w:pPr>
        <w:pStyle w:val="1"/>
      </w:pPr>
      <w:r>
        <w:lastRenderedPageBreak/>
        <w:t>Вывод</w:t>
      </w:r>
    </w:p>
    <w:p w14:paraId="4E0DF1E0" w14:textId="020DDD67" w:rsidR="00C4336E" w:rsidRDefault="00C4336E" w:rsidP="00C4336E">
      <w:pPr>
        <w:pStyle w:val="5"/>
        <w:rPr>
          <w:szCs w:val="28"/>
        </w:rPr>
      </w:pPr>
      <w:r>
        <w:t>В ходе выполнения данной лабораторной раб</w:t>
      </w:r>
      <w:r w:rsidR="00ED09A6">
        <w:t>оты мы ознакомились</w:t>
      </w:r>
      <w:r>
        <w:t xml:space="preserve"> </w:t>
      </w:r>
      <w:r w:rsidR="00ED09A6">
        <w:t>с</w:t>
      </w:r>
      <w:r w:rsidR="00ED09A6" w:rsidRPr="00EB5B70">
        <w:t xml:space="preserve"> архитектурой и командами технологии MMX</w:t>
      </w:r>
      <w:r w:rsidR="00ED09A6">
        <w:t xml:space="preserve">, а также </w:t>
      </w:r>
      <w:r w:rsidR="00ED09A6">
        <w:t>разработа</w:t>
      </w:r>
      <w:r w:rsidR="00ED09A6">
        <w:t>ли</w:t>
      </w:r>
      <w:r w:rsidR="00ED09A6">
        <w:t xml:space="preserve"> ассемблерн</w:t>
      </w:r>
      <w:r w:rsidR="00ED09A6">
        <w:t>ые</w:t>
      </w:r>
      <w:r w:rsidR="00ED09A6">
        <w:t xml:space="preserve"> вставк</w:t>
      </w:r>
      <w:r w:rsidR="00ED09A6">
        <w:t>и</w:t>
      </w:r>
      <w:r w:rsidR="00ED09A6">
        <w:t xml:space="preserve"> в высокоуровневый код для обработки данных при помощи команд MMX</w:t>
      </w:r>
      <w:r w:rsidR="00ED09A6">
        <w:t>.</w:t>
      </w:r>
    </w:p>
    <w:p w14:paraId="367A3E5D" w14:textId="592DD33F" w:rsidR="007D5C49" w:rsidRPr="007841E8" w:rsidRDefault="007D5C49" w:rsidP="00C4336E">
      <w:pPr>
        <w:pStyle w:val="5"/>
        <w:rPr>
          <w:szCs w:val="28"/>
        </w:rPr>
      </w:pPr>
    </w:p>
    <w:sectPr w:rsidR="007D5C49" w:rsidRPr="007841E8" w:rsidSect="00A30771">
      <w:footerReference w:type="default" r:id="rId14"/>
      <w:pgSz w:w="11906" w:h="16838"/>
      <w:pgMar w:top="1134" w:right="851" w:bottom="1134" w:left="1701" w:header="567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EA1F1" w14:textId="77777777" w:rsidR="00B44660" w:rsidRDefault="00B44660" w:rsidP="00165E8C">
      <w:pPr>
        <w:spacing w:line="240" w:lineRule="auto"/>
      </w:pPr>
      <w:r>
        <w:separator/>
      </w:r>
    </w:p>
  </w:endnote>
  <w:endnote w:type="continuationSeparator" w:id="0">
    <w:p w14:paraId="1120E57A" w14:textId="77777777" w:rsidR="00B44660" w:rsidRDefault="00B44660" w:rsidP="00165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950344"/>
      <w:docPartObj>
        <w:docPartGallery w:val="Page Numbers (Bottom of Page)"/>
        <w:docPartUnique/>
      </w:docPartObj>
    </w:sdtPr>
    <w:sdtEndPr/>
    <w:sdtContent>
      <w:p w14:paraId="4DCD4468" w14:textId="77777777" w:rsidR="00DE28AF" w:rsidRDefault="00DE28AF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5B4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E29EF" w14:textId="77777777" w:rsidR="00B44660" w:rsidRDefault="00B44660" w:rsidP="00165E8C">
      <w:pPr>
        <w:spacing w:line="240" w:lineRule="auto"/>
      </w:pPr>
      <w:r>
        <w:separator/>
      </w:r>
    </w:p>
  </w:footnote>
  <w:footnote w:type="continuationSeparator" w:id="0">
    <w:p w14:paraId="3B66CC57" w14:textId="77777777" w:rsidR="00B44660" w:rsidRDefault="00B44660" w:rsidP="00165E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CF"/>
    <w:multiLevelType w:val="multilevel"/>
    <w:tmpl w:val="D89EA248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5D4624"/>
    <w:multiLevelType w:val="singleLevel"/>
    <w:tmpl w:val="2BC45790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4A73ACE"/>
    <w:multiLevelType w:val="hybridMultilevel"/>
    <w:tmpl w:val="704A54FC"/>
    <w:lvl w:ilvl="0" w:tplc="5FCA5E52">
      <w:start w:val="1"/>
      <w:numFmt w:val="decimal"/>
      <w:pStyle w:val="2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DC200A"/>
    <w:multiLevelType w:val="multilevel"/>
    <w:tmpl w:val="DEA267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9165C10"/>
    <w:multiLevelType w:val="hybridMultilevel"/>
    <w:tmpl w:val="1700ADEE"/>
    <w:lvl w:ilvl="0" w:tplc="49F0DA3C">
      <w:start w:val="1"/>
      <w:numFmt w:val="bullet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9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2AC"/>
    <w:rsid w:val="00002035"/>
    <w:rsid w:val="000020E2"/>
    <w:rsid w:val="000101FC"/>
    <w:rsid w:val="0002246D"/>
    <w:rsid w:val="00032C7A"/>
    <w:rsid w:val="0003398E"/>
    <w:rsid w:val="00084354"/>
    <w:rsid w:val="0009519C"/>
    <w:rsid w:val="000A5A02"/>
    <w:rsid w:val="000B65C6"/>
    <w:rsid w:val="000C1C31"/>
    <w:rsid w:val="000D1F1A"/>
    <w:rsid w:val="000D5259"/>
    <w:rsid w:val="000D6C15"/>
    <w:rsid w:val="000D6FE3"/>
    <w:rsid w:val="000E4DD4"/>
    <w:rsid w:val="000E7C20"/>
    <w:rsid w:val="0012048E"/>
    <w:rsid w:val="001217E0"/>
    <w:rsid w:val="00161E1B"/>
    <w:rsid w:val="00164868"/>
    <w:rsid w:val="00164DC8"/>
    <w:rsid w:val="00165E8C"/>
    <w:rsid w:val="00167D8F"/>
    <w:rsid w:val="001D59E5"/>
    <w:rsid w:val="001E4197"/>
    <w:rsid w:val="0020162D"/>
    <w:rsid w:val="0022448C"/>
    <w:rsid w:val="00252A19"/>
    <w:rsid w:val="002760F3"/>
    <w:rsid w:val="002906F9"/>
    <w:rsid w:val="00292711"/>
    <w:rsid w:val="002B0DCA"/>
    <w:rsid w:val="002C1425"/>
    <w:rsid w:val="002C178B"/>
    <w:rsid w:val="0032343C"/>
    <w:rsid w:val="00333941"/>
    <w:rsid w:val="00340292"/>
    <w:rsid w:val="003870C6"/>
    <w:rsid w:val="003D1F4F"/>
    <w:rsid w:val="003E7608"/>
    <w:rsid w:val="00417E67"/>
    <w:rsid w:val="00437AF4"/>
    <w:rsid w:val="004550D0"/>
    <w:rsid w:val="00485C65"/>
    <w:rsid w:val="004D13E7"/>
    <w:rsid w:val="004E052E"/>
    <w:rsid w:val="00540B9D"/>
    <w:rsid w:val="0054151C"/>
    <w:rsid w:val="005543C7"/>
    <w:rsid w:val="005775DE"/>
    <w:rsid w:val="005854BF"/>
    <w:rsid w:val="0059016A"/>
    <w:rsid w:val="00595689"/>
    <w:rsid w:val="005C3AA4"/>
    <w:rsid w:val="005D5EBC"/>
    <w:rsid w:val="00610D02"/>
    <w:rsid w:val="00621742"/>
    <w:rsid w:val="00676510"/>
    <w:rsid w:val="006C0315"/>
    <w:rsid w:val="006C4DCD"/>
    <w:rsid w:val="006D0A1E"/>
    <w:rsid w:val="006E4C3B"/>
    <w:rsid w:val="007023FF"/>
    <w:rsid w:val="007206C0"/>
    <w:rsid w:val="00750A13"/>
    <w:rsid w:val="007564BF"/>
    <w:rsid w:val="00781671"/>
    <w:rsid w:val="007841E8"/>
    <w:rsid w:val="007A6E2B"/>
    <w:rsid w:val="007B30A1"/>
    <w:rsid w:val="007D27C7"/>
    <w:rsid w:val="007D285E"/>
    <w:rsid w:val="007D5C49"/>
    <w:rsid w:val="007F13F5"/>
    <w:rsid w:val="00803852"/>
    <w:rsid w:val="00825624"/>
    <w:rsid w:val="008309A5"/>
    <w:rsid w:val="00852B6C"/>
    <w:rsid w:val="00863636"/>
    <w:rsid w:val="00895B48"/>
    <w:rsid w:val="008A3118"/>
    <w:rsid w:val="008A44C0"/>
    <w:rsid w:val="008D2C39"/>
    <w:rsid w:val="008E7215"/>
    <w:rsid w:val="0091721D"/>
    <w:rsid w:val="009251A5"/>
    <w:rsid w:val="0096267F"/>
    <w:rsid w:val="00973267"/>
    <w:rsid w:val="00984724"/>
    <w:rsid w:val="009A47E1"/>
    <w:rsid w:val="009D7DD6"/>
    <w:rsid w:val="00A30771"/>
    <w:rsid w:val="00A342EE"/>
    <w:rsid w:val="00A4337F"/>
    <w:rsid w:val="00A46BEF"/>
    <w:rsid w:val="00A535D9"/>
    <w:rsid w:val="00AA5819"/>
    <w:rsid w:val="00AA7AEA"/>
    <w:rsid w:val="00AE1CA6"/>
    <w:rsid w:val="00B06493"/>
    <w:rsid w:val="00B44660"/>
    <w:rsid w:val="00B45C32"/>
    <w:rsid w:val="00B72DA3"/>
    <w:rsid w:val="00BA2706"/>
    <w:rsid w:val="00BA70C2"/>
    <w:rsid w:val="00BC40B7"/>
    <w:rsid w:val="00C02B31"/>
    <w:rsid w:val="00C151CD"/>
    <w:rsid w:val="00C209EB"/>
    <w:rsid w:val="00C272F6"/>
    <w:rsid w:val="00C27981"/>
    <w:rsid w:val="00C4336E"/>
    <w:rsid w:val="00C81F4A"/>
    <w:rsid w:val="00C879DE"/>
    <w:rsid w:val="00C90948"/>
    <w:rsid w:val="00CA5067"/>
    <w:rsid w:val="00CB44DC"/>
    <w:rsid w:val="00CC7A83"/>
    <w:rsid w:val="00D04711"/>
    <w:rsid w:val="00D17823"/>
    <w:rsid w:val="00D24376"/>
    <w:rsid w:val="00D265C3"/>
    <w:rsid w:val="00D57044"/>
    <w:rsid w:val="00DA7F0F"/>
    <w:rsid w:val="00DD6BE1"/>
    <w:rsid w:val="00DE28AF"/>
    <w:rsid w:val="00DE298F"/>
    <w:rsid w:val="00DF38D0"/>
    <w:rsid w:val="00E02255"/>
    <w:rsid w:val="00E311BE"/>
    <w:rsid w:val="00E41781"/>
    <w:rsid w:val="00E436EF"/>
    <w:rsid w:val="00E532FD"/>
    <w:rsid w:val="00E54B55"/>
    <w:rsid w:val="00E6609B"/>
    <w:rsid w:val="00EB1534"/>
    <w:rsid w:val="00EB4FA8"/>
    <w:rsid w:val="00EB5B70"/>
    <w:rsid w:val="00EB6B15"/>
    <w:rsid w:val="00EB789D"/>
    <w:rsid w:val="00EC7D9A"/>
    <w:rsid w:val="00ED09A6"/>
    <w:rsid w:val="00ED2CC7"/>
    <w:rsid w:val="00EE6CAB"/>
    <w:rsid w:val="00EF6AF1"/>
    <w:rsid w:val="00F11558"/>
    <w:rsid w:val="00F33A5B"/>
    <w:rsid w:val="00F72898"/>
    <w:rsid w:val="00FA12AC"/>
    <w:rsid w:val="00FA2206"/>
    <w:rsid w:val="00FB7626"/>
    <w:rsid w:val="00FC1056"/>
    <w:rsid w:val="00FE63F7"/>
    <w:rsid w:val="00FF1590"/>
    <w:rsid w:val="00FF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B80E"/>
  <w15:docId w15:val="{338D0AB5-2427-4971-A479-35E6E461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948"/>
    <w:pPr>
      <w:spacing w:after="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AA5819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1"/>
    <w:uiPriority w:val="9"/>
    <w:qFormat/>
    <w:rsid w:val="0032343C"/>
    <w:pPr>
      <w:keepNext/>
      <w:keepLines/>
      <w:numPr>
        <w:ilvl w:val="1"/>
        <w:numId w:val="8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81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1">
    <w:name w:val="Заголовок 2 Знак"/>
    <w:basedOn w:val="a0"/>
    <w:link w:val="2"/>
    <w:uiPriority w:val="9"/>
    <w:rsid w:val="00C9094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semiHidden/>
    <w:unhideWhenUsed/>
    <w:qFormat/>
    <w:rsid w:val="002C178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65E8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5E8C"/>
    <w:rPr>
      <w:rFonts w:ascii="Times New Roman" w:hAnsi="Times New Roman"/>
      <w:sz w:val="26"/>
    </w:rPr>
  </w:style>
  <w:style w:type="paragraph" w:styleId="a6">
    <w:name w:val="footer"/>
    <w:basedOn w:val="a"/>
    <w:link w:val="a7"/>
    <w:uiPriority w:val="99"/>
    <w:unhideWhenUsed/>
    <w:rsid w:val="00165E8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5E8C"/>
    <w:rPr>
      <w:rFonts w:ascii="Times New Roman" w:hAnsi="Times New Roman"/>
      <w:sz w:val="26"/>
    </w:rPr>
  </w:style>
  <w:style w:type="table" w:styleId="a8">
    <w:name w:val="Table Grid"/>
    <w:basedOn w:val="a1"/>
    <w:uiPriority w:val="59"/>
    <w:rsid w:val="00165E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9">
    <w:name w:val="титульный лист"/>
    <w:basedOn w:val="a"/>
    <w:qFormat/>
    <w:rsid w:val="00F72898"/>
    <w:pPr>
      <w:spacing w:line="264" w:lineRule="auto"/>
      <w:ind w:firstLine="0"/>
      <w:jc w:val="center"/>
    </w:pPr>
    <w:rPr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167D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67D8F"/>
    <w:rPr>
      <w:rFonts w:ascii="Tahoma" w:hAnsi="Tahoma" w:cs="Tahoma"/>
      <w:sz w:val="16"/>
      <w:szCs w:val="16"/>
    </w:rPr>
  </w:style>
  <w:style w:type="paragraph" w:customStyle="1" w:styleId="ac">
    <w:name w:val="Рисунок"/>
    <w:basedOn w:val="a"/>
    <w:qFormat/>
    <w:rsid w:val="006C4DCD"/>
    <w:pPr>
      <w:spacing w:before="240" w:after="240"/>
      <w:ind w:firstLine="0"/>
      <w:jc w:val="center"/>
    </w:pPr>
    <w:rPr>
      <w:noProof/>
      <w:lang w:eastAsia="ru-RU"/>
    </w:rPr>
  </w:style>
  <w:style w:type="paragraph" w:styleId="ad">
    <w:name w:val="caption"/>
    <w:basedOn w:val="a"/>
    <w:next w:val="a"/>
    <w:uiPriority w:val="35"/>
    <w:semiHidden/>
    <w:unhideWhenUsed/>
    <w:qFormat/>
    <w:rsid w:val="007A6E2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e">
    <w:name w:val="Формула"/>
    <w:basedOn w:val="a"/>
    <w:qFormat/>
    <w:rsid w:val="0003398E"/>
    <w:pPr>
      <w:spacing w:before="240" w:after="240"/>
      <w:ind w:firstLine="0"/>
      <w:jc w:val="center"/>
    </w:pPr>
  </w:style>
  <w:style w:type="paragraph" w:customStyle="1" w:styleId="af">
    <w:name w:val="Обычный_без_отступа"/>
    <w:basedOn w:val="a"/>
    <w:next w:val="a"/>
    <w:qFormat/>
    <w:rsid w:val="0003398E"/>
    <w:pPr>
      <w:ind w:firstLine="0"/>
    </w:pPr>
  </w:style>
  <w:style w:type="character" w:styleId="af0">
    <w:name w:val="Placeholder Text"/>
    <w:basedOn w:val="a0"/>
    <w:uiPriority w:val="99"/>
    <w:semiHidden/>
    <w:rsid w:val="0003398E"/>
    <w:rPr>
      <w:color w:val="808080"/>
    </w:rPr>
  </w:style>
  <w:style w:type="paragraph" w:customStyle="1" w:styleId="af1">
    <w:name w:val="Таблица_название"/>
    <w:basedOn w:val="a"/>
    <w:qFormat/>
    <w:rsid w:val="00EB6B15"/>
    <w:pPr>
      <w:spacing w:before="240"/>
      <w:ind w:firstLine="0"/>
    </w:pPr>
  </w:style>
  <w:style w:type="paragraph" w:customStyle="1" w:styleId="af2">
    <w:name w:val="Таблица_содержание"/>
    <w:basedOn w:val="af1"/>
    <w:qFormat/>
    <w:rsid w:val="007D285E"/>
    <w:pPr>
      <w:spacing w:before="0" w:line="240" w:lineRule="auto"/>
    </w:pPr>
    <w:rPr>
      <w:sz w:val="22"/>
    </w:rPr>
  </w:style>
  <w:style w:type="paragraph" w:customStyle="1" w:styleId="af3">
    <w:name w:val="Код"/>
    <w:basedOn w:val="a"/>
    <w:qFormat/>
    <w:rsid w:val="00863636"/>
    <w:pPr>
      <w:spacing w:line="264" w:lineRule="auto"/>
      <w:ind w:firstLine="0"/>
      <w:jc w:val="left"/>
    </w:pPr>
    <w:rPr>
      <w:rFonts w:ascii="Courier New" w:hAnsi="Courier New"/>
      <w:sz w:val="22"/>
      <w:lang w:val="en-US"/>
    </w:rPr>
  </w:style>
  <w:style w:type="paragraph" w:customStyle="1" w:styleId="20">
    <w:name w:val="2.Раздел"/>
    <w:basedOn w:val="a"/>
    <w:next w:val="a"/>
    <w:qFormat/>
    <w:rsid w:val="00FA12AC"/>
    <w:pPr>
      <w:numPr>
        <w:numId w:val="10"/>
      </w:numPr>
      <w:spacing w:after="240" w:line="240" w:lineRule="auto"/>
      <w:ind w:left="0" w:firstLine="709"/>
    </w:pPr>
    <w:rPr>
      <w:rFonts w:eastAsia="Times New Roman" w:cs="Times New Roman"/>
      <w:b/>
      <w:caps/>
      <w:sz w:val="28"/>
      <w:szCs w:val="28"/>
      <w:lang w:eastAsia="ru-RU"/>
    </w:rPr>
  </w:style>
  <w:style w:type="paragraph" w:styleId="af4">
    <w:name w:val="Plain Text"/>
    <w:basedOn w:val="a"/>
    <w:link w:val="af5"/>
    <w:semiHidden/>
    <w:unhideWhenUsed/>
    <w:rsid w:val="00084354"/>
    <w:pPr>
      <w:spacing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5">
    <w:name w:val="Текст Знак"/>
    <w:basedOn w:val="a0"/>
    <w:link w:val="af4"/>
    <w:semiHidden/>
    <w:rsid w:val="0008435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61">
    <w:name w:val="6.1 Заголовок таблицы"/>
    <w:basedOn w:val="a"/>
    <w:qFormat/>
    <w:rsid w:val="00D04711"/>
    <w:pPr>
      <w:spacing w:before="160" w:after="100" w:line="0" w:lineRule="atLeast"/>
    </w:pPr>
    <w:rPr>
      <w:rFonts w:eastAsia="Times New Roman" w:cs="Times New Roman"/>
      <w:szCs w:val="24"/>
      <w:lang w:eastAsia="ru-RU"/>
    </w:rPr>
  </w:style>
  <w:style w:type="paragraph" w:customStyle="1" w:styleId="5">
    <w:name w:val="5.Основной текст"/>
    <w:basedOn w:val="a"/>
    <w:link w:val="50"/>
    <w:qFormat/>
    <w:rsid w:val="00AA5819"/>
    <w:pPr>
      <w:spacing w:line="276" w:lineRule="auto"/>
    </w:pPr>
    <w:rPr>
      <w:rFonts w:eastAsia="Times New Roman" w:cs="Times New Roman"/>
      <w:sz w:val="28"/>
      <w:szCs w:val="24"/>
      <w:lang w:eastAsia="ru-RU"/>
    </w:rPr>
  </w:style>
  <w:style w:type="paragraph" w:customStyle="1" w:styleId="7">
    <w:name w:val="7. Подпись рисунка"/>
    <w:basedOn w:val="5"/>
    <w:qFormat/>
    <w:rsid w:val="00E41781"/>
    <w:pPr>
      <w:ind w:firstLine="0"/>
      <w:jc w:val="center"/>
    </w:pPr>
    <w:rPr>
      <w:sz w:val="26"/>
    </w:rPr>
  </w:style>
  <w:style w:type="character" w:customStyle="1" w:styleId="50">
    <w:name w:val="5.Основной текст Знак"/>
    <w:link w:val="5"/>
    <w:rsid w:val="000B65C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\Desktop\lab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B2ACA-33FB-4A9F-A997-DE7BE6395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486</TotalTime>
  <Pages>9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vlade</cp:lastModifiedBy>
  <cp:revision>40</cp:revision>
  <dcterms:created xsi:type="dcterms:W3CDTF">2015-03-30T11:15:00Z</dcterms:created>
  <dcterms:modified xsi:type="dcterms:W3CDTF">2025-03-27T19:14:00Z</dcterms:modified>
</cp:coreProperties>
</file>