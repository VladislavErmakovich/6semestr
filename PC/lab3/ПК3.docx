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2470"/>
        <w:gridCol w:w="3164"/>
      </w:tblGrid>
      <w:tr w:rsidR="00165E8C" w:rsidRPr="00165E8C" w14:paraId="58EE1D7A" w14:textId="77777777" w:rsidTr="006D0A1E">
        <w:trPr>
          <w:trHeight w:hRule="exact" w:val="2268"/>
          <w:jc w:val="center"/>
        </w:trPr>
        <w:tc>
          <w:tcPr>
            <w:tcW w:w="9354" w:type="dxa"/>
            <w:gridSpan w:val="3"/>
            <w:vAlign w:val="center"/>
          </w:tcPr>
          <w:p w14:paraId="6B6E2A0A" w14:textId="77777777" w:rsidR="00165E8C" w:rsidRDefault="00165E8C" w:rsidP="00165E8C">
            <w:pPr>
              <w:pStyle w:val="a9"/>
            </w:pPr>
            <w:r>
              <w:t>Министерство образования Республики Беларусь</w:t>
            </w:r>
          </w:p>
          <w:p w14:paraId="7C4FA788" w14:textId="77777777" w:rsidR="00165E8C" w:rsidRDefault="00165E8C" w:rsidP="00165E8C">
            <w:pPr>
              <w:pStyle w:val="a9"/>
            </w:pPr>
          </w:p>
          <w:p w14:paraId="16DB0DCF" w14:textId="77777777" w:rsidR="00165E8C" w:rsidRDefault="00165E8C" w:rsidP="00165E8C">
            <w:pPr>
              <w:pStyle w:val="a9"/>
            </w:pPr>
            <w:r>
              <w:t>Учреждение образования</w:t>
            </w:r>
          </w:p>
          <w:p w14:paraId="6CAD8C59" w14:textId="77777777" w:rsidR="00165E8C" w:rsidRPr="00F72898" w:rsidRDefault="00165E8C" w:rsidP="00F72898">
            <w:pPr>
              <w:pStyle w:val="a9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65E8C" w:rsidRPr="00165E8C" w14:paraId="5A1BE3E7" w14:textId="77777777" w:rsidTr="006D0A1E">
        <w:trPr>
          <w:trHeight w:hRule="exact" w:val="839"/>
          <w:jc w:val="center"/>
        </w:trPr>
        <w:tc>
          <w:tcPr>
            <w:tcW w:w="9354" w:type="dxa"/>
            <w:gridSpan w:val="3"/>
            <w:vAlign w:val="center"/>
          </w:tcPr>
          <w:p w14:paraId="41EDC7EF" w14:textId="77777777" w:rsidR="00165E8C" w:rsidRPr="00FA12AC" w:rsidRDefault="00F72898" w:rsidP="006D0A1E">
            <w:pPr>
              <w:pStyle w:val="a9"/>
              <w:jc w:val="left"/>
            </w:pPr>
            <w:r>
              <w:t xml:space="preserve">Факультет </w:t>
            </w:r>
            <w:r w:rsidR="00FA12AC">
              <w:t>компьютерных систем и сетей</w:t>
            </w:r>
          </w:p>
        </w:tc>
      </w:tr>
      <w:tr w:rsidR="00F72898" w:rsidRPr="00165E8C" w14:paraId="3ECCE943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7B030B14" w14:textId="77777777" w:rsidR="00F72898" w:rsidRPr="00165E8C" w:rsidRDefault="00F72898" w:rsidP="006D0A1E">
            <w:pPr>
              <w:pStyle w:val="a9"/>
              <w:jc w:val="left"/>
            </w:pPr>
            <w:r>
              <w:t>Кафедра электронных вычислительных средств</w:t>
            </w:r>
          </w:p>
        </w:tc>
      </w:tr>
      <w:tr w:rsidR="00164DC8" w:rsidRPr="00165E8C" w14:paraId="4857E209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561D97DD" w14:textId="584ABAD4" w:rsidR="00164DC8" w:rsidRPr="008309A5" w:rsidRDefault="00164DC8" w:rsidP="006D0A1E">
            <w:pPr>
              <w:pStyle w:val="a9"/>
              <w:jc w:val="left"/>
              <w:rPr>
                <w:lang w:val="en-US"/>
              </w:rPr>
            </w:pPr>
            <w:r>
              <w:t xml:space="preserve">Дисциплина: </w:t>
            </w:r>
            <w:r w:rsidR="008309A5">
              <w:t>Программирование компьютеров</w:t>
            </w:r>
          </w:p>
        </w:tc>
      </w:tr>
      <w:tr w:rsidR="00165E8C" w:rsidRPr="00165E8C" w14:paraId="3CF3EC29" w14:textId="77777777" w:rsidTr="006D0A1E">
        <w:trPr>
          <w:trHeight w:hRule="exact" w:val="4960"/>
          <w:jc w:val="center"/>
        </w:trPr>
        <w:tc>
          <w:tcPr>
            <w:tcW w:w="9354" w:type="dxa"/>
            <w:gridSpan w:val="3"/>
            <w:tcBorders>
              <w:bottom w:val="nil"/>
            </w:tcBorders>
            <w:vAlign w:val="center"/>
          </w:tcPr>
          <w:p w14:paraId="6E874A8F" w14:textId="7560E8A3" w:rsidR="00165E8C" w:rsidRPr="00AA5819" w:rsidRDefault="00852B6C" w:rsidP="00F72898">
            <w:pPr>
              <w:pStyle w:val="a9"/>
            </w:pPr>
            <w:r>
              <w:t>Отчет по лабораторной работе №</w:t>
            </w:r>
            <w:r w:rsidR="000E7C20">
              <w:t>3</w:t>
            </w:r>
          </w:p>
          <w:p w14:paraId="5744413D" w14:textId="5D7AF2AD" w:rsidR="00F72898" w:rsidRDefault="00164DC8" w:rsidP="00984724">
            <w:pPr>
              <w:pStyle w:val="a9"/>
            </w:pPr>
            <w:r>
              <w:t>«</w:t>
            </w:r>
            <w:r w:rsidR="000E7C20" w:rsidRPr="000E7C20">
              <w:t>Математический сопроцессор FPU</w:t>
            </w:r>
            <w:r>
              <w:t>»</w:t>
            </w:r>
          </w:p>
          <w:p w14:paraId="7087B393" w14:textId="187F3401" w:rsidR="00A30771" w:rsidRPr="00A30771" w:rsidRDefault="00A30771" w:rsidP="00F72898">
            <w:pPr>
              <w:pStyle w:val="a9"/>
            </w:pPr>
            <w:r>
              <w:t>Вариант №</w:t>
            </w:r>
            <w:r w:rsidR="00984724">
              <w:t>8</w:t>
            </w:r>
          </w:p>
          <w:p w14:paraId="2100F641" w14:textId="77777777" w:rsidR="00FA12AC" w:rsidRPr="00164868" w:rsidRDefault="00FA12AC" w:rsidP="00164868">
            <w:pPr>
              <w:ind w:firstLine="0"/>
              <w:rPr>
                <w:sz w:val="28"/>
                <w:szCs w:val="28"/>
              </w:rPr>
            </w:pPr>
          </w:p>
        </w:tc>
      </w:tr>
      <w:tr w:rsidR="00165E8C" w:rsidRPr="00165E8C" w14:paraId="5E93C385" w14:textId="77777777" w:rsidTr="00164DC8">
        <w:trPr>
          <w:trHeight w:hRule="exact" w:val="1725"/>
          <w:jc w:val="center"/>
        </w:trPr>
        <w:tc>
          <w:tcPr>
            <w:tcW w:w="3720" w:type="dxa"/>
            <w:tcBorders>
              <w:right w:val="nil"/>
            </w:tcBorders>
          </w:tcPr>
          <w:p w14:paraId="74B7C4D9" w14:textId="77777777" w:rsidR="00165E8C" w:rsidRDefault="007F13F5" w:rsidP="007F13F5">
            <w:pPr>
              <w:pStyle w:val="a9"/>
              <w:jc w:val="left"/>
            </w:pPr>
            <w:r>
              <w:t>Выполнил</w:t>
            </w:r>
            <w:r w:rsidR="006D0A1E">
              <w:t>и:</w:t>
            </w:r>
          </w:p>
          <w:p w14:paraId="49079E82" w14:textId="67B0D3BF" w:rsidR="007F13F5" w:rsidRDefault="00FA12AC" w:rsidP="007F13F5">
            <w:pPr>
              <w:pStyle w:val="a9"/>
              <w:jc w:val="left"/>
            </w:pPr>
            <w:r>
              <w:t>студент</w:t>
            </w:r>
            <w:r w:rsidR="006D0A1E">
              <w:t>ы</w:t>
            </w:r>
            <w:r>
              <w:t xml:space="preserve"> гр.</w:t>
            </w:r>
            <w:r w:rsidR="006D0A1E">
              <w:t xml:space="preserve"> </w:t>
            </w:r>
            <w:r w:rsidR="00984724">
              <w:t>2</w:t>
            </w:r>
            <w:r w:rsidR="006D0A1E">
              <w:t>5070</w:t>
            </w:r>
            <w:r w:rsidR="00984724">
              <w:t>1</w:t>
            </w:r>
          </w:p>
          <w:p w14:paraId="4458CDCC" w14:textId="4093A4D1" w:rsidR="007F13F5" w:rsidRPr="00984724" w:rsidRDefault="00984724" w:rsidP="00164DC8">
            <w:pPr>
              <w:pStyle w:val="a9"/>
              <w:jc w:val="left"/>
            </w:pPr>
            <w:r w:rsidRPr="00984724">
              <w:t>Ермакович В.А.</w:t>
            </w:r>
            <w:r>
              <w:t>,</w:t>
            </w:r>
          </w:p>
          <w:p w14:paraId="1DDBEC85" w14:textId="44F2059A" w:rsidR="00164DC8" w:rsidRPr="00984724" w:rsidRDefault="00984724" w:rsidP="00164DC8">
            <w:pPr>
              <w:pStyle w:val="a9"/>
              <w:jc w:val="left"/>
            </w:pPr>
            <w:r>
              <w:t>Зубков Н.</w:t>
            </w:r>
            <w:r w:rsidR="000B65C6">
              <w:t>В</w:t>
            </w:r>
            <w:r>
              <w:t>.</w:t>
            </w:r>
          </w:p>
          <w:p w14:paraId="190D62E4" w14:textId="6630AF5E" w:rsidR="00164DC8" w:rsidRPr="00164DC8" w:rsidRDefault="00164DC8" w:rsidP="00164DC8">
            <w:pPr>
              <w:pStyle w:val="a9"/>
              <w:jc w:val="left"/>
            </w:pPr>
          </w:p>
        </w:tc>
        <w:tc>
          <w:tcPr>
            <w:tcW w:w="2470" w:type="dxa"/>
            <w:tcBorders>
              <w:left w:val="nil"/>
              <w:right w:val="nil"/>
            </w:tcBorders>
            <w:vAlign w:val="center"/>
          </w:tcPr>
          <w:p w14:paraId="31977DA0" w14:textId="77777777" w:rsidR="00165E8C" w:rsidRPr="00165E8C" w:rsidRDefault="00165E8C" w:rsidP="00165E8C">
            <w:pPr>
              <w:pStyle w:val="a9"/>
            </w:pPr>
          </w:p>
        </w:tc>
        <w:tc>
          <w:tcPr>
            <w:tcW w:w="3164" w:type="dxa"/>
            <w:tcBorders>
              <w:left w:val="nil"/>
            </w:tcBorders>
          </w:tcPr>
          <w:p w14:paraId="1BBB30D4" w14:textId="77777777" w:rsidR="00165E8C" w:rsidRDefault="007F13F5" w:rsidP="007F13F5">
            <w:pPr>
              <w:pStyle w:val="a9"/>
              <w:jc w:val="left"/>
            </w:pPr>
            <w:r>
              <w:t>Проверил</w:t>
            </w:r>
            <w:r w:rsidR="006D0A1E">
              <w:t>:</w:t>
            </w:r>
          </w:p>
          <w:p w14:paraId="774CF65A" w14:textId="77777777" w:rsidR="007F13F5" w:rsidRPr="00165E8C" w:rsidRDefault="006D0A1E" w:rsidP="006D0A1E">
            <w:pPr>
              <w:pStyle w:val="a9"/>
              <w:jc w:val="left"/>
            </w:pPr>
            <w:r>
              <w:t>Порхун</w:t>
            </w:r>
            <w:r w:rsidR="007206C0">
              <w:t xml:space="preserve"> </w:t>
            </w:r>
            <w:r>
              <w:t>М</w:t>
            </w:r>
            <w:r w:rsidR="007206C0">
              <w:t xml:space="preserve">. </w:t>
            </w:r>
            <w:r>
              <w:t>И</w:t>
            </w:r>
            <w:r w:rsidR="007F13F5">
              <w:t>.</w:t>
            </w:r>
          </w:p>
        </w:tc>
      </w:tr>
      <w:tr w:rsidR="006D0A1E" w:rsidRPr="00165E8C" w14:paraId="2A530B72" w14:textId="77777777" w:rsidTr="00164DC8">
        <w:trPr>
          <w:trHeight w:hRule="exact" w:val="2969"/>
          <w:jc w:val="center"/>
        </w:trPr>
        <w:tc>
          <w:tcPr>
            <w:tcW w:w="9354" w:type="dxa"/>
            <w:gridSpan w:val="3"/>
            <w:vAlign w:val="bottom"/>
          </w:tcPr>
          <w:p w14:paraId="65C0A3A6" w14:textId="34B09540" w:rsidR="006D0A1E" w:rsidRDefault="006D0A1E" w:rsidP="006D0A1E">
            <w:pPr>
              <w:pStyle w:val="a9"/>
            </w:pPr>
            <w:r>
              <w:t>Минск 20</w:t>
            </w:r>
            <w:r w:rsidR="00AA5819">
              <w:t>2</w:t>
            </w:r>
            <w:r w:rsidR="00984724">
              <w:t>5</w:t>
            </w:r>
          </w:p>
        </w:tc>
      </w:tr>
    </w:tbl>
    <w:p w14:paraId="4EEADCB8" w14:textId="77777777" w:rsidR="00CA5067" w:rsidRPr="00AA5819" w:rsidRDefault="008A3118" w:rsidP="00AA5819">
      <w:pPr>
        <w:pStyle w:val="1"/>
      </w:pPr>
      <w:r w:rsidRPr="00AA5819">
        <w:lastRenderedPageBreak/>
        <w:t>Цель работы</w:t>
      </w:r>
    </w:p>
    <w:p w14:paraId="2BC73A1E" w14:textId="77777777" w:rsidR="000B65C6" w:rsidRDefault="00AA5819" w:rsidP="000B65C6">
      <w:pPr>
        <w:pStyle w:val="5"/>
      </w:pPr>
      <w:r>
        <w:t>Цел</w:t>
      </w:r>
      <w:r w:rsidR="000B65C6">
        <w:t>и</w:t>
      </w:r>
      <w:r>
        <w:t xml:space="preserve"> лабораторной работы</w:t>
      </w:r>
      <w:r w:rsidR="000B65C6">
        <w:t>:</w:t>
      </w:r>
    </w:p>
    <w:p w14:paraId="3E486C43" w14:textId="72E09434" w:rsidR="00540B9D" w:rsidRDefault="000B65C6" w:rsidP="000E7C20">
      <w:pPr>
        <w:pStyle w:val="5"/>
      </w:pPr>
      <w:r>
        <w:t xml:space="preserve">1) </w:t>
      </w:r>
      <w:r w:rsidR="000E7C20">
        <w:t>ознакомиться с архитектурой математического сопроцессора (FPU) и командами обработки чисел с плавающей запятой;</w:t>
      </w:r>
    </w:p>
    <w:p w14:paraId="785C8392" w14:textId="58F90450" w:rsidR="000B65C6" w:rsidRDefault="000B65C6" w:rsidP="000E7C20">
      <w:pPr>
        <w:pStyle w:val="5"/>
      </w:pPr>
      <w:r>
        <w:t>2</w:t>
      </w:r>
      <w:r w:rsidR="00540B9D">
        <w:t xml:space="preserve">) </w:t>
      </w:r>
      <w:r w:rsidR="000E7C20">
        <w:t>разработать ассемблерную вставку в высокоуровневый код для обработки данных с плавающей запятой.</w:t>
      </w:r>
    </w:p>
    <w:p w14:paraId="52B85B6C" w14:textId="04CB59A4" w:rsidR="00EB789D" w:rsidRDefault="00084354" w:rsidP="00AA5819">
      <w:pPr>
        <w:pStyle w:val="1"/>
      </w:pPr>
      <w:r>
        <w:t>Задание</w:t>
      </w:r>
    </w:p>
    <w:p w14:paraId="51EBD113" w14:textId="3EE148F2" w:rsidR="00540B9D" w:rsidRPr="00540B9D" w:rsidRDefault="00540B9D" w:rsidP="00540B9D">
      <w:pPr>
        <w:pStyle w:val="2"/>
        <w:numPr>
          <w:ilvl w:val="0"/>
          <w:numId w:val="0"/>
        </w:numPr>
        <w:ind w:left="709"/>
        <w:jc w:val="left"/>
      </w:pPr>
      <w:r>
        <w:t>2.1 Задание 1</w:t>
      </w:r>
    </w:p>
    <w:p w14:paraId="14B30B01" w14:textId="77777777" w:rsidR="000E7C20" w:rsidRDefault="000E7C20" w:rsidP="000E7C20">
      <w:pPr>
        <w:pStyle w:val="5"/>
        <w:rPr>
          <w:szCs w:val="28"/>
        </w:rPr>
      </w:pPr>
      <w:r w:rsidRPr="000E7C20">
        <w:rPr>
          <w:szCs w:val="28"/>
        </w:rPr>
        <w:t>В данном задании необходимо разработать ассемблерную вставку с использованием</w:t>
      </w:r>
      <w:r>
        <w:rPr>
          <w:szCs w:val="28"/>
        </w:rPr>
        <w:t xml:space="preserve"> </w:t>
      </w:r>
      <w:r w:rsidRPr="000E7C20">
        <w:rPr>
          <w:szCs w:val="28"/>
        </w:rPr>
        <w:t xml:space="preserve">команд математического сопроцессора FPU, которая выполняет в соответствии </w:t>
      </w:r>
      <w:r>
        <w:rPr>
          <w:szCs w:val="28"/>
        </w:rPr>
        <w:t xml:space="preserve">с </w:t>
      </w:r>
      <w:r w:rsidRPr="000E7C20">
        <w:rPr>
          <w:szCs w:val="28"/>
        </w:rPr>
        <w:t>индивидуальным вариантом вычисление</w:t>
      </w:r>
      <w:r>
        <w:rPr>
          <w:szCs w:val="28"/>
        </w:rPr>
        <w:t xml:space="preserve"> </w:t>
      </w:r>
      <w:r w:rsidRPr="000E7C20">
        <w:rPr>
          <w:szCs w:val="28"/>
        </w:rPr>
        <w:t>арифметического выражения. Параметры x1 и x2</w:t>
      </w:r>
      <w:r>
        <w:rPr>
          <w:szCs w:val="28"/>
        </w:rPr>
        <w:t xml:space="preserve"> </w:t>
      </w:r>
      <w:r w:rsidRPr="000E7C20">
        <w:rPr>
          <w:szCs w:val="28"/>
        </w:rPr>
        <w:t>– числа типа float и должны вводиться с клавиатуры. Сравнить результат работы</w:t>
      </w:r>
      <w:r>
        <w:rPr>
          <w:szCs w:val="28"/>
        </w:rPr>
        <w:t xml:space="preserve"> </w:t>
      </w:r>
      <w:r w:rsidRPr="000E7C20">
        <w:rPr>
          <w:szCs w:val="28"/>
        </w:rPr>
        <w:t>ассемблерной вставки с результатом вычислений в MATLAB/Си.</w:t>
      </w:r>
    </w:p>
    <w:p w14:paraId="33B9DFBC" w14:textId="77777777" w:rsidR="000E7C20" w:rsidRDefault="000E7C20" w:rsidP="000E7C20">
      <w:pPr>
        <w:pStyle w:val="5"/>
      </w:pPr>
      <w:r>
        <w:t>Выражение для первого задания представлено на рисунке 1</w:t>
      </w:r>
    </w:p>
    <w:p w14:paraId="7CC90161" w14:textId="77777777" w:rsidR="000E7C20" w:rsidRDefault="000E7C20" w:rsidP="000E7C20">
      <w:pPr>
        <w:pStyle w:val="ac"/>
      </w:pPr>
      <w:r w:rsidRPr="000E7C20">
        <w:drawing>
          <wp:inline distT="0" distB="0" distL="0" distR="0" wp14:anchorId="2610C0C9" wp14:editId="6BC0A41A">
            <wp:extent cx="2553056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D2C6" w14:textId="77777777" w:rsidR="000E7C20" w:rsidRDefault="000E7C20" w:rsidP="000E7C20">
      <w:pPr>
        <w:pStyle w:val="5"/>
        <w:jc w:val="center"/>
      </w:pPr>
      <w:r>
        <w:t>Рисунок 1 – Выражение для первого задания</w:t>
      </w:r>
    </w:p>
    <w:p w14:paraId="19ACAF30" w14:textId="151A7EB6" w:rsidR="00540B9D" w:rsidRPr="00540B9D" w:rsidRDefault="00540B9D" w:rsidP="00540B9D">
      <w:pPr>
        <w:pStyle w:val="2"/>
        <w:numPr>
          <w:ilvl w:val="0"/>
          <w:numId w:val="0"/>
        </w:numPr>
        <w:ind w:left="709"/>
        <w:jc w:val="left"/>
      </w:pPr>
      <w:r>
        <w:t>2.2 Задание 2</w:t>
      </w:r>
    </w:p>
    <w:p w14:paraId="7620D797" w14:textId="5DDB025E" w:rsidR="000E7C20" w:rsidRDefault="000E7C20" w:rsidP="000E7C20">
      <w:pPr>
        <w:pStyle w:val="5"/>
        <w:rPr>
          <w:szCs w:val="28"/>
        </w:rPr>
      </w:pPr>
      <w:r w:rsidRPr="000E7C20">
        <w:rPr>
          <w:szCs w:val="28"/>
        </w:rPr>
        <w:t>В данном задании необходимо разработать ассемблерную вставку с использованием</w:t>
      </w:r>
      <w:r>
        <w:rPr>
          <w:szCs w:val="28"/>
        </w:rPr>
        <w:t xml:space="preserve"> </w:t>
      </w:r>
      <w:r w:rsidRPr="000E7C20">
        <w:rPr>
          <w:szCs w:val="28"/>
        </w:rPr>
        <w:t>команд математического сопроцессора FPU,</w:t>
      </w:r>
      <w:r>
        <w:rPr>
          <w:szCs w:val="28"/>
        </w:rPr>
        <w:t xml:space="preserve"> </w:t>
      </w:r>
      <w:r w:rsidRPr="000E7C20">
        <w:rPr>
          <w:szCs w:val="28"/>
        </w:rPr>
        <w:t>которая выполняет в соответствии с</w:t>
      </w:r>
      <w:r>
        <w:rPr>
          <w:szCs w:val="28"/>
        </w:rPr>
        <w:t xml:space="preserve"> </w:t>
      </w:r>
      <w:r w:rsidRPr="000E7C20">
        <w:rPr>
          <w:szCs w:val="28"/>
        </w:rPr>
        <w:t>индивидуальным вариантом обработку массива. Элементы массива – числа типа float.</w:t>
      </w:r>
      <w:r>
        <w:rPr>
          <w:szCs w:val="28"/>
        </w:rPr>
        <w:t xml:space="preserve"> </w:t>
      </w:r>
      <w:r w:rsidRPr="000E7C20">
        <w:rPr>
          <w:szCs w:val="28"/>
        </w:rPr>
        <w:t>Размер массива и его элементы должны вводиться с клавиатуры. Сравнить результат</w:t>
      </w:r>
      <w:r>
        <w:rPr>
          <w:szCs w:val="28"/>
        </w:rPr>
        <w:t xml:space="preserve"> </w:t>
      </w:r>
      <w:r w:rsidRPr="000E7C20">
        <w:rPr>
          <w:szCs w:val="28"/>
        </w:rPr>
        <w:t>работы ассемблерной вставки с результатом вычислений в MATLAB/Си.</w:t>
      </w:r>
    </w:p>
    <w:p w14:paraId="06D15094" w14:textId="4291BFB2" w:rsidR="000E7C20" w:rsidRDefault="000E7C20" w:rsidP="000E7C20">
      <w:pPr>
        <w:pStyle w:val="5"/>
        <w:rPr>
          <w:szCs w:val="28"/>
        </w:rPr>
      </w:pPr>
      <w:r w:rsidRPr="000E7C20">
        <w:rPr>
          <w:szCs w:val="28"/>
        </w:rPr>
        <w:t>Разделить каждый элемент</w:t>
      </w:r>
      <w:r>
        <w:rPr>
          <w:szCs w:val="28"/>
        </w:rPr>
        <w:t xml:space="preserve"> </w:t>
      </w:r>
      <w:r w:rsidRPr="000E7C20">
        <w:rPr>
          <w:szCs w:val="28"/>
        </w:rPr>
        <w:t>массива на значение косинуса</w:t>
      </w:r>
      <w:r>
        <w:rPr>
          <w:szCs w:val="28"/>
        </w:rPr>
        <w:t xml:space="preserve"> </w:t>
      </w:r>
      <w:r w:rsidRPr="000E7C20">
        <w:rPr>
          <w:szCs w:val="28"/>
        </w:rPr>
        <w:t>первого элемента.</w:t>
      </w:r>
    </w:p>
    <w:p w14:paraId="4C221F8B" w14:textId="19B7F426" w:rsidR="000E7C20" w:rsidRDefault="000E7C20" w:rsidP="000E7C20">
      <w:pPr>
        <w:pStyle w:val="2"/>
        <w:numPr>
          <w:ilvl w:val="0"/>
          <w:numId w:val="0"/>
        </w:numPr>
        <w:ind w:left="709"/>
        <w:jc w:val="left"/>
      </w:pPr>
      <w:r>
        <w:t>2.3 Задание 3</w:t>
      </w:r>
    </w:p>
    <w:p w14:paraId="33BB1CCA" w14:textId="2C4C34E5" w:rsidR="00C4336E" w:rsidRPr="000E7C20" w:rsidRDefault="000E7C20" w:rsidP="00C4336E">
      <w:pPr>
        <w:pStyle w:val="5"/>
      </w:pPr>
      <w:r>
        <w:t xml:space="preserve">В данном задании необходимо разработать ассемблерную вставку с использованием команд математического сопроцессора FPU, которая выполняет в соответствии с индивидуальным вариантом один из алгоритмов </w:t>
      </w:r>
      <w:r>
        <w:lastRenderedPageBreak/>
        <w:t>ЦОС. Результат обработки записать в WAV-файл. Сравнить результат работы ассемблерной вставки с результатом вычислений</w:t>
      </w:r>
      <w:r w:rsidR="00C4336E">
        <w:t xml:space="preserve"> </w:t>
      </w:r>
      <w:r>
        <w:t>в MATLAB/Си.</w:t>
      </w:r>
    </w:p>
    <w:p w14:paraId="6C73E83A" w14:textId="52CDB88E" w:rsidR="000E7C20" w:rsidRPr="000E7C20" w:rsidRDefault="00C4336E" w:rsidP="00C4336E">
      <w:pPr>
        <w:pStyle w:val="5"/>
        <w:rPr>
          <w:szCs w:val="28"/>
        </w:rPr>
      </w:pPr>
      <w:r w:rsidRPr="00C4336E">
        <w:rPr>
          <w:szCs w:val="28"/>
        </w:rPr>
        <w:t>ЭЧМ сигнал. Длительность</w:t>
      </w:r>
      <w:r>
        <w:rPr>
          <w:szCs w:val="28"/>
        </w:rPr>
        <w:t xml:space="preserve"> </w:t>
      </w:r>
      <w:r w:rsidRPr="00C4336E">
        <w:rPr>
          <w:szCs w:val="28"/>
        </w:rPr>
        <w:t>сигнала T = 3 секунды.</w:t>
      </w:r>
      <w:r>
        <w:rPr>
          <w:szCs w:val="28"/>
        </w:rPr>
        <w:t xml:space="preserve"> </w:t>
      </w:r>
      <w:r w:rsidRPr="00C4336E">
        <w:rPr>
          <w:szCs w:val="28"/>
        </w:rPr>
        <w:t>Частота f0 = 500 Гц, а частота</w:t>
      </w:r>
      <w:r>
        <w:rPr>
          <w:szCs w:val="28"/>
        </w:rPr>
        <w:t xml:space="preserve"> </w:t>
      </w:r>
      <w:r w:rsidRPr="00C4336E">
        <w:rPr>
          <w:szCs w:val="28"/>
        </w:rPr>
        <w:t>f1 = 6000 Гц. Частота</w:t>
      </w:r>
      <w:r>
        <w:rPr>
          <w:szCs w:val="28"/>
        </w:rPr>
        <w:t xml:space="preserve"> </w:t>
      </w:r>
      <w:r w:rsidRPr="00C4336E">
        <w:rPr>
          <w:szCs w:val="28"/>
        </w:rPr>
        <w:t>дискретизации fs = 16 кГц.</w:t>
      </w:r>
      <w:r>
        <w:rPr>
          <w:szCs w:val="28"/>
        </w:rPr>
        <w:t xml:space="preserve"> </w:t>
      </w:r>
      <w:r w:rsidRPr="00C4336E">
        <w:rPr>
          <w:szCs w:val="28"/>
        </w:rPr>
        <w:t>Амплитуда A = 10 Гц.</w:t>
      </w:r>
    </w:p>
    <w:p w14:paraId="378CDAD1" w14:textId="34722548" w:rsidR="00863636" w:rsidRDefault="00C90948" w:rsidP="00AA5819">
      <w:pPr>
        <w:pStyle w:val="1"/>
      </w:pPr>
      <w:r w:rsidRPr="000B65C6">
        <w:t>Ход работы</w:t>
      </w:r>
    </w:p>
    <w:p w14:paraId="3BCD9F79" w14:textId="77777777" w:rsidR="00275D9B" w:rsidRDefault="00275D9B" w:rsidP="00275D9B">
      <w:r>
        <w:t>В ходе выполнения лабораторной работы была составлена программа реализующие данные задания</w:t>
      </w:r>
    </w:p>
    <w:p w14:paraId="5A6BBD85" w14:textId="77777777" w:rsidR="00275D9B" w:rsidRPr="00EB5B70" w:rsidRDefault="00275D9B" w:rsidP="00275D9B">
      <w:pPr>
        <w:pStyle w:val="5"/>
      </w:pPr>
      <w:r>
        <w:t>Листинг программы приведён ниже:</w:t>
      </w:r>
    </w:p>
    <w:p w14:paraId="2C205274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#include "func.h"</w:t>
      </w:r>
    </w:p>
    <w:p w14:paraId="6F07F21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#include &lt;iostream&gt;</w:t>
      </w:r>
    </w:p>
    <w:p w14:paraId="1EE0822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#include &lt;string&gt;</w:t>
      </w:r>
    </w:p>
    <w:p w14:paraId="25ECF10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#include &lt;stdexcept&gt;</w:t>
      </w:r>
    </w:p>
    <w:p w14:paraId="0DE64BA5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#include &lt;limits&gt;</w:t>
      </w:r>
    </w:p>
    <w:p w14:paraId="56F0A6B9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6938E05F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#define T 3.0           // Длительность сигнала (сек)</w:t>
      </w:r>
    </w:p>
    <w:p w14:paraId="46047C3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#define F0 500.0        // Начальная частота (Гц)</w:t>
      </w:r>
    </w:p>
    <w:p w14:paraId="351D6248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#define F1 6000.0       // Конечная частота (Гц)</w:t>
      </w:r>
    </w:p>
    <w:p w14:paraId="43502F0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#define FS 16000.0      // Частота дискретизации (Гц)</w:t>
      </w:r>
    </w:p>
    <w:p w14:paraId="76284B2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#define A 10.0          // </w:t>
      </w:r>
      <w:r w:rsidRPr="00275D9B">
        <w:rPr>
          <w:rFonts w:ascii="Cascadia Mono" w:hAnsi="Cascadia Mono"/>
          <w:sz w:val="16"/>
          <w:szCs w:val="16"/>
        </w:rPr>
        <w:t>Амплитуда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(</w:t>
      </w:r>
      <w:r w:rsidRPr="00275D9B">
        <w:rPr>
          <w:rFonts w:ascii="Cascadia Mono" w:hAnsi="Cascadia Mono"/>
          <w:sz w:val="16"/>
          <w:szCs w:val="16"/>
        </w:rPr>
        <w:t>Гц</w:t>
      </w:r>
      <w:r w:rsidRPr="00275D9B">
        <w:rPr>
          <w:rFonts w:ascii="Cascadia Mono" w:hAnsi="Cascadia Mono"/>
          <w:sz w:val="16"/>
          <w:szCs w:val="16"/>
          <w:lang w:val="en-US"/>
        </w:rPr>
        <w:t>)</w:t>
      </w:r>
    </w:p>
    <w:p w14:paraId="02D8C2F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#define PI 3.14159265358979323846</w:t>
      </w:r>
    </w:p>
    <w:p w14:paraId="50BC011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78322F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typedef struct {</w:t>
      </w:r>
    </w:p>
    <w:p w14:paraId="5CE0D9A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char chunkID[4];</w:t>
      </w:r>
    </w:p>
    <w:p w14:paraId="390BEFC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uint32_t chunkSize;</w:t>
      </w:r>
    </w:p>
    <w:p w14:paraId="19F9AF8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char format[4];</w:t>
      </w:r>
    </w:p>
    <w:p w14:paraId="1ACED36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char subchunk1ID[4];</w:t>
      </w:r>
    </w:p>
    <w:p w14:paraId="0B90498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uint32_t subchunk1Size;</w:t>
      </w:r>
    </w:p>
    <w:p w14:paraId="3962256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uint16_t audioFormat;</w:t>
      </w:r>
    </w:p>
    <w:p w14:paraId="054193F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uint16_t numChannels;</w:t>
      </w:r>
    </w:p>
    <w:p w14:paraId="3FD669B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uint32_t sampleRate;</w:t>
      </w:r>
    </w:p>
    <w:p w14:paraId="1FA3269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uint32_t byteRate;</w:t>
      </w:r>
    </w:p>
    <w:p w14:paraId="510B574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uint16_t blockAlign;</w:t>
      </w:r>
    </w:p>
    <w:p w14:paraId="3B20070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uint16_t bitsPerSample;</w:t>
      </w:r>
    </w:p>
    <w:p w14:paraId="56BA4EE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char subchunk2ID[4];</w:t>
      </w:r>
    </w:p>
    <w:p w14:paraId="447249C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uint32_t subchunk2Size;</w:t>
      </w:r>
    </w:p>
    <w:p w14:paraId="6F84A71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 WavHeader;</w:t>
      </w:r>
    </w:p>
    <w:p w14:paraId="4F0BE53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6664FF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using namespace std;</w:t>
      </w:r>
    </w:p>
    <w:p w14:paraId="6E16ABC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6C873C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void clearScreen() {</w:t>
      </w:r>
    </w:p>
    <w:p w14:paraId="030DFFE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system("cls || clear");</w:t>
      </w:r>
    </w:p>
    <w:p w14:paraId="4B1EB80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7485C09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A3AB44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void writeWavFile(const char* filename, const double* samples, size_t numSamples) {</w:t>
      </w:r>
    </w:p>
    <w:p w14:paraId="4923DE9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WavHeader header;</w:t>
      </w:r>
    </w:p>
    <w:p w14:paraId="001F20E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memcpy(header.chunkID, "RIFF", 4);</w:t>
      </w:r>
    </w:p>
    <w:p w14:paraId="453EBDF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memcpy(header.format, "WAVE", 4);</w:t>
      </w:r>
    </w:p>
    <w:p w14:paraId="1309E04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memcpy(header.subchunk1ID, "fmt ", 4);</w:t>
      </w:r>
    </w:p>
    <w:p w14:paraId="7CEEEE1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header.subchunk1Size = 16;</w:t>
      </w:r>
    </w:p>
    <w:p w14:paraId="75300B4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header.audioFormat = 1; // PCM</w:t>
      </w:r>
    </w:p>
    <w:p w14:paraId="4F2E25A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header.numChannels = 1;</w:t>
      </w:r>
    </w:p>
    <w:p w14:paraId="386800D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header.sampleRate = (uint32_t)FS;</w:t>
      </w:r>
    </w:p>
    <w:p w14:paraId="08F50B4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header.bitsPerSample = 16;</w:t>
      </w:r>
    </w:p>
    <w:p w14:paraId="3BBE6E1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header.byteRate = header.sampleRate * header.numChannels * header.bitsPerSample / 8;</w:t>
      </w:r>
    </w:p>
    <w:p w14:paraId="13927D9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header.blockAlign = header.numChannels * header.bitsPerSample / 8;</w:t>
      </w:r>
    </w:p>
    <w:p w14:paraId="75E9C34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memcpy(header.subchunk2ID, "data", 4);</w:t>
      </w:r>
    </w:p>
    <w:p w14:paraId="23F5736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 xml:space="preserve">    header.subchunk2Size = (uint32_t)(numSamples * header.bitsPerSample / 8);</w:t>
      </w:r>
    </w:p>
    <w:p w14:paraId="1A5A078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header.chunkSize = 36 + header.subchunk2Size;</w:t>
      </w:r>
    </w:p>
    <w:p w14:paraId="0ADF5AE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5AE09E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FILE* file;</w:t>
      </w:r>
    </w:p>
    <w:p w14:paraId="70BDFA0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fopen_s(&amp;file, filename, "wb");</w:t>
      </w:r>
    </w:p>
    <w:p w14:paraId="432D6044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  <w:r w:rsidRPr="00275D9B">
        <w:rPr>
          <w:rFonts w:ascii="Cascadia Mono" w:hAnsi="Cascadia Mono"/>
          <w:sz w:val="16"/>
          <w:szCs w:val="16"/>
        </w:rPr>
        <w:t>if (!file) {</w:t>
      </w:r>
    </w:p>
    <w:p w14:paraId="3ED2F170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perror("Ошибка создания файла");</w:t>
      </w:r>
    </w:p>
    <w:p w14:paraId="3D851C4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    </w:t>
      </w:r>
      <w:r w:rsidRPr="00275D9B">
        <w:rPr>
          <w:rFonts w:ascii="Cascadia Mono" w:hAnsi="Cascadia Mono"/>
          <w:sz w:val="16"/>
          <w:szCs w:val="16"/>
          <w:lang w:val="en-US"/>
        </w:rPr>
        <w:t>return;</w:t>
      </w:r>
    </w:p>
    <w:p w14:paraId="369A60F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</w:t>
      </w:r>
    </w:p>
    <w:p w14:paraId="5B863AF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7911D2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// </w:t>
      </w:r>
      <w:r w:rsidRPr="00275D9B">
        <w:rPr>
          <w:rFonts w:ascii="Cascadia Mono" w:hAnsi="Cascadia Mono"/>
          <w:sz w:val="16"/>
          <w:szCs w:val="16"/>
        </w:rPr>
        <w:t>Запись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заголовка</w:t>
      </w:r>
    </w:p>
    <w:p w14:paraId="2517371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fwrite(&amp;header, sizeof(WavHeader), 1, file);</w:t>
      </w:r>
    </w:p>
    <w:p w14:paraId="06A8EE0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9C074B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// </w:t>
      </w:r>
      <w:r w:rsidRPr="00275D9B">
        <w:rPr>
          <w:rFonts w:ascii="Cascadia Mono" w:hAnsi="Cascadia Mono"/>
          <w:sz w:val="16"/>
          <w:szCs w:val="16"/>
        </w:rPr>
        <w:t>Запись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аудиоданных</w:t>
      </w:r>
    </w:p>
    <w:p w14:paraId="074B233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(size_t i = 0; i &lt; numSamples; i++) {</w:t>
      </w:r>
    </w:p>
    <w:p w14:paraId="6893DE4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float sample = samples[i];</w:t>
      </w:r>
    </w:p>
    <w:p w14:paraId="0BC36B6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// </w:t>
      </w:r>
      <w:r w:rsidRPr="00275D9B">
        <w:rPr>
          <w:rFonts w:ascii="Cascadia Mono" w:hAnsi="Cascadia Mono"/>
          <w:sz w:val="16"/>
          <w:szCs w:val="16"/>
        </w:rPr>
        <w:t>Ограничение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амплитуды</w:t>
      </w:r>
    </w:p>
    <w:p w14:paraId="62FC93A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if (sample &gt; 1.0f) sample = 1.0f;</w:t>
      </w:r>
    </w:p>
    <w:p w14:paraId="0EB8645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if (sample &lt; -1.0f) sample = -1.0f;</w:t>
      </w:r>
    </w:p>
    <w:p w14:paraId="52EDA00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int16_t intSample = (int16_t)(sample * 32767.0f);</w:t>
      </w:r>
    </w:p>
    <w:p w14:paraId="0120877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fwrite(&amp;intSample, sizeof(int16_t), 1, file);</w:t>
      </w:r>
    </w:p>
    <w:p w14:paraId="57F94A5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</w:t>
      </w:r>
    </w:p>
    <w:p w14:paraId="11A6370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09A3F7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fclose(file);</w:t>
      </w:r>
    </w:p>
    <w:p w14:paraId="28829BD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35A1637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0B72B13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int main() {</w:t>
      </w:r>
    </w:p>
    <w:p w14:paraId="4A04652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size_t size = sizeof(int);</w:t>
      </w:r>
    </w:p>
    <w:p w14:paraId="25A9D73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setlocale(LC_ALL, "Russian");</w:t>
      </w:r>
    </w:p>
    <w:p w14:paraId="7FB26CC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int choice;</w:t>
      </w:r>
    </w:p>
    <w:p w14:paraId="7B054FD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string input;</w:t>
      </w:r>
    </w:p>
    <w:p w14:paraId="15D5A52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02CC6B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 {</w:t>
      </w:r>
    </w:p>
    <w:p w14:paraId="10D0519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clearScreen();</w:t>
      </w:r>
    </w:p>
    <w:p w14:paraId="22D7ECE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cout &lt;&lt; "\n\t      </w:t>
      </w:r>
      <w:r w:rsidRPr="00275D9B">
        <w:rPr>
          <w:rFonts w:ascii="Cascadia Mono" w:hAnsi="Cascadia Mono"/>
          <w:sz w:val="16"/>
          <w:szCs w:val="16"/>
        </w:rPr>
        <w:t>МЕНЮ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ПРОГРАММЫ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 \n"</w:t>
      </w:r>
    </w:p>
    <w:p w14:paraId="50A7E681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</w:t>
      </w:r>
      <w:r w:rsidRPr="00275D9B">
        <w:rPr>
          <w:rFonts w:ascii="Cascadia Mono" w:hAnsi="Cascadia Mono"/>
          <w:sz w:val="16"/>
          <w:szCs w:val="16"/>
        </w:rPr>
        <w:t>&lt;&lt; "\n\t 1. Задание 1         "</w:t>
      </w:r>
    </w:p>
    <w:p w14:paraId="5442D07C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    &lt;&lt; "\n\t 2. Задание 2         "</w:t>
      </w:r>
    </w:p>
    <w:p w14:paraId="2244F4EC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    &lt;&lt; "\n\t 3. Задание 3         "</w:t>
      </w:r>
    </w:p>
    <w:p w14:paraId="4A74CD56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    &lt;&lt; "\n\t 4. Дополнительное    "</w:t>
      </w:r>
    </w:p>
    <w:p w14:paraId="7DF640A5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    &lt;&lt; "\n\t 5. Выход             "</w:t>
      </w:r>
    </w:p>
    <w:p w14:paraId="6B1AE310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    &lt;&lt; "\n\nВыбор &gt; ";</w:t>
      </w:r>
    </w:p>
    <w:p w14:paraId="0185D706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0696BE8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    </w:t>
      </w:r>
      <w:r w:rsidRPr="00275D9B">
        <w:rPr>
          <w:rFonts w:ascii="Cascadia Mono" w:hAnsi="Cascadia Mono"/>
          <w:sz w:val="16"/>
          <w:szCs w:val="16"/>
          <w:lang w:val="en-US"/>
        </w:rPr>
        <w:t>getline(cin, input);</w:t>
      </w:r>
    </w:p>
    <w:p w14:paraId="6018D1A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32F11D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try {</w:t>
      </w:r>
    </w:p>
    <w:p w14:paraId="2FCC6BD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choice = stoi(input);</w:t>
      </w:r>
    </w:p>
    <w:p w14:paraId="50516E1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EFA676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if (choice &lt; 1 || choice &gt; 5) {</w:t>
      </w:r>
    </w:p>
    <w:p w14:paraId="475D2FC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throw out_of_range("");</w:t>
      </w:r>
    </w:p>
    <w:p w14:paraId="5CFEFE4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}</w:t>
      </w:r>
    </w:p>
    <w:p w14:paraId="3D6E800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3316A6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switch (choice) {</w:t>
      </w:r>
    </w:p>
    <w:p w14:paraId="29CBA23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case 1:</w:t>
      </w:r>
    </w:p>
    <w:p w14:paraId="041A3B8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task1();</w:t>
      </w:r>
    </w:p>
    <w:p w14:paraId="7D6A319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break;</w:t>
      </w:r>
    </w:p>
    <w:p w14:paraId="6DFE14C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case 2:</w:t>
      </w:r>
    </w:p>
    <w:p w14:paraId="476FC75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task2();</w:t>
      </w:r>
    </w:p>
    <w:p w14:paraId="2640607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break;</w:t>
      </w:r>
    </w:p>
    <w:p w14:paraId="0EC10CE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case 3:</w:t>
      </w:r>
    </w:p>
    <w:p w14:paraId="1F1977D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task3();</w:t>
      </w:r>
    </w:p>
    <w:p w14:paraId="2F17AFE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break;</w:t>
      </w:r>
    </w:p>
    <w:p w14:paraId="3AC4E6B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case 4:</w:t>
      </w:r>
    </w:p>
    <w:p w14:paraId="2ED50A7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dop();</w:t>
      </w:r>
    </w:p>
    <w:p w14:paraId="3DFEA82E" w14:textId="5C19BE9F" w:rsid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break;</w:t>
      </w:r>
    </w:p>
    <w:p w14:paraId="62B2D08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6D86D4B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 xml:space="preserve">            case 5:</w:t>
      </w:r>
    </w:p>
    <w:p w14:paraId="689B287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if (confirmExit()) return 0;</w:t>
      </w:r>
    </w:p>
    <w:p w14:paraId="236BB7F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continue;</w:t>
      </w:r>
    </w:p>
    <w:p w14:paraId="767E5A8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}</w:t>
      </w:r>
    </w:p>
    <w:p w14:paraId="68648D7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493072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// </w:t>
      </w:r>
      <w:r w:rsidRPr="00275D9B">
        <w:rPr>
          <w:rFonts w:ascii="Cascadia Mono" w:hAnsi="Cascadia Mono"/>
          <w:sz w:val="16"/>
          <w:szCs w:val="16"/>
        </w:rPr>
        <w:t>Пауза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после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выполнения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задания</w:t>
      </w:r>
    </w:p>
    <w:p w14:paraId="4785907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cout &lt;&lt; "\n</w:t>
      </w:r>
      <w:r w:rsidRPr="00275D9B">
        <w:rPr>
          <w:rFonts w:ascii="Cascadia Mono" w:hAnsi="Cascadia Mono"/>
          <w:sz w:val="16"/>
          <w:szCs w:val="16"/>
        </w:rPr>
        <w:t>Операция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завершена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. </w:t>
      </w:r>
      <w:r w:rsidRPr="00275D9B">
        <w:rPr>
          <w:rFonts w:ascii="Cascadia Mono" w:hAnsi="Cascadia Mono"/>
          <w:sz w:val="16"/>
          <w:szCs w:val="16"/>
        </w:rPr>
        <w:t>Нажмите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Enter...";</w:t>
      </w:r>
    </w:p>
    <w:p w14:paraId="6A03513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cin.ignore(numeric_limits&lt;streamsize&gt;::max(), '\n');</w:t>
      </w:r>
    </w:p>
    <w:p w14:paraId="1C50534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09679A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}</w:t>
      </w:r>
    </w:p>
    <w:p w14:paraId="37C6708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catch (const invalid_argument&amp;) {</w:t>
      </w:r>
    </w:p>
    <w:p w14:paraId="52D8025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cout &lt;&lt; "\n</w:t>
      </w:r>
      <w:r w:rsidRPr="00275D9B">
        <w:rPr>
          <w:rFonts w:ascii="Cascadia Mono" w:hAnsi="Cascadia Mono"/>
          <w:sz w:val="16"/>
          <w:szCs w:val="16"/>
        </w:rPr>
        <w:t>Ошибка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! </w:t>
      </w:r>
      <w:r w:rsidRPr="00275D9B">
        <w:rPr>
          <w:rFonts w:ascii="Cascadia Mono" w:hAnsi="Cascadia Mono"/>
          <w:sz w:val="16"/>
          <w:szCs w:val="16"/>
        </w:rPr>
        <w:t>Введите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число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от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1 </w:t>
      </w:r>
      <w:r w:rsidRPr="00275D9B">
        <w:rPr>
          <w:rFonts w:ascii="Cascadia Mono" w:hAnsi="Cascadia Mono"/>
          <w:sz w:val="16"/>
          <w:szCs w:val="16"/>
        </w:rPr>
        <w:t>до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5";</w:t>
      </w:r>
    </w:p>
    <w:p w14:paraId="43DDF9B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cin.ignore(numeric_limits&lt;streamsize&gt;::max(), '\n');</w:t>
      </w:r>
    </w:p>
    <w:p w14:paraId="35C22AA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}</w:t>
      </w:r>
    </w:p>
    <w:p w14:paraId="74EB8A4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catch (const out_of_range&amp;) {</w:t>
      </w:r>
    </w:p>
    <w:p w14:paraId="0B24D3C9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</w:t>
      </w:r>
      <w:r w:rsidRPr="00275D9B">
        <w:rPr>
          <w:rFonts w:ascii="Cascadia Mono" w:hAnsi="Cascadia Mono"/>
          <w:sz w:val="16"/>
          <w:szCs w:val="16"/>
        </w:rPr>
        <w:t>cout &lt;&lt; "\nНеверный пункт меню! Допустимые значения: 1-5";</w:t>
      </w:r>
    </w:p>
    <w:p w14:paraId="1EDD819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        </w:t>
      </w:r>
      <w:r w:rsidRPr="00275D9B">
        <w:rPr>
          <w:rFonts w:ascii="Cascadia Mono" w:hAnsi="Cascadia Mono"/>
          <w:sz w:val="16"/>
          <w:szCs w:val="16"/>
          <w:lang w:val="en-US"/>
        </w:rPr>
        <w:t>cin.ignore(numeric_limits&lt;streamsize&gt;::max(), '\n');</w:t>
      </w:r>
    </w:p>
    <w:p w14:paraId="32C140D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}</w:t>
      </w:r>
    </w:p>
    <w:p w14:paraId="3AE160C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 while (true);</w:t>
      </w:r>
    </w:p>
    <w:p w14:paraId="734AA8F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1241743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414ED8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bool confirmExit() {</w:t>
      </w:r>
    </w:p>
    <w:p w14:paraId="61EA063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clearScreen();</w:t>
      </w:r>
    </w:p>
    <w:p w14:paraId="69FCB38F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  <w:r w:rsidRPr="00275D9B">
        <w:rPr>
          <w:rFonts w:ascii="Cascadia Mono" w:hAnsi="Cascadia Mono"/>
          <w:sz w:val="16"/>
          <w:szCs w:val="16"/>
        </w:rPr>
        <w:t>cout &lt;&lt; "\nВы уверены? (y/n): ";</w:t>
      </w:r>
    </w:p>
    <w:p w14:paraId="1E81576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</w:t>
      </w:r>
      <w:r w:rsidRPr="00275D9B">
        <w:rPr>
          <w:rFonts w:ascii="Cascadia Mono" w:hAnsi="Cascadia Mono"/>
          <w:sz w:val="16"/>
          <w:szCs w:val="16"/>
          <w:lang w:val="en-US"/>
        </w:rPr>
        <w:t>string answer;</w:t>
      </w:r>
    </w:p>
    <w:p w14:paraId="6302FE2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getline(cin, answer);</w:t>
      </w:r>
    </w:p>
    <w:p w14:paraId="04DE1CE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return !answer.empty() &amp;&amp; (tolower(answer[0]) == 'y');</w:t>
      </w:r>
    </w:p>
    <w:p w14:paraId="58079CDD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}</w:t>
      </w:r>
    </w:p>
    <w:p w14:paraId="3719A70C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6E2A4C40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void task1() {</w:t>
      </w:r>
    </w:p>
    <w:p w14:paraId="67BC2BBC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clearScreen();</w:t>
      </w:r>
    </w:p>
    <w:p w14:paraId="38E6A82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cout &lt;&lt; "Посчитайте значение функции\nВведите значения для x1 и x2\n";</w:t>
      </w:r>
    </w:p>
    <w:p w14:paraId="03CCFC38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69F497F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</w:t>
      </w:r>
      <w:r w:rsidRPr="00275D9B">
        <w:rPr>
          <w:rFonts w:ascii="Cascadia Mono" w:hAnsi="Cascadia Mono"/>
          <w:sz w:val="16"/>
          <w:szCs w:val="16"/>
          <w:lang w:val="en-US"/>
        </w:rPr>
        <w:t>float x1 , x2 , y;</w:t>
      </w:r>
    </w:p>
    <w:p w14:paraId="6777556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 pi = 3.141592653589793;</w:t>
      </w:r>
    </w:p>
    <w:p w14:paraId="6813DC0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int one = 1, two = 2, four = 4;</w:t>
      </w:r>
    </w:p>
    <w:p w14:paraId="5CECFEA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std::cout &lt;&lt; "</w:t>
      </w:r>
      <w:r w:rsidRPr="00275D9B">
        <w:rPr>
          <w:rFonts w:ascii="Cascadia Mono" w:hAnsi="Cascadia Mono"/>
          <w:sz w:val="16"/>
          <w:szCs w:val="16"/>
        </w:rPr>
        <w:t>Введите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первое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число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(x1): ";</w:t>
      </w:r>
    </w:p>
    <w:p w14:paraId="0AF29ED8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  <w:r w:rsidRPr="00275D9B">
        <w:rPr>
          <w:rFonts w:ascii="Cascadia Mono" w:hAnsi="Cascadia Mono"/>
          <w:sz w:val="16"/>
          <w:szCs w:val="16"/>
        </w:rPr>
        <w:t>std::cin &gt;&gt; x1;</w:t>
      </w:r>
    </w:p>
    <w:p w14:paraId="18C48B34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471D0F59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std::cout &lt;&lt; "Введите второе число (x2): ";</w:t>
      </w:r>
    </w:p>
    <w:p w14:paraId="40E2B1C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</w:t>
      </w:r>
      <w:r w:rsidRPr="00275D9B">
        <w:rPr>
          <w:rFonts w:ascii="Cascadia Mono" w:hAnsi="Cascadia Mono"/>
          <w:sz w:val="16"/>
          <w:szCs w:val="16"/>
          <w:lang w:val="en-US"/>
        </w:rPr>
        <w:t>std::cin &gt;&gt; x2;</w:t>
      </w:r>
    </w:p>
    <w:p w14:paraId="53CB277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</w:p>
    <w:p w14:paraId="33B4CF1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//y = (1-2sin(x1-pi/4)^2)/(1+cos(4*x2))</w:t>
      </w:r>
    </w:p>
    <w:p w14:paraId="3A79E30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_asm {</w:t>
      </w:r>
    </w:p>
    <w:p w14:paraId="7106469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finit</w:t>
      </w:r>
    </w:p>
    <w:p w14:paraId="18CE4B7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fld x1 //st(0) = x1</w:t>
      </w:r>
    </w:p>
    <w:p w14:paraId="3D3315B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FLDPI // st(0) = pi, st(1) = x1</w:t>
      </w:r>
    </w:p>
    <w:p w14:paraId="6BD5BBE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fild four // st(0) = 4, st(1) = pi, st(2) = x1</w:t>
      </w:r>
    </w:p>
    <w:p w14:paraId="0195F79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fdivp ST(1), ST(0) //st(0) = pi/4, st(1) = x1</w:t>
      </w:r>
    </w:p>
    <w:p w14:paraId="7147322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fsubp ST(1), ST(0) // ST(0) = x1 - pi/4</w:t>
      </w:r>
    </w:p>
    <w:p w14:paraId="535B7F5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fsin //ST(0) =sin(x1-pi/4)</w:t>
      </w:r>
    </w:p>
    <w:p w14:paraId="783055E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fmul ST(0), ST(0) //ST(0) =sin(x1-pi/4)^2</w:t>
      </w:r>
    </w:p>
    <w:p w14:paraId="715CC5C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fild two //st(0) = 2, st(1) = sin(x1-pi/4)^2</w:t>
      </w:r>
    </w:p>
    <w:p w14:paraId="0F1C402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fmulp ST(1), ST(0)//st(0) = 2*sin(x1-pi/4)^2</w:t>
      </w:r>
    </w:p>
    <w:p w14:paraId="49D50DE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fild one // st(0)=1, st(1) = 2*sin(x1-pi/4)^2</w:t>
      </w:r>
    </w:p>
    <w:p w14:paraId="0D84121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fxch // st(0) = 2*sin(x1-pi/4)^2, st(1)=1</w:t>
      </w:r>
    </w:p>
    <w:p w14:paraId="1EB5EF4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fsubp ST(1), ST(0) //st(0)=1 - 2sin(x1 - pi / 4) ^ 2</w:t>
      </w:r>
    </w:p>
    <w:p w14:paraId="44A8DC6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D1CD11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fld x2 // st(0)=x2,st(1)=1 - 2sin(x1 - pi / 4) ^ 2</w:t>
      </w:r>
    </w:p>
    <w:p w14:paraId="758EE9A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fild four // st(0)=4,st(1)=x2,st(2)=1 - 2sin(x1 - pi / 4) ^ 2</w:t>
      </w:r>
    </w:p>
    <w:p w14:paraId="06A6744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fmulp ST(1), ST(0) // st(0) = x2*4, st(1)=1 - 2sin(x1 - pi / 4) ^ 2</w:t>
      </w:r>
    </w:p>
    <w:p w14:paraId="3AC77BB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fcos    //st(0) = cos(x2*4), st(1)=1 - 2sin(x1 - pi / 4) ^ 2</w:t>
      </w:r>
    </w:p>
    <w:p w14:paraId="11E216F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fild one //st(0)= 1,st(1) = cos(x2*4), st(2)=1 - 2sin(x1 - pi / 4) ^ 2 </w:t>
      </w:r>
    </w:p>
    <w:p w14:paraId="2997C26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faddp ST(1), ST(0) // st(0) = 1+cos(4*x2), ST(1) = 1 - 2sin(x1 - pi / 4) ^ 2 </w:t>
      </w:r>
    </w:p>
    <w:p w14:paraId="3E096D2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fdivp ST(1), ST(0)</w:t>
      </w:r>
    </w:p>
    <w:p w14:paraId="0AADC13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 xml:space="preserve">        fstp y</w:t>
      </w:r>
    </w:p>
    <w:p w14:paraId="46DB515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</w:t>
      </w:r>
    </w:p>
    <w:p w14:paraId="66CBA2E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cout &lt;&lt; " </w:t>
      </w:r>
      <w:r w:rsidRPr="00275D9B">
        <w:rPr>
          <w:rFonts w:ascii="Cascadia Mono" w:hAnsi="Cascadia Mono"/>
          <w:sz w:val="16"/>
          <w:szCs w:val="16"/>
        </w:rPr>
        <w:t>Результат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FPU y = " &lt;&lt; y &lt;&lt; endl;</w:t>
      </w:r>
    </w:p>
    <w:p w14:paraId="2D35A29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 y_Cpp = (1 - 2 * pow(sin(x1 - pi / 4),2)) / (1 + cos(4 * x2));</w:t>
      </w:r>
    </w:p>
    <w:p w14:paraId="7DABE59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cout &lt;&lt; " </w:t>
      </w:r>
      <w:r w:rsidRPr="00275D9B">
        <w:rPr>
          <w:rFonts w:ascii="Cascadia Mono" w:hAnsi="Cascadia Mono"/>
          <w:sz w:val="16"/>
          <w:szCs w:val="16"/>
        </w:rPr>
        <w:t>Результат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C++ y = " &lt;&lt; y_Cpp &lt;&lt; endl;</w:t>
      </w:r>
    </w:p>
    <w:p w14:paraId="4694483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system("pause");</w:t>
      </w:r>
    </w:p>
    <w:p w14:paraId="41A36F2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35ECDB3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AA31DA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void task2() {</w:t>
      </w:r>
    </w:p>
    <w:p w14:paraId="3EB58AD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clearScreen();</w:t>
      </w:r>
    </w:p>
    <w:p w14:paraId="559C9859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  <w:r w:rsidRPr="00275D9B">
        <w:rPr>
          <w:rFonts w:ascii="Cascadia Mono" w:hAnsi="Cascadia Mono"/>
          <w:sz w:val="16"/>
          <w:szCs w:val="16"/>
        </w:rPr>
        <w:t>int array_size;</w:t>
      </w:r>
    </w:p>
    <w:p w14:paraId="738D6F49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cout &lt;&lt; "Разделить каждый элемент массива на значение косинуса первого элемента.\nВведите размер массива";</w:t>
      </w:r>
    </w:p>
    <w:p w14:paraId="13F3456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</w:t>
      </w:r>
      <w:r w:rsidRPr="00275D9B">
        <w:rPr>
          <w:rFonts w:ascii="Cascadia Mono" w:hAnsi="Cascadia Mono"/>
          <w:sz w:val="16"/>
          <w:szCs w:val="16"/>
          <w:lang w:val="en-US"/>
        </w:rPr>
        <w:t>std::cout &lt;&lt; "</w:t>
      </w:r>
      <w:r w:rsidRPr="00275D9B">
        <w:rPr>
          <w:rFonts w:ascii="Cascadia Mono" w:hAnsi="Cascadia Mono"/>
          <w:sz w:val="16"/>
          <w:szCs w:val="16"/>
        </w:rPr>
        <w:t>Размер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массива</w:t>
      </w:r>
      <w:r w:rsidRPr="00275D9B">
        <w:rPr>
          <w:rFonts w:ascii="Cascadia Mono" w:hAnsi="Cascadia Mono"/>
          <w:sz w:val="16"/>
          <w:szCs w:val="16"/>
          <w:lang w:val="en-US"/>
        </w:rPr>
        <w:t>: ";</w:t>
      </w:r>
    </w:p>
    <w:p w14:paraId="76B91F1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std::cin &gt;&gt; array_size;</w:t>
      </w:r>
    </w:p>
    <w:p w14:paraId="36EB479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B26649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float* array = new float[array_size];</w:t>
      </w:r>
    </w:p>
    <w:p w14:paraId="0AECDA0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float* array_cpp = new float[array_size];</w:t>
      </w:r>
    </w:p>
    <w:p w14:paraId="3B761AB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std::copy(array_cpp, array_cpp + array_size, array);</w:t>
      </w:r>
    </w:p>
    <w:p w14:paraId="3CEC7B5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74542D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(short i = 0; i &lt; array_size; i++)</w:t>
      </w:r>
    </w:p>
    <w:p w14:paraId="172180A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cin &gt;&gt; array[i];</w:t>
      </w:r>
    </w:p>
    <w:p w14:paraId="7B51650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(short i = 0; i &lt; array_size; i++)</w:t>
      </w:r>
    </w:p>
    <w:p w14:paraId="7C9CA52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cout &lt;&lt; "array[" &lt;&lt; i &lt;&lt; "] = " &lt;&lt; array[i] &lt;&lt; endl;</w:t>
      </w:r>
    </w:p>
    <w:p w14:paraId="3B383A1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71A949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 cos_val;</w:t>
      </w:r>
    </w:p>
    <w:p w14:paraId="51C47E0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_asm {</w:t>
      </w:r>
    </w:p>
    <w:p w14:paraId="7A241D3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mov ECX, array_size    // </w:t>
      </w:r>
      <w:r w:rsidRPr="00275D9B">
        <w:rPr>
          <w:rFonts w:ascii="Cascadia Mono" w:hAnsi="Cascadia Mono"/>
          <w:sz w:val="16"/>
          <w:szCs w:val="16"/>
        </w:rPr>
        <w:t>Загружаем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размер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массива</w:t>
      </w:r>
    </w:p>
    <w:p w14:paraId="5681FA8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</w:t>
      </w:r>
      <w:r w:rsidRPr="00275D9B">
        <w:rPr>
          <w:rFonts w:ascii="Cascadia Mono" w:hAnsi="Cascadia Mono"/>
          <w:sz w:val="16"/>
          <w:szCs w:val="16"/>
        </w:rPr>
        <w:t>test ECX, ECX          // Проверяем на пустой массив</w:t>
      </w:r>
    </w:p>
    <w:p w14:paraId="53742F28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jz done                // Выход если размер 0</w:t>
      </w:r>
    </w:p>
    <w:p w14:paraId="2B41FAE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mov EDI, array // заноси в EDI адрес массива</w:t>
      </w:r>
    </w:p>
    <w:p w14:paraId="1D42726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    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finit                  // </w:t>
      </w:r>
      <w:r w:rsidRPr="00275D9B">
        <w:rPr>
          <w:rFonts w:ascii="Cascadia Mono" w:hAnsi="Cascadia Mono"/>
          <w:sz w:val="16"/>
          <w:szCs w:val="16"/>
        </w:rPr>
        <w:t>Инициализация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FPU</w:t>
      </w:r>
    </w:p>
    <w:p w14:paraId="192C1CD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C5AE66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fld dword ptr[EDI]    // st(0)=array[n]</w:t>
      </w:r>
    </w:p>
    <w:p w14:paraId="5646D5A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fcos    //st(0)=cos(array[0])</w:t>
      </w:r>
    </w:p>
    <w:p w14:paraId="767EB99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fstp dword ptr[cos_val] //</w:t>
      </w:r>
      <w:r w:rsidRPr="00275D9B">
        <w:rPr>
          <w:rFonts w:ascii="Cascadia Mono" w:hAnsi="Cascadia Mono"/>
          <w:sz w:val="16"/>
          <w:szCs w:val="16"/>
        </w:rPr>
        <w:t>сохраняем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значение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косинуса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</w:p>
    <w:p w14:paraId="76A2947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5627A04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process_loop:</w:t>
      </w:r>
    </w:p>
    <w:p w14:paraId="493CC36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fld dword ptr[EDI]    // st(0)=array[n]</w:t>
      </w:r>
    </w:p>
    <w:p w14:paraId="3B20E05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fdiv dword ptr[cos_val] // st(0) = array[n]/cos(array[0])</w:t>
      </w:r>
    </w:p>
    <w:p w14:paraId="774B63F6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</w:t>
      </w:r>
      <w:r w:rsidRPr="00275D9B">
        <w:rPr>
          <w:rFonts w:ascii="Cascadia Mono" w:hAnsi="Cascadia Mono"/>
          <w:sz w:val="16"/>
          <w:szCs w:val="16"/>
        </w:rPr>
        <w:t>fstp dword ptr[EDI]   // Сохраняем результат обратно</w:t>
      </w:r>
    </w:p>
    <w:p w14:paraId="2246C5F6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add EDI, 4             // Переход к следующему элементу</w:t>
      </w:r>
    </w:p>
    <w:p w14:paraId="10252FEF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    loop process_loop      // Повторяем для всех элементов</w:t>
      </w:r>
    </w:p>
    <w:p w14:paraId="7DAC94D3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60D65AE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    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ffree ST(0)            // </w:t>
      </w:r>
      <w:r w:rsidRPr="00275D9B">
        <w:rPr>
          <w:rFonts w:ascii="Cascadia Mono" w:hAnsi="Cascadia Mono"/>
          <w:sz w:val="16"/>
          <w:szCs w:val="16"/>
        </w:rPr>
        <w:t>Очищаем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регистры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FPU</w:t>
      </w:r>
    </w:p>
    <w:p w14:paraId="1A6A8B0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ffree ST(1)</w:t>
      </w:r>
    </w:p>
    <w:p w14:paraId="0463E14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done:</w:t>
      </w:r>
    </w:p>
    <w:p w14:paraId="06C6764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06B4439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C91710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cout &lt;&lt; "\n</w:t>
      </w:r>
      <w:r w:rsidRPr="00275D9B">
        <w:rPr>
          <w:rFonts w:ascii="Cascadia Mono" w:hAnsi="Cascadia Mono"/>
          <w:sz w:val="16"/>
          <w:szCs w:val="16"/>
        </w:rPr>
        <w:t>Результат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FPU:" &lt;&lt; endl;</w:t>
      </w:r>
    </w:p>
    <w:p w14:paraId="02AA522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(short i = 0; i &lt; array_size; i++)</w:t>
      </w:r>
    </w:p>
    <w:p w14:paraId="5B1F04A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cout &lt;&lt; "array[" &lt;&lt; i &lt;&lt; "] = " &lt;&lt; array[i] &lt;&lt; endl;</w:t>
      </w:r>
    </w:p>
    <w:p w14:paraId="50033E8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2781F40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(short i = 0; i &lt; array_size; i++)</w:t>
      </w:r>
    </w:p>
    <w:p w14:paraId="3F7B21C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array_cpp[i] = array_cpp[i] / cos_val;</w:t>
      </w:r>
    </w:p>
    <w:p w14:paraId="71CBD7C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4231E7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cout &lt;&lt; "\n</w:t>
      </w:r>
      <w:r w:rsidRPr="00275D9B">
        <w:rPr>
          <w:rFonts w:ascii="Cascadia Mono" w:hAnsi="Cascadia Mono"/>
          <w:sz w:val="16"/>
          <w:szCs w:val="16"/>
        </w:rPr>
        <w:t>Результат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C++:" &lt;&lt; endl;</w:t>
      </w:r>
    </w:p>
    <w:p w14:paraId="4254248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(short i = 0; i &lt; array_size; i++)</w:t>
      </w:r>
    </w:p>
    <w:p w14:paraId="310A277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cout &lt;&lt; "array[" &lt;&lt; i &lt;&lt; "] = " &lt;&lt; array[i] &lt;&lt; endl;</w:t>
      </w:r>
    </w:p>
    <w:p w14:paraId="6D989A3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261A46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delete[] array;</w:t>
      </w:r>
    </w:p>
    <w:p w14:paraId="46ECA45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delete[] array_cpp;</w:t>
      </w:r>
    </w:p>
    <w:p w14:paraId="7F6860E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system("pause");</w:t>
      </w:r>
    </w:p>
    <w:p w14:paraId="625BA2C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>}</w:t>
      </w:r>
    </w:p>
    <w:p w14:paraId="708103D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207DFF0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>void task3() {</w:t>
      </w:r>
    </w:p>
    <w:p w14:paraId="1CAD0C1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clearScreen();</w:t>
      </w:r>
    </w:p>
    <w:p w14:paraId="35B61E8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double fs = 16000;</w:t>
      </w:r>
    </w:p>
    <w:p w14:paraId="26BD2BA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int chirpSamples = (int)(T * fs);</w:t>
      </w:r>
    </w:p>
    <w:p w14:paraId="423FA77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F0944B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float* chirp = (float*)malloc(chirpSamples * sizeof(float));</w:t>
      </w:r>
    </w:p>
    <w:p w14:paraId="419F212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</w:t>
      </w:r>
    </w:p>
    <w:p w14:paraId="10C8109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double k = pow(F1 / F0, 1 / T);</w:t>
      </w:r>
    </w:p>
    <w:p w14:paraId="6630490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double lnk = log(k);</w:t>
      </w:r>
    </w:p>
    <w:p w14:paraId="656DFD1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7931EA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const double fs_inv = 1.0 / FS;      // 1/fs </w:t>
      </w:r>
      <w:r w:rsidRPr="00275D9B">
        <w:rPr>
          <w:rFonts w:ascii="Cascadia Mono" w:hAnsi="Cascadia Mono"/>
          <w:sz w:val="16"/>
          <w:szCs w:val="16"/>
        </w:rPr>
        <w:t>для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оптимизации</w:t>
      </w:r>
    </w:p>
    <w:p w14:paraId="720B57C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const double two_pi = 2.0 * PI;      // 2*PI</w:t>
      </w:r>
    </w:p>
    <w:p w14:paraId="3832BA0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const double f0 = F0;</w:t>
      </w:r>
    </w:p>
    <w:p w14:paraId="0D18088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const double a = A;</w:t>
      </w:r>
    </w:p>
    <w:p w14:paraId="6E0CA07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574417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double result = 0;</w:t>
      </w:r>
    </w:p>
    <w:p w14:paraId="07FFEBB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__asm {</w:t>
      </w:r>
    </w:p>
    <w:p w14:paraId="0002869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push ebx</w:t>
      </w:r>
    </w:p>
    <w:p w14:paraId="7BF2817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push edi</w:t>
      </w:r>
    </w:p>
    <w:p w14:paraId="215E4D1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push esi</w:t>
      </w:r>
    </w:p>
    <w:p w14:paraId="39C020E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ABC1F6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mov edi, chirp</w:t>
      </w:r>
    </w:p>
    <w:p w14:paraId="3E0E980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xor esi, esi</w:t>
      </w:r>
    </w:p>
    <w:p w14:paraId="50EC037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094CBBE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finit</w:t>
      </w:r>
    </w:p>
    <w:p w14:paraId="5FD23D9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F911F6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p0 :</w:t>
      </w:r>
    </w:p>
    <w:p w14:paraId="1D6D59B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cmp esi, [chirpSamples]   // </w:t>
      </w:r>
      <w:r w:rsidRPr="00275D9B">
        <w:rPr>
          <w:rFonts w:ascii="Cascadia Mono" w:hAnsi="Cascadia Mono"/>
          <w:sz w:val="16"/>
          <w:szCs w:val="16"/>
        </w:rPr>
        <w:t>Проверка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завершения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цикла</w:t>
      </w:r>
    </w:p>
    <w:p w14:paraId="071802B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jge p1</w:t>
      </w:r>
    </w:p>
    <w:p w14:paraId="3F2D37F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4C9DB5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mov ebx, esi</w:t>
      </w:r>
    </w:p>
    <w:p w14:paraId="0EF1AC0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push ebx</w:t>
      </w:r>
    </w:p>
    <w:p w14:paraId="686113D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fild dword ptr[esp]      // st(0) = i</w:t>
      </w:r>
    </w:p>
    <w:p w14:paraId="6F43A2C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fld[fs_inv]              // st(0) = 1/fs, st(1) = i</w:t>
      </w:r>
    </w:p>
    <w:p w14:paraId="10C9A86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fmulp st(1), st(0)        // st(0) = t = i/fs</w:t>
      </w:r>
    </w:p>
    <w:p w14:paraId="234E631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13C43D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fld st(0)</w:t>
      </w:r>
    </w:p>
    <w:p w14:paraId="500485A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fld[k]</w:t>
      </w:r>
    </w:p>
    <w:p w14:paraId="5888F22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fyl2x</w:t>
      </w:r>
    </w:p>
    <w:p w14:paraId="18BE6D6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fld1</w:t>
      </w:r>
    </w:p>
    <w:p w14:paraId="5C77DAD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fld st(1)</w:t>
      </w:r>
    </w:p>
    <w:p w14:paraId="7D133C7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fprem</w:t>
      </w:r>
    </w:p>
    <w:p w14:paraId="6602F98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f2xm1</w:t>
      </w:r>
    </w:p>
    <w:p w14:paraId="1B2B32F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fadd</w:t>
      </w:r>
    </w:p>
    <w:p w14:paraId="634F0AC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fscale</w:t>
      </w:r>
    </w:p>
    <w:p w14:paraId="6A5DD82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fxch st(1)</w:t>
      </w:r>
    </w:p>
    <w:p w14:paraId="2D3A11C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fstp st  // st(0) = k^t</w:t>
      </w:r>
    </w:p>
    <w:p w14:paraId="082967C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77E6C2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fld1</w:t>
      </w:r>
    </w:p>
    <w:p w14:paraId="0807AC2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fsub</w:t>
      </w:r>
    </w:p>
    <w:p w14:paraId="2963E61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fdiv[lnk] // st(0) = (k ^ t - 1)/ ln(k)</w:t>
      </w:r>
    </w:p>
    <w:p w14:paraId="787E508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20E50F6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fmul[f0] // st(0) = st(0) * f0</w:t>
      </w:r>
    </w:p>
    <w:p w14:paraId="0E8CEF1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fmul[two_pi] // st(0) = st(0) * 2 * PI</w:t>
      </w:r>
    </w:p>
    <w:p w14:paraId="4FBBE9F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70B889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fsin</w:t>
      </w:r>
    </w:p>
    <w:p w14:paraId="1082E25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fmul[a]</w:t>
      </w:r>
    </w:p>
    <w:p w14:paraId="0832F2E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fstp dword ptr[edi + esi * 4]</w:t>
      </w:r>
    </w:p>
    <w:p w14:paraId="259DA86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ffree st(0)</w:t>
      </w:r>
    </w:p>
    <w:p w14:paraId="2C52C73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add esp, 4</w:t>
      </w:r>
    </w:p>
    <w:p w14:paraId="7EB0971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inc esi</w:t>
      </w:r>
    </w:p>
    <w:p w14:paraId="57A1239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jmp p0</w:t>
      </w:r>
    </w:p>
    <w:p w14:paraId="5BDF811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p1 :</w:t>
      </w:r>
    </w:p>
    <w:p w14:paraId="2869424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fwait</w:t>
      </w:r>
    </w:p>
    <w:p w14:paraId="691F6FB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60E5B0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 xml:space="preserve">                            pop esi</w:t>
      </w:r>
    </w:p>
    <w:p w14:paraId="1FC6422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pop edi</w:t>
      </w:r>
    </w:p>
    <w:p w14:paraId="13E4B7B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                    pop ebx</w:t>
      </w:r>
    </w:p>
    <w:p w14:paraId="4868063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</w:t>
      </w:r>
    </w:p>
    <w:p w14:paraId="59C39B6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02D074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for (int i = 0; i &lt; chirpSamples; i++) {</w:t>
      </w:r>
    </w:p>
    <w:p w14:paraId="1A7CC7E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 cout &lt;&lt; chirp[i] &lt;&lt; ",";</w:t>
      </w:r>
    </w:p>
    <w:p w14:paraId="400D704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</w:t>
      </w:r>
    </w:p>
    <w:p w14:paraId="5E988C8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system("pause");</w:t>
      </w:r>
    </w:p>
    <w:p w14:paraId="1D544794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}</w:t>
      </w:r>
    </w:p>
    <w:p w14:paraId="454AAA25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5C6E1BD1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void dop() {</w:t>
      </w:r>
    </w:p>
    <w:p w14:paraId="072DFA9E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clearScreen();</w:t>
      </w:r>
    </w:p>
    <w:p w14:paraId="09F44323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cout &lt;&lt; "Посчитайте значение функции\nВведите значения для y и x\n";</w:t>
      </w:r>
    </w:p>
    <w:p w14:paraId="7AC050FB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3EEFA106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float x, y, R;</w:t>
      </w:r>
    </w:p>
    <w:p w14:paraId="0A013621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std::cout &lt;&lt; "Введите первое число (x): ";</w:t>
      </w:r>
    </w:p>
    <w:p w14:paraId="6B864662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std::cin &gt;&gt; x;</w:t>
      </w:r>
    </w:p>
    <w:p w14:paraId="194718DC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5791821E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std::cout &lt;&lt; "Введите второе число (y): ";</w:t>
      </w:r>
    </w:p>
    <w:p w14:paraId="04399CB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</w:rPr>
        <w:t xml:space="preserve">    </w:t>
      </w:r>
      <w:r w:rsidRPr="00275D9B">
        <w:rPr>
          <w:rFonts w:ascii="Cascadia Mono" w:hAnsi="Cascadia Mono"/>
          <w:sz w:val="16"/>
          <w:szCs w:val="16"/>
          <w:lang w:val="en-US"/>
        </w:rPr>
        <w:t>std::cin &gt;&gt; y;</w:t>
      </w:r>
    </w:p>
    <w:p w14:paraId="313D7D2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// cos(x)*sqrt(sin(y)*x^y)) / (y *log2(x+1))+exp(y)-tan(x/y)-2^(x-1)</w:t>
      </w:r>
    </w:p>
    <w:p w14:paraId="1EF64FB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_asm{</w:t>
      </w:r>
    </w:p>
    <w:p w14:paraId="6A5D6C4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finit</w:t>
      </w:r>
    </w:p>
    <w:p w14:paraId="1D0F0A14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x // st(0) = x</w:t>
      </w:r>
    </w:p>
    <w:p w14:paraId="65025C8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fcos // st(0) = cos(x)</w:t>
      </w:r>
    </w:p>
    <w:p w14:paraId="26A4C13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99660A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y // st(0) = y, st(1)=cos(x)</w:t>
      </w:r>
    </w:p>
    <w:p w14:paraId="3907E86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x // st(0) =x, st(1)= y, st(2) = cos(x)</w:t>
      </w:r>
    </w:p>
    <w:p w14:paraId="7F6B6E3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FYL2X // ST(0) = y*log2(x), ST(1) = cos(x)</w:t>
      </w:r>
    </w:p>
    <w:p w14:paraId="576F1F2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st(0) // st(0) = y*log2(x), st(1) = y*log2(x), st(2)= cos(x) </w:t>
      </w:r>
    </w:p>
    <w:p w14:paraId="5D0BBF0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frndint //st(0)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st(1) = y*log2(x), st(2)= cos(x) </w:t>
      </w:r>
    </w:p>
    <w:p w14:paraId="26ABC2B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fsub ST(1), ST(0) //st(0)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st(1)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st(2)= cos(x) </w:t>
      </w:r>
    </w:p>
    <w:p w14:paraId="265A8EA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fxch // st(0) = </w:t>
      </w:r>
      <w:r w:rsidRPr="00275D9B">
        <w:rPr>
          <w:rFonts w:ascii="Cascadia Mono" w:hAnsi="Cascadia Mono"/>
          <w:sz w:val="16"/>
          <w:szCs w:val="16"/>
        </w:rPr>
        <w:t>дроб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</w:t>
      </w:r>
    </w:p>
    <w:p w14:paraId="7B20374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F2XM1 // ST(0) =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2^(y*log2(x)) -1,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st(2) = cos(x)</w:t>
      </w:r>
    </w:p>
    <w:p w14:paraId="1DF63E2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fld1 // st(0) = 1, ST(1) =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2^(y*log2(x)) -1, st(2)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st(3) = cos(x)</w:t>
      </w:r>
    </w:p>
    <w:p w14:paraId="0ABADBB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faddp ST(1), ST(0)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2^(y*log2(x)),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st(2) = cos(x)</w:t>
      </w:r>
    </w:p>
    <w:p w14:paraId="3D8B15B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fscale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2^(y*log2(x)) * 2^(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y*log2(x)) -&gt; x^y,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st(2) = cos(x)</w:t>
      </w:r>
    </w:p>
    <w:p w14:paraId="1BCD672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fxch // 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y*log2(x), st(1) = x^y, st(2) = cos(x)</w:t>
      </w:r>
    </w:p>
    <w:p w14:paraId="31FAE9D5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FSTP ST(0) // st(0) = x^y, st(1) = cos(x)</w:t>
      </w:r>
    </w:p>
    <w:p w14:paraId="01E95FB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710A4A1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y // st(0) = y , st(1) = x^y, st(2) = cos(x)</w:t>
      </w:r>
    </w:p>
    <w:p w14:paraId="32CA622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fsin // st(0) = sin(y) , st(1) = x^y, st(2) = cos(x)      </w:t>
      </w:r>
    </w:p>
    <w:p w14:paraId="1924495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fmulp ST(1), ST(0) // st(0) = sin(y)*x^y, st(1) = cos(x)</w:t>
      </w:r>
    </w:p>
    <w:p w14:paraId="201D3F0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fsqrt // st(0) = sqrt(sin(y)*x^y), st(1) = cos(x)</w:t>
      </w:r>
    </w:p>
    <w:p w14:paraId="1D08D06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</w:t>
      </w:r>
    </w:p>
    <w:p w14:paraId="762F005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fmul ST(1), ST(0) // st(0) = cos(x)*sqrt(sin(y)*x^y)</w:t>
      </w:r>
    </w:p>
    <w:p w14:paraId="042CE10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</w:t>
      </w:r>
    </w:p>
    <w:p w14:paraId="48C2624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y // st(0) = y, st(1) = cos(x)*sqrt(sin(y)*x^y)</w:t>
      </w:r>
    </w:p>
    <w:p w14:paraId="6441EEC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x // st(0) = x, st(1) =y, st(2) = cos(x)*sqrt(sin(y)*x^y)</w:t>
      </w:r>
    </w:p>
    <w:p w14:paraId="5071203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fld1 // st(0) =1, st(1) = x, st(2) =y, st(3) = cos(x)*sqrt(sin(y)*x^y)</w:t>
      </w:r>
    </w:p>
    <w:p w14:paraId="1EEE412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faddp ST(1), ST(0) // st(0) =x+1, st(1) =y, st(2) = cos(x)*sqrt(sin(y)*x^y)</w:t>
      </w:r>
    </w:p>
    <w:p w14:paraId="3546B7E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FYL2X // st(0) = y*log2(x+1), st(1) = cos(x)*sqrt(sin(y)*x^y)</w:t>
      </w:r>
    </w:p>
    <w:p w14:paraId="750A1C5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</w:t>
      </w:r>
    </w:p>
    <w:p w14:paraId="1FEE266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fdivp ST(1), ST(0) // st(0) =  (cos(x)*sqrt(sin(y)*x^y))/y*log2(x+1)</w:t>
      </w:r>
    </w:p>
    <w:p w14:paraId="0E42F29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96149C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FLDL2E // st(0) = log2(e), st(1) = (cos(x)*sqrt(sin(y)*x^y))/y*log2(x+1)</w:t>
      </w:r>
    </w:p>
    <w:p w14:paraId="6458E0C3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y //st(0) =y, st(1) = log2(e) , st(2) = (cos(x)*sqrt(sin(y)*x^y))/y*log2(x+1)</w:t>
      </w:r>
    </w:p>
    <w:p w14:paraId="40B387E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fmulp ST(1), ST(0) // st(0) = y*log2(e), st(1) =(cos(x)*sqrt(sin(y)*x^y))/y*log2(x+1)</w:t>
      </w:r>
    </w:p>
    <w:p w14:paraId="4270CA4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st(0) // st(0) = y*log2(e), st(1) = y*log2(e), st(2) =(cos(x)*sqrt(sin(y)*x^y))/y*log2(x+1)</w:t>
      </w:r>
    </w:p>
    <w:p w14:paraId="7C0D1C8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lastRenderedPageBreak/>
        <w:t xml:space="preserve">       frndint // 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st(1) = y*log2(e), st(2) =(cos(x)*sqrt(sin(y)*x^y))/y*log2(x+1)</w:t>
      </w:r>
    </w:p>
    <w:p w14:paraId="1E0D1262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fsub ST(1), ST(0) // 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st(1)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st(2) =(cos(x)*sqrt(sin(y)*x^y))/y*log2(x+1)</w:t>
      </w:r>
    </w:p>
    <w:p w14:paraId="7687064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fxch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st(2) =(cos(x)*sqrt(sin(y)*x^y))/y*log2(x+1)</w:t>
      </w:r>
    </w:p>
    <w:p w14:paraId="3507BE7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F2XM1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2^(y*log2(e)) -1,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st(2) =(cos(x)*sqrt(sin(y)*x^y))/y*log2(x+1)</w:t>
      </w:r>
    </w:p>
    <w:p w14:paraId="052370F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fld1 // st(0) =1, st(1)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2^(y*log2(e)) -1, st(2)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st(3) =(cos(x)*sqrt(sin(y)*x^y))/y*log2(x+1)</w:t>
      </w:r>
    </w:p>
    <w:p w14:paraId="3BB280D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faddp ST(1), ST(0)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2^(y*log2(e)),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st(2) =(cos(x)*sqrt(sin(y)*x^y))/y*log2(x+1)</w:t>
      </w:r>
    </w:p>
    <w:p w14:paraId="4A0667C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fscale // st(0) = </w:t>
      </w:r>
      <w:r w:rsidRPr="00275D9B">
        <w:rPr>
          <w:rFonts w:ascii="Cascadia Mono" w:hAnsi="Cascadia Mono"/>
          <w:sz w:val="16"/>
          <w:szCs w:val="16"/>
        </w:rPr>
        <w:t>дробная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часть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2^(y*log2(e)) * 2^(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y*log2(e)) -&gt; e^y, st(1)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st(2) =(cos(x)*sqrt(sin(y)*x^y))/y*log2(x+1)</w:t>
      </w:r>
    </w:p>
    <w:p w14:paraId="72C8917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fxch // st(0) = </w:t>
      </w:r>
      <w:r w:rsidRPr="00275D9B">
        <w:rPr>
          <w:rFonts w:ascii="Cascadia Mono" w:hAnsi="Cascadia Mono"/>
          <w:sz w:val="16"/>
          <w:szCs w:val="16"/>
        </w:rPr>
        <w:t>целая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y*log2(e), st(1) = e^y, st(2) = (cos(x)*sqrt(sin(y)*x^y))/y*log2(x+1)</w:t>
      </w:r>
    </w:p>
    <w:p w14:paraId="138251D6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FSTP ST(0) // st(0) = e^y, st(1) = (cos(x)*sqrt(sin(y)*x^y))/y*log2(x+1)</w:t>
      </w:r>
    </w:p>
    <w:p w14:paraId="098A481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8FCBA4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faddp ST(1), ST(0) // st(0) = (cos(x)*sqrt(sin(y)*x^y))/y*log2(x+1) + e^y</w:t>
      </w:r>
    </w:p>
    <w:p w14:paraId="32821AE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444F71E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x // st(0) =x , st(1) =(cos(x)*sqrt(sin(y)*x^y))/y*log2(x+1) + e^y</w:t>
      </w:r>
    </w:p>
    <w:p w14:paraId="36D17E2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y // st(0) =y, st(1) = x, st(2) =(cos(x)*sqrt(sin(y)*x^y))/y*log2(x+1) + e^y</w:t>
      </w:r>
    </w:p>
    <w:p w14:paraId="1DE1E38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fdivp ST(1), ST(0) // st(0) = x/y, st(1) =(cos(x)*sqrt(sin(y)*x^y))/y*log2(x+1) + e^y</w:t>
      </w:r>
    </w:p>
    <w:p w14:paraId="7DE29CD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fptan //st(0) =1, st(1) = tan(x/y), st(2) = (cos(x)*sqrt(sin(y)*x^y))/y*log2(x+1) + e^y</w:t>
      </w:r>
    </w:p>
    <w:p w14:paraId="79A6D18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fstp ST(0) // st(0) = tan(x/y) ,st(1) = (cos(x)*sqrt(sin(y)*x^y))/y*log2(x+1) + e^y</w:t>
      </w:r>
    </w:p>
    <w:p w14:paraId="0FC1B69D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fsubp ST(1), ST(0) // st(0) =(cos(x)*sqrt(sin(y)*x^y))/y*log2(x+1) + e^y - tan(x/y)</w:t>
      </w:r>
    </w:p>
    <w:p w14:paraId="158754E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03D17179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 x // st(0) = x, st(1) =(cos(x)*sqrt(sin(y)*x^y))/y*log2(x+1) + e^y - tan(x/y)</w:t>
      </w:r>
    </w:p>
    <w:p w14:paraId="14FAE7F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fld1 // st(0) =1, st(1) = x, st(2) = (cos(x)*sqrt(sin(y)*x^y))/y*log2(x+1) + e^y - tan(x/y)</w:t>
      </w:r>
    </w:p>
    <w:p w14:paraId="78A2446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fsubp ST(1), ST(0) // st(0) = x-1, st(1) = (cos(x)*sqrt(sin(y)*x^y))/y*log2(x+1) + e^y - tan(x/y)</w:t>
      </w:r>
    </w:p>
    <w:p w14:paraId="0427E4F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fld1 // st(0) = 1, st(1) = x-1, st(2) = (cos(x)*sqrt(sin(y)*x^y))/y*log2(x+1) + e^y - tan(x/y)</w:t>
      </w:r>
    </w:p>
    <w:p w14:paraId="09868EDA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fscale // st(0) = 2^(x-1), st(1) = x-1, st(2) = (cos(x)*sqrt(sin(y)*x^y))/y*log2(x+1) + e^y - tan(x/y)</w:t>
      </w:r>
    </w:p>
    <w:p w14:paraId="0A22F58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fxch // st(0) = x-1, st(1) = 2^(x-1), st(2) = (cos(x)*sqrt(sin(y)*x^y))/y*log2(x+1) + e^y - tan(x/y)</w:t>
      </w:r>
    </w:p>
    <w:p w14:paraId="7A30DABB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FSTP ST(0) // st(0) = 2^(x-1), st(1) = (cos(x)*sqrt(sin(y)*x^y))/y*log2(x+1) + e^y - tan(x/y)</w:t>
      </w:r>
    </w:p>
    <w:p w14:paraId="3F4430B8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360DD531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fsubp ST(1), ST(0) // st(0)= (cos(x)*sqrt(sin(y)*x^y))/y*log2(x+1) + e^y - tan(x/y) -2^(x-1)</w:t>
      </w:r>
    </w:p>
    <w:p w14:paraId="4BB8842E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   fst R</w:t>
      </w:r>
    </w:p>
    <w:p w14:paraId="00B3A837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}   </w:t>
      </w:r>
    </w:p>
    <w:p w14:paraId="0748EEBF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</w:p>
    <w:p w14:paraId="13FBC1AC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cout &lt;&lt; "</w:t>
      </w:r>
      <w:r w:rsidRPr="00275D9B">
        <w:rPr>
          <w:rFonts w:ascii="Cascadia Mono" w:hAnsi="Cascadia Mono"/>
          <w:sz w:val="16"/>
          <w:szCs w:val="16"/>
        </w:rPr>
        <w:t>Результат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</w:t>
      </w:r>
      <w:r w:rsidRPr="00275D9B">
        <w:rPr>
          <w:rFonts w:ascii="Cascadia Mono" w:hAnsi="Cascadia Mono"/>
          <w:sz w:val="16"/>
          <w:szCs w:val="16"/>
        </w:rPr>
        <w:t>вычесления</w:t>
      </w:r>
      <w:r w:rsidRPr="00275D9B">
        <w:rPr>
          <w:rFonts w:ascii="Cascadia Mono" w:hAnsi="Cascadia Mono"/>
          <w:sz w:val="16"/>
          <w:szCs w:val="16"/>
          <w:lang w:val="en-US"/>
        </w:rPr>
        <w:t xml:space="preserve"> FPU: " &lt;&lt; R &lt;&lt; endl;</w:t>
      </w:r>
    </w:p>
    <w:p w14:paraId="3C41AFE0" w14:textId="77777777" w:rsidR="00275D9B" w:rsidRPr="00275D9B" w:rsidRDefault="00275D9B" w:rsidP="00275D9B">
      <w:pPr>
        <w:rPr>
          <w:rFonts w:ascii="Cascadia Mono" w:hAnsi="Cascadia Mono"/>
          <w:sz w:val="16"/>
          <w:szCs w:val="16"/>
          <w:lang w:val="en-US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float R_cpp = (cos(x) * sqrt(sin(y)*pow(x,y))) / (y * log2(x + 1)) + exp(y) - tan(x / y) - exp2(x-1);</w:t>
      </w:r>
    </w:p>
    <w:p w14:paraId="3EC6F9C3" w14:textId="00F67AB4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  <w:lang w:val="en-US"/>
        </w:rPr>
        <w:t xml:space="preserve">    </w:t>
      </w:r>
      <w:r w:rsidRPr="00275D9B">
        <w:rPr>
          <w:rFonts w:ascii="Cascadia Mono" w:hAnsi="Cascadia Mono"/>
          <w:sz w:val="16"/>
          <w:szCs w:val="16"/>
        </w:rPr>
        <w:t>cout &lt;&lt; "Результат вычесления C++: " &lt;&lt; R_cpp &lt;&lt; endl;</w:t>
      </w:r>
    </w:p>
    <w:p w14:paraId="726876AB" w14:textId="77777777" w:rsidR="00275D9B" w:rsidRP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 xml:space="preserve">    system("pause");</w:t>
      </w:r>
    </w:p>
    <w:p w14:paraId="1A0D0377" w14:textId="6CC153E2" w:rsidR="00275D9B" w:rsidRDefault="00275D9B" w:rsidP="00275D9B">
      <w:pPr>
        <w:rPr>
          <w:rFonts w:ascii="Cascadia Mono" w:hAnsi="Cascadia Mono"/>
          <w:sz w:val="16"/>
          <w:szCs w:val="16"/>
        </w:rPr>
      </w:pPr>
      <w:r w:rsidRPr="00275D9B">
        <w:rPr>
          <w:rFonts w:ascii="Cascadia Mono" w:hAnsi="Cascadia Mono"/>
          <w:sz w:val="16"/>
          <w:szCs w:val="16"/>
        </w:rPr>
        <w:t>}</w:t>
      </w:r>
    </w:p>
    <w:p w14:paraId="4FBBF545" w14:textId="78BD2EC1" w:rsid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0CB7A863" w14:textId="7CC3A49E" w:rsid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788F4C9D" w14:textId="2C7B0FC2" w:rsid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08184E89" w14:textId="27899512" w:rsid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642888F6" w14:textId="77777777" w:rsidR="00275D9B" w:rsidRDefault="00275D9B" w:rsidP="00275D9B">
      <w:pPr>
        <w:rPr>
          <w:rFonts w:ascii="Cascadia Mono" w:hAnsi="Cascadia Mono"/>
          <w:sz w:val="16"/>
          <w:szCs w:val="16"/>
        </w:rPr>
      </w:pPr>
    </w:p>
    <w:p w14:paraId="18F9FBE1" w14:textId="086FB547" w:rsidR="00275D9B" w:rsidRDefault="00275D9B" w:rsidP="00275D9B">
      <w:pPr>
        <w:pStyle w:val="ac"/>
      </w:pPr>
      <w:r w:rsidRPr="00275D9B">
        <w:lastRenderedPageBreak/>
        <w:drawing>
          <wp:inline distT="0" distB="0" distL="0" distR="0" wp14:anchorId="18D2951A" wp14:editId="61AEC2B0">
            <wp:extent cx="2495898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B4A" w14:textId="7F217DA2" w:rsidR="0079076A" w:rsidRDefault="00275D9B" w:rsidP="0079076A">
      <w:pPr>
        <w:pStyle w:val="ac"/>
        <w:spacing w:before="120" w:after="120"/>
      </w:pPr>
      <w:r>
        <w:t xml:space="preserve">Рисунок </w:t>
      </w:r>
      <w:r w:rsidR="00C0282C">
        <w:t>2</w:t>
      </w:r>
      <w:r>
        <w:t xml:space="preserve"> – Результат 1 задания</w:t>
      </w:r>
    </w:p>
    <w:p w14:paraId="408A2861" w14:textId="73EC1CB2" w:rsidR="00275D9B" w:rsidRDefault="00275D9B" w:rsidP="00275D9B">
      <w:pPr>
        <w:pStyle w:val="ac"/>
      </w:pPr>
      <w:r w:rsidRPr="00275D9B">
        <w:drawing>
          <wp:inline distT="0" distB="0" distL="0" distR="0" wp14:anchorId="58EFB9E9" wp14:editId="12FC2997">
            <wp:extent cx="5939790" cy="40265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6168" w14:textId="4DF1583F" w:rsidR="00275D9B" w:rsidRDefault="00275D9B" w:rsidP="00275D9B">
      <w:pPr>
        <w:pStyle w:val="ac"/>
        <w:spacing w:before="120" w:after="120"/>
      </w:pPr>
      <w:r>
        <w:t xml:space="preserve">Рисунок </w:t>
      </w:r>
      <w:r w:rsidR="00C0282C">
        <w:t>3</w:t>
      </w:r>
      <w:r>
        <w:t xml:space="preserve"> – Результат 2 задания</w:t>
      </w:r>
    </w:p>
    <w:p w14:paraId="4415BE6B" w14:textId="0B56A5CB" w:rsidR="00275D9B" w:rsidRPr="00275D9B" w:rsidRDefault="00275D9B" w:rsidP="00275D9B">
      <w:pPr>
        <w:pStyle w:val="ac"/>
      </w:pPr>
      <w:r>
        <w:lastRenderedPageBreak/>
        <w:tab/>
      </w:r>
      <w:r w:rsidRPr="00275D9B">
        <w:drawing>
          <wp:inline distT="0" distB="0" distL="0" distR="0" wp14:anchorId="162304FC" wp14:editId="3B6D5777">
            <wp:extent cx="3980064" cy="3098442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106" cy="31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615" w14:textId="49D349D2" w:rsidR="005D5EBC" w:rsidRDefault="00275D9B" w:rsidP="00275D9B">
      <w:pPr>
        <w:pStyle w:val="ac"/>
        <w:spacing w:before="120" w:after="120"/>
        <w:rPr>
          <w:lang w:val="en-US"/>
        </w:rPr>
      </w:pPr>
      <w:r>
        <w:t xml:space="preserve">Рисунок </w:t>
      </w:r>
      <w:r w:rsidR="00C0282C">
        <w:t>4</w:t>
      </w:r>
      <w:r>
        <w:t xml:space="preserve"> – Результат </w:t>
      </w:r>
      <w:r>
        <w:t>3</w:t>
      </w:r>
      <w:r>
        <w:t xml:space="preserve"> задания</w:t>
      </w:r>
    </w:p>
    <w:p w14:paraId="49870E42" w14:textId="32197B17" w:rsidR="00275D9B" w:rsidRDefault="00275D9B" w:rsidP="00275D9B">
      <w:pPr>
        <w:pStyle w:val="ac"/>
        <w:spacing w:before="120" w:after="120"/>
        <w:rPr>
          <w:lang w:val="en-US"/>
        </w:rPr>
      </w:pPr>
      <w:r w:rsidRPr="00275D9B">
        <w:rPr>
          <w:lang w:val="en-US"/>
        </w:rPr>
        <w:drawing>
          <wp:inline distT="0" distB="0" distL="0" distR="0" wp14:anchorId="1A1E3369" wp14:editId="13A70D7A">
            <wp:extent cx="3038899" cy="952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FEB8" w14:textId="78044B76" w:rsidR="0079076A" w:rsidRPr="0079076A" w:rsidRDefault="0079076A" w:rsidP="0079076A">
      <w:pPr>
        <w:pStyle w:val="ac"/>
        <w:spacing w:before="120" w:after="120"/>
      </w:pPr>
      <w:r>
        <w:t xml:space="preserve">Рисунок </w:t>
      </w:r>
      <w:r w:rsidR="00C0282C">
        <w:t>5</w:t>
      </w:r>
      <w:r>
        <w:t xml:space="preserve"> – Результат </w:t>
      </w:r>
      <w:r>
        <w:t>дополнительного задания</w:t>
      </w:r>
    </w:p>
    <w:p w14:paraId="4B6D2D93" w14:textId="77777777" w:rsidR="00C90948" w:rsidRDefault="007D5C49" w:rsidP="00AA5819">
      <w:pPr>
        <w:pStyle w:val="1"/>
      </w:pPr>
      <w:r>
        <w:t>Вывод</w:t>
      </w:r>
    </w:p>
    <w:p w14:paraId="4E0DF1E0" w14:textId="441520C3" w:rsidR="00C4336E" w:rsidRDefault="00C4336E" w:rsidP="00C4336E">
      <w:pPr>
        <w:pStyle w:val="5"/>
        <w:rPr>
          <w:szCs w:val="28"/>
        </w:rPr>
      </w:pPr>
      <w:r>
        <w:t>В ходе выполнения данной лабораторной раб</w:t>
      </w:r>
      <w:r w:rsidR="00E14C9B">
        <w:t>оты</w:t>
      </w:r>
      <w:r>
        <w:t xml:space="preserve"> научиться работать с архитектурой математического сопроцессора (FPU) и командами обработки чисел с плавающей запятой и разработал ассемблерную вставку в высокоуровневый код для обработки данных с плавающей запятой.</w:t>
      </w:r>
    </w:p>
    <w:p w14:paraId="367A3E5D" w14:textId="592DD33F" w:rsidR="007D5C49" w:rsidRPr="007841E8" w:rsidRDefault="007D5C49" w:rsidP="00C4336E">
      <w:pPr>
        <w:pStyle w:val="5"/>
        <w:rPr>
          <w:szCs w:val="28"/>
        </w:rPr>
      </w:pPr>
    </w:p>
    <w:sectPr w:rsidR="007D5C49" w:rsidRPr="007841E8" w:rsidSect="00A30771">
      <w:footerReference w:type="default" r:id="rId13"/>
      <w:pgSz w:w="11906" w:h="16838"/>
      <w:pgMar w:top="1134" w:right="851" w:bottom="1134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4724" w14:textId="77777777" w:rsidR="00743615" w:rsidRDefault="00743615" w:rsidP="00165E8C">
      <w:pPr>
        <w:spacing w:line="240" w:lineRule="auto"/>
      </w:pPr>
      <w:r>
        <w:separator/>
      </w:r>
    </w:p>
  </w:endnote>
  <w:endnote w:type="continuationSeparator" w:id="0">
    <w:p w14:paraId="166E7877" w14:textId="77777777" w:rsidR="00743615" w:rsidRDefault="00743615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0344"/>
      <w:docPartObj>
        <w:docPartGallery w:val="Page Numbers (Bottom of Page)"/>
        <w:docPartUnique/>
      </w:docPartObj>
    </w:sdtPr>
    <w:sdtEndPr/>
    <w:sdtContent>
      <w:p w14:paraId="4DCD4468" w14:textId="77777777" w:rsidR="00DE28AF" w:rsidRDefault="00DE28AF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B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9014" w14:textId="77777777" w:rsidR="00743615" w:rsidRDefault="00743615" w:rsidP="00165E8C">
      <w:pPr>
        <w:spacing w:line="240" w:lineRule="auto"/>
      </w:pPr>
      <w:r>
        <w:separator/>
      </w:r>
    </w:p>
  </w:footnote>
  <w:footnote w:type="continuationSeparator" w:id="0">
    <w:p w14:paraId="314D32A7" w14:textId="77777777" w:rsidR="00743615" w:rsidRDefault="00743615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CF"/>
    <w:multiLevelType w:val="multilevel"/>
    <w:tmpl w:val="D89EA248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D4624"/>
    <w:multiLevelType w:val="singleLevel"/>
    <w:tmpl w:val="2BC4579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4A73ACE"/>
    <w:multiLevelType w:val="hybridMultilevel"/>
    <w:tmpl w:val="704A54FC"/>
    <w:lvl w:ilvl="0" w:tplc="5FCA5E52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AC"/>
    <w:rsid w:val="00002035"/>
    <w:rsid w:val="000020E2"/>
    <w:rsid w:val="000101FC"/>
    <w:rsid w:val="0002246D"/>
    <w:rsid w:val="00032C7A"/>
    <w:rsid w:val="0003398E"/>
    <w:rsid w:val="00084354"/>
    <w:rsid w:val="0009519C"/>
    <w:rsid w:val="000A5A02"/>
    <w:rsid w:val="000B65C6"/>
    <w:rsid w:val="000C1C31"/>
    <w:rsid w:val="000D1F1A"/>
    <w:rsid w:val="000D5259"/>
    <w:rsid w:val="000D6C15"/>
    <w:rsid w:val="000D6FE3"/>
    <w:rsid w:val="000E4DD4"/>
    <w:rsid w:val="000E7C20"/>
    <w:rsid w:val="0012048E"/>
    <w:rsid w:val="001217E0"/>
    <w:rsid w:val="00130BFB"/>
    <w:rsid w:val="00161E1B"/>
    <w:rsid w:val="00164868"/>
    <w:rsid w:val="00164DC8"/>
    <w:rsid w:val="00165E8C"/>
    <w:rsid w:val="00167D8F"/>
    <w:rsid w:val="001D59E5"/>
    <w:rsid w:val="001E4197"/>
    <w:rsid w:val="0020162D"/>
    <w:rsid w:val="0022448C"/>
    <w:rsid w:val="00252A19"/>
    <w:rsid w:val="00275D9B"/>
    <w:rsid w:val="002760F3"/>
    <w:rsid w:val="002906F9"/>
    <w:rsid w:val="00292711"/>
    <w:rsid w:val="002B0DCA"/>
    <w:rsid w:val="002C1425"/>
    <w:rsid w:val="002C178B"/>
    <w:rsid w:val="0032343C"/>
    <w:rsid w:val="00333941"/>
    <w:rsid w:val="00340292"/>
    <w:rsid w:val="003870C6"/>
    <w:rsid w:val="003D1F4F"/>
    <w:rsid w:val="003E7608"/>
    <w:rsid w:val="00417E67"/>
    <w:rsid w:val="00437AF4"/>
    <w:rsid w:val="004550D0"/>
    <w:rsid w:val="00485C65"/>
    <w:rsid w:val="004D13E7"/>
    <w:rsid w:val="004E052E"/>
    <w:rsid w:val="00540B9D"/>
    <w:rsid w:val="0054151C"/>
    <w:rsid w:val="005543C7"/>
    <w:rsid w:val="005775DE"/>
    <w:rsid w:val="005854BF"/>
    <w:rsid w:val="0059016A"/>
    <w:rsid w:val="00595689"/>
    <w:rsid w:val="005C3AA4"/>
    <w:rsid w:val="005D5EBC"/>
    <w:rsid w:val="00610D02"/>
    <w:rsid w:val="00621742"/>
    <w:rsid w:val="00676510"/>
    <w:rsid w:val="006C0315"/>
    <w:rsid w:val="006C4DCD"/>
    <w:rsid w:val="006D0A1E"/>
    <w:rsid w:val="006E4C3B"/>
    <w:rsid w:val="007023FF"/>
    <w:rsid w:val="007206C0"/>
    <w:rsid w:val="00743615"/>
    <w:rsid w:val="00750A13"/>
    <w:rsid w:val="007564BF"/>
    <w:rsid w:val="00781671"/>
    <w:rsid w:val="007841E8"/>
    <w:rsid w:val="0079076A"/>
    <w:rsid w:val="007A6E2B"/>
    <w:rsid w:val="007B30A1"/>
    <w:rsid w:val="007D27C7"/>
    <w:rsid w:val="007D285E"/>
    <w:rsid w:val="007D5C49"/>
    <w:rsid w:val="007F13F5"/>
    <w:rsid w:val="00803852"/>
    <w:rsid w:val="00825624"/>
    <w:rsid w:val="008309A5"/>
    <w:rsid w:val="00852B6C"/>
    <w:rsid w:val="00863636"/>
    <w:rsid w:val="00895B48"/>
    <w:rsid w:val="008A3118"/>
    <w:rsid w:val="008A44C0"/>
    <w:rsid w:val="008D2C39"/>
    <w:rsid w:val="008E7215"/>
    <w:rsid w:val="0091721D"/>
    <w:rsid w:val="009251A5"/>
    <w:rsid w:val="0096267F"/>
    <w:rsid w:val="00973267"/>
    <w:rsid w:val="00984724"/>
    <w:rsid w:val="009A47E1"/>
    <w:rsid w:val="009D7DD6"/>
    <w:rsid w:val="00A30771"/>
    <w:rsid w:val="00A342EE"/>
    <w:rsid w:val="00A4337F"/>
    <w:rsid w:val="00A46BEF"/>
    <w:rsid w:val="00A535D9"/>
    <w:rsid w:val="00AA5819"/>
    <w:rsid w:val="00AA7AEA"/>
    <w:rsid w:val="00AE1CA6"/>
    <w:rsid w:val="00B06493"/>
    <w:rsid w:val="00B45C32"/>
    <w:rsid w:val="00B72DA3"/>
    <w:rsid w:val="00BA2706"/>
    <w:rsid w:val="00BA70C2"/>
    <w:rsid w:val="00BC40B7"/>
    <w:rsid w:val="00C0282C"/>
    <w:rsid w:val="00C02B31"/>
    <w:rsid w:val="00C151CD"/>
    <w:rsid w:val="00C209EB"/>
    <w:rsid w:val="00C272F6"/>
    <w:rsid w:val="00C27981"/>
    <w:rsid w:val="00C4336E"/>
    <w:rsid w:val="00C81F4A"/>
    <w:rsid w:val="00C879DE"/>
    <w:rsid w:val="00C90948"/>
    <w:rsid w:val="00CA5067"/>
    <w:rsid w:val="00CB44DC"/>
    <w:rsid w:val="00CC7A83"/>
    <w:rsid w:val="00D04711"/>
    <w:rsid w:val="00D17823"/>
    <w:rsid w:val="00D24376"/>
    <w:rsid w:val="00D265C3"/>
    <w:rsid w:val="00D57044"/>
    <w:rsid w:val="00DA7F0F"/>
    <w:rsid w:val="00DD6BE1"/>
    <w:rsid w:val="00DE28AF"/>
    <w:rsid w:val="00DE298F"/>
    <w:rsid w:val="00DF38D0"/>
    <w:rsid w:val="00E02255"/>
    <w:rsid w:val="00E14C9B"/>
    <w:rsid w:val="00E311BE"/>
    <w:rsid w:val="00E41781"/>
    <w:rsid w:val="00E436EF"/>
    <w:rsid w:val="00E532FD"/>
    <w:rsid w:val="00E54B55"/>
    <w:rsid w:val="00E6609B"/>
    <w:rsid w:val="00EB1534"/>
    <w:rsid w:val="00EB4FA8"/>
    <w:rsid w:val="00EB6B15"/>
    <w:rsid w:val="00EB789D"/>
    <w:rsid w:val="00EC7D9A"/>
    <w:rsid w:val="00ED2CC7"/>
    <w:rsid w:val="00EE6CAB"/>
    <w:rsid w:val="00EF6AF1"/>
    <w:rsid w:val="00F11558"/>
    <w:rsid w:val="00F24582"/>
    <w:rsid w:val="00F33A5B"/>
    <w:rsid w:val="00F72898"/>
    <w:rsid w:val="00FA12AC"/>
    <w:rsid w:val="00FB7626"/>
    <w:rsid w:val="00FC1056"/>
    <w:rsid w:val="00FE63F7"/>
    <w:rsid w:val="00FF159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80E"/>
  <w15:docId w15:val="{338D0AB5-2427-4971-A479-35E6E46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48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A5819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32343C"/>
    <w:pPr>
      <w:keepNext/>
      <w:keepLines/>
      <w:numPr>
        <w:ilvl w:val="1"/>
        <w:numId w:val="8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81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C9094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semiHidden/>
    <w:unhideWhenUsed/>
    <w:qFormat/>
    <w:rsid w:val="002C17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E8C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E8C"/>
    <w:rPr>
      <w:rFonts w:ascii="Times New Roman" w:hAnsi="Times New Roman"/>
      <w:sz w:val="26"/>
    </w:rPr>
  </w:style>
  <w:style w:type="table" w:styleId="a8">
    <w:name w:val="Table Grid"/>
    <w:basedOn w:val="a1"/>
    <w:uiPriority w:val="59"/>
    <w:rsid w:val="00165E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титульный лист"/>
    <w:basedOn w:val="a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c">
    <w:name w:val="Рисунок"/>
    <w:basedOn w:val="a"/>
    <w:qFormat/>
    <w:rsid w:val="006C4DCD"/>
    <w:pPr>
      <w:spacing w:before="240" w:after="240"/>
      <w:ind w:firstLine="0"/>
      <w:jc w:val="center"/>
    </w:pPr>
    <w:rPr>
      <w:noProof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Формула"/>
    <w:basedOn w:val="a"/>
    <w:qFormat/>
    <w:rsid w:val="0003398E"/>
    <w:pPr>
      <w:spacing w:before="240" w:after="240"/>
      <w:ind w:firstLine="0"/>
      <w:jc w:val="center"/>
    </w:pPr>
  </w:style>
  <w:style w:type="paragraph" w:customStyle="1" w:styleId="af">
    <w:name w:val="Обычный_без_отступа"/>
    <w:basedOn w:val="a"/>
    <w:next w:val="a"/>
    <w:qFormat/>
    <w:rsid w:val="0003398E"/>
    <w:pPr>
      <w:ind w:firstLine="0"/>
    </w:pPr>
  </w:style>
  <w:style w:type="character" w:styleId="af0">
    <w:name w:val="Placeholder Text"/>
    <w:basedOn w:val="a0"/>
    <w:uiPriority w:val="99"/>
    <w:semiHidden/>
    <w:rsid w:val="0003398E"/>
    <w:rPr>
      <w:color w:val="808080"/>
    </w:rPr>
  </w:style>
  <w:style w:type="paragraph" w:customStyle="1" w:styleId="af1">
    <w:name w:val="Таблица_название"/>
    <w:basedOn w:val="a"/>
    <w:qFormat/>
    <w:rsid w:val="00EB6B15"/>
    <w:pPr>
      <w:spacing w:before="240"/>
      <w:ind w:firstLine="0"/>
    </w:pPr>
  </w:style>
  <w:style w:type="paragraph" w:customStyle="1" w:styleId="af2">
    <w:name w:val="Таблица_содержание"/>
    <w:basedOn w:val="af1"/>
    <w:qFormat/>
    <w:rsid w:val="007D285E"/>
    <w:pPr>
      <w:spacing w:before="0" w:line="240" w:lineRule="auto"/>
    </w:pPr>
    <w:rPr>
      <w:sz w:val="22"/>
    </w:rPr>
  </w:style>
  <w:style w:type="paragraph" w:customStyle="1" w:styleId="af3">
    <w:name w:val="Код"/>
    <w:basedOn w:val="a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20">
    <w:name w:val="2.Раздел"/>
    <w:basedOn w:val="a"/>
    <w:next w:val="a"/>
    <w:qFormat/>
    <w:rsid w:val="00FA12AC"/>
    <w:pPr>
      <w:numPr>
        <w:numId w:val="10"/>
      </w:numPr>
      <w:spacing w:after="240" w:line="240" w:lineRule="auto"/>
      <w:ind w:left="0" w:firstLine="709"/>
    </w:pPr>
    <w:rPr>
      <w:rFonts w:eastAsia="Times New Roman" w:cs="Times New Roman"/>
      <w:b/>
      <w:caps/>
      <w:sz w:val="28"/>
      <w:szCs w:val="28"/>
      <w:lang w:eastAsia="ru-RU"/>
    </w:rPr>
  </w:style>
  <w:style w:type="paragraph" w:styleId="af4">
    <w:name w:val="Plain Text"/>
    <w:basedOn w:val="a"/>
    <w:link w:val="af5"/>
    <w:semiHidden/>
    <w:unhideWhenUsed/>
    <w:rsid w:val="0008435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08435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61">
    <w:name w:val="6.1 Заголовок таблицы"/>
    <w:basedOn w:val="a"/>
    <w:qFormat/>
    <w:rsid w:val="00D04711"/>
    <w:pPr>
      <w:spacing w:before="160" w:after="100" w:line="0" w:lineRule="atLeast"/>
    </w:pPr>
    <w:rPr>
      <w:rFonts w:eastAsia="Times New Roman" w:cs="Times New Roman"/>
      <w:szCs w:val="24"/>
      <w:lang w:eastAsia="ru-RU"/>
    </w:rPr>
  </w:style>
  <w:style w:type="paragraph" w:customStyle="1" w:styleId="5">
    <w:name w:val="5.Основной текст"/>
    <w:basedOn w:val="a"/>
    <w:link w:val="50"/>
    <w:qFormat/>
    <w:rsid w:val="00AA5819"/>
    <w:pPr>
      <w:spacing w:line="276" w:lineRule="auto"/>
    </w:pPr>
    <w:rPr>
      <w:rFonts w:eastAsia="Times New Roman" w:cs="Times New Roman"/>
      <w:sz w:val="28"/>
      <w:szCs w:val="24"/>
      <w:lang w:eastAsia="ru-RU"/>
    </w:rPr>
  </w:style>
  <w:style w:type="paragraph" w:customStyle="1" w:styleId="7">
    <w:name w:val="7. Подпись рисунка"/>
    <w:basedOn w:val="5"/>
    <w:qFormat/>
    <w:rsid w:val="00E41781"/>
    <w:pPr>
      <w:ind w:firstLine="0"/>
      <w:jc w:val="center"/>
    </w:pPr>
    <w:rPr>
      <w:sz w:val="26"/>
    </w:rPr>
  </w:style>
  <w:style w:type="character" w:customStyle="1" w:styleId="50">
    <w:name w:val="5.Основной текст Знак"/>
    <w:link w:val="5"/>
    <w:rsid w:val="000B65C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lab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2ACA-33FB-4A9F-A997-DE7BE639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505</TotalTime>
  <Pages>11</Pages>
  <Words>2624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vlade</cp:lastModifiedBy>
  <cp:revision>42</cp:revision>
  <dcterms:created xsi:type="dcterms:W3CDTF">2015-03-30T11:15:00Z</dcterms:created>
  <dcterms:modified xsi:type="dcterms:W3CDTF">2025-03-29T10:14:00Z</dcterms:modified>
</cp:coreProperties>
</file>