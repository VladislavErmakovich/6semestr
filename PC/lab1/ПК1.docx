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20"/>
        <w:gridCol w:w="2470"/>
        <w:gridCol w:w="3164"/>
      </w:tblGrid>
      <w:tr w:rsidR="00165E8C" w:rsidRPr="00165E8C" w14:paraId="58EE1D7A" w14:textId="77777777" w:rsidTr="006D0A1E">
        <w:trPr>
          <w:trHeight w:hRule="exact" w:val="2268"/>
          <w:jc w:val="center"/>
        </w:trPr>
        <w:tc>
          <w:tcPr>
            <w:tcW w:w="9354" w:type="dxa"/>
            <w:gridSpan w:val="3"/>
            <w:vAlign w:val="center"/>
          </w:tcPr>
          <w:p w14:paraId="6B6E2A0A" w14:textId="77777777" w:rsidR="00165E8C" w:rsidRDefault="00165E8C" w:rsidP="00165E8C">
            <w:pPr>
              <w:pStyle w:val="a9"/>
            </w:pPr>
            <w:r>
              <w:t>Министерство образования Республики Беларусь</w:t>
            </w:r>
          </w:p>
          <w:p w14:paraId="7C4FA788" w14:textId="77777777" w:rsidR="00165E8C" w:rsidRDefault="00165E8C" w:rsidP="00165E8C">
            <w:pPr>
              <w:pStyle w:val="a9"/>
            </w:pPr>
          </w:p>
          <w:p w14:paraId="16DB0DCF" w14:textId="77777777" w:rsidR="00165E8C" w:rsidRDefault="00165E8C" w:rsidP="00165E8C">
            <w:pPr>
              <w:pStyle w:val="a9"/>
            </w:pPr>
            <w:r>
              <w:t>Учреждение образования</w:t>
            </w:r>
          </w:p>
          <w:p w14:paraId="6CAD8C59" w14:textId="77777777" w:rsidR="00165E8C" w:rsidRPr="00F72898" w:rsidRDefault="00165E8C" w:rsidP="00F72898">
            <w:pPr>
              <w:pStyle w:val="a9"/>
              <w:rPr>
                <w:caps/>
              </w:rPr>
            </w:pPr>
            <w:r w:rsidRPr="00F72898">
              <w:rPr>
                <w:caps/>
              </w:rPr>
              <w:t>Белорусский Государственный Университет Информатики и Радиоэлектроники</w:t>
            </w:r>
          </w:p>
        </w:tc>
      </w:tr>
      <w:tr w:rsidR="00165E8C" w:rsidRPr="00165E8C" w14:paraId="5A1BE3E7" w14:textId="77777777" w:rsidTr="006D0A1E">
        <w:trPr>
          <w:trHeight w:hRule="exact" w:val="839"/>
          <w:jc w:val="center"/>
        </w:trPr>
        <w:tc>
          <w:tcPr>
            <w:tcW w:w="9354" w:type="dxa"/>
            <w:gridSpan w:val="3"/>
            <w:vAlign w:val="center"/>
          </w:tcPr>
          <w:p w14:paraId="41EDC7EF" w14:textId="77777777" w:rsidR="00165E8C" w:rsidRPr="00FA12AC" w:rsidRDefault="00F72898" w:rsidP="006D0A1E">
            <w:pPr>
              <w:pStyle w:val="a9"/>
              <w:jc w:val="left"/>
            </w:pPr>
            <w:r>
              <w:t xml:space="preserve">Факультет </w:t>
            </w:r>
            <w:r w:rsidR="00FA12AC">
              <w:t>компьютерных систем и сетей</w:t>
            </w:r>
          </w:p>
        </w:tc>
      </w:tr>
      <w:tr w:rsidR="00F72898" w:rsidRPr="00165E8C" w14:paraId="3ECCE943" w14:textId="77777777" w:rsidTr="006D0A1E">
        <w:trPr>
          <w:trHeight w:hRule="exact" w:val="850"/>
          <w:jc w:val="center"/>
        </w:trPr>
        <w:tc>
          <w:tcPr>
            <w:tcW w:w="9354" w:type="dxa"/>
            <w:gridSpan w:val="3"/>
            <w:vAlign w:val="center"/>
          </w:tcPr>
          <w:p w14:paraId="7B030B14" w14:textId="77777777" w:rsidR="00F72898" w:rsidRPr="00165E8C" w:rsidRDefault="00F72898" w:rsidP="006D0A1E">
            <w:pPr>
              <w:pStyle w:val="a9"/>
              <w:jc w:val="left"/>
            </w:pPr>
            <w:r>
              <w:t>Кафедра электронных вычислительных средств</w:t>
            </w:r>
          </w:p>
        </w:tc>
      </w:tr>
      <w:tr w:rsidR="00164DC8" w:rsidRPr="00165E8C" w14:paraId="4857E209" w14:textId="77777777" w:rsidTr="006D0A1E">
        <w:trPr>
          <w:trHeight w:hRule="exact" w:val="850"/>
          <w:jc w:val="center"/>
        </w:trPr>
        <w:tc>
          <w:tcPr>
            <w:tcW w:w="9354" w:type="dxa"/>
            <w:gridSpan w:val="3"/>
            <w:vAlign w:val="center"/>
          </w:tcPr>
          <w:p w14:paraId="561D97DD" w14:textId="584ABAD4" w:rsidR="00164DC8" w:rsidRPr="008309A5" w:rsidRDefault="00164DC8" w:rsidP="006D0A1E">
            <w:pPr>
              <w:pStyle w:val="a9"/>
              <w:jc w:val="left"/>
              <w:rPr>
                <w:lang w:val="en-US"/>
              </w:rPr>
            </w:pPr>
            <w:r>
              <w:t xml:space="preserve">Дисциплина: </w:t>
            </w:r>
            <w:r w:rsidR="008309A5">
              <w:t>Программирование компьютеров</w:t>
            </w:r>
          </w:p>
        </w:tc>
      </w:tr>
      <w:tr w:rsidR="00165E8C" w:rsidRPr="00165E8C" w14:paraId="3CF3EC29" w14:textId="77777777" w:rsidTr="006D0A1E">
        <w:trPr>
          <w:trHeight w:hRule="exact" w:val="4960"/>
          <w:jc w:val="center"/>
        </w:trPr>
        <w:tc>
          <w:tcPr>
            <w:tcW w:w="9354" w:type="dxa"/>
            <w:gridSpan w:val="3"/>
            <w:tcBorders>
              <w:bottom w:val="nil"/>
            </w:tcBorders>
            <w:vAlign w:val="center"/>
          </w:tcPr>
          <w:p w14:paraId="6E874A8F" w14:textId="1F2F6E41" w:rsidR="00165E8C" w:rsidRPr="00AA5819" w:rsidRDefault="00852B6C" w:rsidP="00F72898">
            <w:pPr>
              <w:pStyle w:val="a9"/>
            </w:pPr>
            <w:r>
              <w:t>Отчет по лабораторной работе №</w:t>
            </w:r>
            <w:r w:rsidR="00984724">
              <w:t>1</w:t>
            </w:r>
          </w:p>
          <w:p w14:paraId="5744413D" w14:textId="7CEBDDCE" w:rsidR="00F72898" w:rsidRDefault="00164DC8" w:rsidP="00984724">
            <w:pPr>
              <w:pStyle w:val="a9"/>
            </w:pPr>
            <w:r>
              <w:t>«</w:t>
            </w:r>
            <w:r w:rsidR="00984724">
              <w:t>Программирование параллельного интерфейса</w:t>
            </w:r>
            <w:r w:rsidR="00984724">
              <w:t xml:space="preserve"> </w:t>
            </w:r>
            <w:r w:rsidR="00984724">
              <w:t>процессора</w:t>
            </w:r>
            <w:r>
              <w:t>»</w:t>
            </w:r>
          </w:p>
          <w:p w14:paraId="7087B393" w14:textId="187F3401" w:rsidR="00A30771" w:rsidRPr="00A30771" w:rsidRDefault="00A30771" w:rsidP="00F72898">
            <w:pPr>
              <w:pStyle w:val="a9"/>
            </w:pPr>
            <w:r>
              <w:t>Вариант №</w:t>
            </w:r>
            <w:r w:rsidR="00984724">
              <w:t>8</w:t>
            </w:r>
          </w:p>
          <w:p w14:paraId="2100F641" w14:textId="77777777" w:rsidR="00FA12AC" w:rsidRPr="00164868" w:rsidRDefault="00FA12AC" w:rsidP="00164868">
            <w:pPr>
              <w:ind w:firstLine="0"/>
              <w:rPr>
                <w:sz w:val="28"/>
                <w:szCs w:val="28"/>
              </w:rPr>
            </w:pPr>
          </w:p>
        </w:tc>
      </w:tr>
      <w:tr w:rsidR="00165E8C" w:rsidRPr="00165E8C" w14:paraId="5E93C385" w14:textId="77777777" w:rsidTr="00164DC8">
        <w:trPr>
          <w:trHeight w:hRule="exact" w:val="1725"/>
          <w:jc w:val="center"/>
        </w:trPr>
        <w:tc>
          <w:tcPr>
            <w:tcW w:w="3720" w:type="dxa"/>
            <w:tcBorders>
              <w:right w:val="nil"/>
            </w:tcBorders>
          </w:tcPr>
          <w:p w14:paraId="74B7C4D9" w14:textId="77777777" w:rsidR="00165E8C" w:rsidRDefault="007F13F5" w:rsidP="007F13F5">
            <w:pPr>
              <w:pStyle w:val="a9"/>
              <w:jc w:val="left"/>
            </w:pPr>
            <w:r>
              <w:t>Выполнил</w:t>
            </w:r>
            <w:r w:rsidR="006D0A1E">
              <w:t>и:</w:t>
            </w:r>
          </w:p>
          <w:p w14:paraId="49079E82" w14:textId="67B0D3BF" w:rsidR="007F13F5" w:rsidRDefault="00FA12AC" w:rsidP="007F13F5">
            <w:pPr>
              <w:pStyle w:val="a9"/>
              <w:jc w:val="left"/>
            </w:pPr>
            <w:r>
              <w:t>студент</w:t>
            </w:r>
            <w:r w:rsidR="006D0A1E">
              <w:t>ы</w:t>
            </w:r>
            <w:r>
              <w:t xml:space="preserve"> гр.</w:t>
            </w:r>
            <w:r w:rsidR="006D0A1E">
              <w:t xml:space="preserve"> </w:t>
            </w:r>
            <w:r w:rsidR="00984724">
              <w:t>2</w:t>
            </w:r>
            <w:r w:rsidR="006D0A1E">
              <w:t>5070</w:t>
            </w:r>
            <w:r w:rsidR="00984724">
              <w:t>1</w:t>
            </w:r>
          </w:p>
          <w:p w14:paraId="4458CDCC" w14:textId="4093A4D1" w:rsidR="007F13F5" w:rsidRPr="00984724" w:rsidRDefault="00984724" w:rsidP="00164DC8">
            <w:pPr>
              <w:pStyle w:val="a9"/>
              <w:jc w:val="left"/>
            </w:pPr>
            <w:proofErr w:type="spellStart"/>
            <w:r w:rsidRPr="00984724">
              <w:t>Ермакович</w:t>
            </w:r>
            <w:proofErr w:type="spellEnd"/>
            <w:r w:rsidRPr="00984724">
              <w:t xml:space="preserve"> В.А.</w:t>
            </w:r>
            <w:r>
              <w:t>,</w:t>
            </w:r>
          </w:p>
          <w:p w14:paraId="1DDBEC85" w14:textId="44F2059A" w:rsidR="00164DC8" w:rsidRPr="00984724" w:rsidRDefault="00984724" w:rsidP="00164DC8">
            <w:pPr>
              <w:pStyle w:val="a9"/>
              <w:jc w:val="left"/>
            </w:pPr>
            <w:r>
              <w:t>Зубков Н.</w:t>
            </w:r>
            <w:r w:rsidR="000B65C6">
              <w:t>В</w:t>
            </w:r>
            <w:r>
              <w:t>.</w:t>
            </w:r>
          </w:p>
          <w:p w14:paraId="190D62E4" w14:textId="6630AF5E" w:rsidR="00164DC8" w:rsidRPr="00164DC8" w:rsidRDefault="00164DC8" w:rsidP="00164DC8">
            <w:pPr>
              <w:pStyle w:val="a9"/>
              <w:jc w:val="left"/>
            </w:pPr>
          </w:p>
        </w:tc>
        <w:tc>
          <w:tcPr>
            <w:tcW w:w="2470" w:type="dxa"/>
            <w:tcBorders>
              <w:left w:val="nil"/>
              <w:right w:val="nil"/>
            </w:tcBorders>
            <w:vAlign w:val="center"/>
          </w:tcPr>
          <w:p w14:paraId="31977DA0" w14:textId="77777777" w:rsidR="00165E8C" w:rsidRPr="00165E8C" w:rsidRDefault="00165E8C" w:rsidP="00165E8C">
            <w:pPr>
              <w:pStyle w:val="a9"/>
            </w:pPr>
          </w:p>
        </w:tc>
        <w:tc>
          <w:tcPr>
            <w:tcW w:w="3164" w:type="dxa"/>
            <w:tcBorders>
              <w:left w:val="nil"/>
            </w:tcBorders>
          </w:tcPr>
          <w:p w14:paraId="1BBB30D4" w14:textId="77777777" w:rsidR="00165E8C" w:rsidRDefault="007F13F5" w:rsidP="007F13F5">
            <w:pPr>
              <w:pStyle w:val="a9"/>
              <w:jc w:val="left"/>
            </w:pPr>
            <w:r>
              <w:t>Проверил</w:t>
            </w:r>
            <w:r w:rsidR="006D0A1E">
              <w:t>:</w:t>
            </w:r>
          </w:p>
          <w:p w14:paraId="774CF65A" w14:textId="77777777" w:rsidR="007F13F5" w:rsidRPr="00165E8C" w:rsidRDefault="006D0A1E" w:rsidP="006D0A1E">
            <w:pPr>
              <w:pStyle w:val="a9"/>
              <w:jc w:val="left"/>
            </w:pPr>
            <w:r>
              <w:t>Порхун</w:t>
            </w:r>
            <w:r w:rsidR="007206C0">
              <w:t xml:space="preserve"> </w:t>
            </w:r>
            <w:r>
              <w:t>М</w:t>
            </w:r>
            <w:r w:rsidR="007206C0">
              <w:t xml:space="preserve">. </w:t>
            </w:r>
            <w:r>
              <w:t>И</w:t>
            </w:r>
            <w:r w:rsidR="007F13F5">
              <w:t>.</w:t>
            </w:r>
          </w:p>
        </w:tc>
      </w:tr>
      <w:tr w:rsidR="006D0A1E" w:rsidRPr="00165E8C" w14:paraId="2A530B72" w14:textId="77777777" w:rsidTr="00164DC8">
        <w:trPr>
          <w:trHeight w:hRule="exact" w:val="2969"/>
          <w:jc w:val="center"/>
        </w:trPr>
        <w:tc>
          <w:tcPr>
            <w:tcW w:w="9354" w:type="dxa"/>
            <w:gridSpan w:val="3"/>
            <w:vAlign w:val="bottom"/>
          </w:tcPr>
          <w:p w14:paraId="65C0A3A6" w14:textId="34B09540" w:rsidR="006D0A1E" w:rsidRDefault="006D0A1E" w:rsidP="006D0A1E">
            <w:pPr>
              <w:pStyle w:val="a9"/>
            </w:pPr>
            <w:r>
              <w:t>Минск 20</w:t>
            </w:r>
            <w:r w:rsidR="00AA5819">
              <w:t>2</w:t>
            </w:r>
            <w:r w:rsidR="00984724">
              <w:t>5</w:t>
            </w:r>
          </w:p>
        </w:tc>
      </w:tr>
    </w:tbl>
    <w:p w14:paraId="4EEADCB8" w14:textId="77777777" w:rsidR="00CA5067" w:rsidRPr="00AA5819" w:rsidRDefault="008A3118" w:rsidP="00AA5819">
      <w:pPr>
        <w:pStyle w:val="1"/>
      </w:pPr>
      <w:r w:rsidRPr="00AA5819">
        <w:lastRenderedPageBreak/>
        <w:t>Цель работы</w:t>
      </w:r>
    </w:p>
    <w:p w14:paraId="2BC73A1E" w14:textId="77777777" w:rsidR="000B65C6" w:rsidRDefault="00AA5819" w:rsidP="000B65C6">
      <w:pPr>
        <w:pStyle w:val="5"/>
      </w:pPr>
      <w:r>
        <w:t>Цел</w:t>
      </w:r>
      <w:r w:rsidR="000B65C6">
        <w:t>и</w:t>
      </w:r>
      <w:r>
        <w:t xml:space="preserve"> лабораторной работы</w:t>
      </w:r>
      <w:r w:rsidR="000B65C6">
        <w:t>:</w:t>
      </w:r>
    </w:p>
    <w:p w14:paraId="6060F6DA" w14:textId="77777777" w:rsidR="000B65C6" w:rsidRDefault="000B65C6" w:rsidP="000B65C6">
      <w:pPr>
        <w:pStyle w:val="5"/>
      </w:pPr>
      <w:r>
        <w:t xml:space="preserve">1) </w:t>
      </w:r>
      <w:r w:rsidRPr="000B65C6">
        <w:t>изучить</w:t>
      </w:r>
      <w:r>
        <w:t xml:space="preserve"> </w:t>
      </w:r>
      <w:r w:rsidRPr="000B65C6">
        <w:t>макет для процессора с архитектурой Intel x86</w:t>
      </w:r>
      <w:r>
        <w:t>;</w:t>
      </w:r>
    </w:p>
    <w:p w14:paraId="785C8392" w14:textId="68D35182" w:rsidR="000B65C6" w:rsidRDefault="000B65C6" w:rsidP="000B65C6">
      <w:pPr>
        <w:pStyle w:val="5"/>
      </w:pPr>
      <w:r>
        <w:t xml:space="preserve">2) </w:t>
      </w:r>
      <w:r>
        <w:t>получить практические навыки по использованию органов управления и</w:t>
      </w:r>
      <w:r>
        <w:t xml:space="preserve"> </w:t>
      </w:r>
      <w:r>
        <w:t>индикации микропроцессорной лаборатории</w:t>
      </w:r>
      <w:r>
        <w:t>;</w:t>
      </w:r>
    </w:p>
    <w:p w14:paraId="7951D07E" w14:textId="4C5BCCA3" w:rsidR="00164DC8" w:rsidRPr="00164868" w:rsidRDefault="000B65C6" w:rsidP="000B65C6">
      <w:pPr>
        <w:pStyle w:val="5"/>
      </w:pPr>
      <w:r>
        <w:t xml:space="preserve">3) </w:t>
      </w:r>
      <w:r>
        <w:t>разработать программу в машинных кодах для взаимодействия с портами</w:t>
      </w:r>
      <w:r>
        <w:t xml:space="preserve"> </w:t>
      </w:r>
      <w:r>
        <w:t>ввода/вывода с использованием контроллера параллельного интерфейса в</w:t>
      </w:r>
      <w:r>
        <w:t xml:space="preserve"> </w:t>
      </w:r>
      <w:r>
        <w:t>микропроцессорной лаборатории.</w:t>
      </w:r>
    </w:p>
    <w:p w14:paraId="52B85B6C" w14:textId="77777777" w:rsidR="00EB789D" w:rsidRDefault="00084354" w:rsidP="00AA5819">
      <w:pPr>
        <w:pStyle w:val="1"/>
      </w:pPr>
      <w:r>
        <w:t>Задание</w:t>
      </w:r>
    </w:p>
    <w:p w14:paraId="05981C93" w14:textId="13D70082" w:rsidR="00164868" w:rsidRPr="000B65C6" w:rsidRDefault="000B65C6" w:rsidP="000B65C6">
      <w:pPr>
        <w:pStyle w:val="5"/>
        <w:rPr>
          <w:szCs w:val="28"/>
        </w:rPr>
      </w:pPr>
      <w:r w:rsidRPr="000B65C6">
        <w:rPr>
          <w:szCs w:val="28"/>
        </w:rPr>
        <w:t>Используя 8 светодиодных индикаторов и переключатель, реализовать</w:t>
      </w:r>
      <w:r w:rsidRPr="000B65C6">
        <w:rPr>
          <w:szCs w:val="28"/>
        </w:rPr>
        <w:t xml:space="preserve"> </w:t>
      </w:r>
      <w:r w:rsidRPr="000B65C6">
        <w:rPr>
          <w:szCs w:val="28"/>
        </w:rPr>
        <w:t>схему, зажигающую светодиоды от краёв к середине (от 1-го к 4-му и от</w:t>
      </w:r>
      <w:r w:rsidRPr="000B65C6">
        <w:rPr>
          <w:szCs w:val="28"/>
        </w:rPr>
        <w:t xml:space="preserve"> </w:t>
      </w:r>
      <w:r w:rsidRPr="000B65C6">
        <w:rPr>
          <w:szCs w:val="28"/>
        </w:rPr>
        <w:t>8-го к 5-му), и, затем, их выключение по такой же схеме.</w:t>
      </w:r>
      <w:r w:rsidRPr="000B65C6">
        <w:rPr>
          <w:szCs w:val="28"/>
        </w:rPr>
        <w:t xml:space="preserve"> </w:t>
      </w:r>
      <w:r w:rsidRPr="000B65C6">
        <w:rPr>
          <w:szCs w:val="28"/>
        </w:rPr>
        <w:t>Включение/выключение осуществлять с помощью переключателя.</w:t>
      </w:r>
    </w:p>
    <w:p w14:paraId="378CDAD1" w14:textId="77777777" w:rsidR="00863636" w:rsidRPr="000B65C6" w:rsidRDefault="00C90948" w:rsidP="00AA5819">
      <w:pPr>
        <w:pStyle w:val="1"/>
      </w:pPr>
      <w:r w:rsidRPr="000B65C6">
        <w:t>Ход работы</w:t>
      </w:r>
    </w:p>
    <w:p w14:paraId="45AE3CB3" w14:textId="485B7D5D" w:rsidR="000B65C6" w:rsidRDefault="000B65C6" w:rsidP="000B65C6">
      <w:pPr>
        <w:pStyle w:val="ac"/>
        <w:ind w:firstLine="709"/>
        <w:jc w:val="both"/>
        <w:rPr>
          <w:sz w:val="28"/>
          <w:szCs w:val="28"/>
        </w:rPr>
      </w:pPr>
      <w:r w:rsidRPr="000B65C6">
        <w:rPr>
          <w:sz w:val="28"/>
          <w:szCs w:val="28"/>
        </w:rPr>
        <w:t>В результате выполнения лабораторной работы была со ставлена программа, которая производит зажигание светодио дов от середины к краям. Затем данная программа была транс лирована в исходный текст и осузествлен запуск и отладка.</w:t>
      </w:r>
    </w:p>
    <w:p w14:paraId="030FD5CC" w14:textId="433D7BD4" w:rsidR="000B65C6" w:rsidRPr="00B427EE" w:rsidRDefault="000B65C6" w:rsidP="000B65C6">
      <w:pPr>
        <w:ind w:firstLine="0"/>
      </w:pPr>
      <w:r>
        <w:rPr>
          <w:lang w:val="be-BY"/>
        </w:rPr>
        <w:t xml:space="preserve">Таблица 1 – Таблица </w:t>
      </w:r>
      <w:r>
        <w:rPr>
          <w:lang w:val="be-BY"/>
        </w:rPr>
        <w:t>кодов программы</w:t>
      </w:r>
    </w:p>
    <w:tbl>
      <w:tblPr>
        <w:tblW w:w="5000" w:type="pc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1559"/>
        <w:gridCol w:w="2411"/>
        <w:gridCol w:w="4098"/>
      </w:tblGrid>
      <w:tr w:rsidR="000B65C6" w14:paraId="3BD2A40D" w14:textId="77777777" w:rsidTr="00E6609B">
        <w:trPr>
          <w:trHeight w:val="435"/>
        </w:trPr>
        <w:tc>
          <w:tcPr>
            <w:tcW w:w="683" w:type="pct"/>
            <w:shd w:val="clear" w:color="auto" w:fill="auto"/>
            <w:vAlign w:val="center"/>
          </w:tcPr>
          <w:p w14:paraId="1189A4F1" w14:textId="2EA53F3C" w:rsidR="000B65C6" w:rsidRPr="00C81F4A" w:rsidRDefault="000B65C6" w:rsidP="006A4FA8">
            <w:pPr>
              <w:pStyle w:val="5"/>
              <w:ind w:firstLine="0"/>
              <w:jc w:val="center"/>
              <w:rPr>
                <w:b/>
                <w:bCs/>
              </w:rPr>
            </w:pPr>
            <w:r w:rsidRPr="00C81F4A">
              <w:rPr>
                <w:b/>
                <w:bCs/>
              </w:rPr>
              <w:t>Адрес</w:t>
            </w:r>
          </w:p>
        </w:tc>
        <w:tc>
          <w:tcPr>
            <w:tcW w:w="834" w:type="pct"/>
          </w:tcPr>
          <w:p w14:paraId="68895D02" w14:textId="737C206C" w:rsidR="000B65C6" w:rsidRPr="00C81F4A" w:rsidRDefault="000B65C6" w:rsidP="006A4FA8">
            <w:pPr>
              <w:pStyle w:val="5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C81F4A">
              <w:rPr>
                <w:b/>
                <w:bCs/>
                <w:color w:val="000000"/>
                <w:szCs w:val="28"/>
              </w:rPr>
              <w:t>Код</w:t>
            </w:r>
          </w:p>
        </w:tc>
        <w:tc>
          <w:tcPr>
            <w:tcW w:w="1290" w:type="pct"/>
          </w:tcPr>
          <w:p w14:paraId="78C2140D" w14:textId="2FB1BB13" w:rsidR="000B65C6" w:rsidRPr="00C81F4A" w:rsidRDefault="000B65C6" w:rsidP="006A4FA8">
            <w:pPr>
              <w:pStyle w:val="5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C81F4A">
              <w:rPr>
                <w:b/>
                <w:bCs/>
                <w:color w:val="000000"/>
                <w:szCs w:val="28"/>
              </w:rPr>
              <w:t>Мнемоника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4888405E" w14:textId="3472F1DC" w:rsidR="000B65C6" w:rsidRPr="00C81F4A" w:rsidRDefault="000B65C6" w:rsidP="006A4FA8">
            <w:pPr>
              <w:pStyle w:val="5"/>
              <w:ind w:firstLine="0"/>
              <w:jc w:val="center"/>
              <w:rPr>
                <w:b/>
                <w:bCs/>
              </w:rPr>
            </w:pPr>
            <w:r w:rsidRPr="00C81F4A">
              <w:rPr>
                <w:b/>
                <w:bCs/>
              </w:rPr>
              <w:t>Комментарий</w:t>
            </w:r>
          </w:p>
        </w:tc>
      </w:tr>
      <w:tr w:rsidR="000B65C6" w:rsidRPr="00C10A82" w14:paraId="7C8178D0" w14:textId="77777777" w:rsidTr="00E6609B">
        <w:trPr>
          <w:trHeight w:val="450"/>
        </w:trPr>
        <w:tc>
          <w:tcPr>
            <w:tcW w:w="683" w:type="pct"/>
            <w:shd w:val="clear" w:color="auto" w:fill="auto"/>
            <w:vAlign w:val="center"/>
          </w:tcPr>
          <w:p w14:paraId="1AEC59AC" w14:textId="17CAA47A" w:rsidR="000B65C6" w:rsidRPr="00C10A82" w:rsidRDefault="00C81F4A" w:rsidP="006A4FA8">
            <w:pPr>
              <w:ind w:firstLine="0"/>
              <w:jc w:val="center"/>
            </w:pPr>
            <w:r>
              <w:t>0100</w:t>
            </w:r>
          </w:p>
        </w:tc>
        <w:tc>
          <w:tcPr>
            <w:tcW w:w="834" w:type="pct"/>
          </w:tcPr>
          <w:p w14:paraId="7838D1E1" w14:textId="1BAAB90D" w:rsidR="000B65C6" w:rsidRPr="00B427EE" w:rsidRDefault="000B65C6" w:rsidP="00C81F4A">
            <w:pPr>
              <w:ind w:firstLine="0"/>
              <w:rPr>
                <w:lang w:val="en-US"/>
              </w:rPr>
            </w:pPr>
          </w:p>
        </w:tc>
        <w:tc>
          <w:tcPr>
            <w:tcW w:w="1290" w:type="pct"/>
          </w:tcPr>
          <w:p w14:paraId="36D89FFF" w14:textId="2B9F9B52" w:rsidR="000B65C6" w:rsidRPr="00C81F4A" w:rsidRDefault="00C81F4A" w:rsidP="006A4FA8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targ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2F7ECBD6" w14:textId="25167541" w:rsidR="000B65C6" w:rsidRPr="00B427EE" w:rsidRDefault="000B65C6" w:rsidP="006A4FA8">
            <w:pPr>
              <w:ind w:firstLine="0"/>
              <w:jc w:val="center"/>
              <w:rPr>
                <w:lang w:val="en-US"/>
              </w:rPr>
            </w:pPr>
          </w:p>
        </w:tc>
      </w:tr>
      <w:tr w:rsidR="00C81F4A" w:rsidRPr="00C10A82" w14:paraId="72E4D382" w14:textId="77777777" w:rsidTr="00E6609B">
        <w:trPr>
          <w:trHeight w:val="435"/>
        </w:trPr>
        <w:tc>
          <w:tcPr>
            <w:tcW w:w="683" w:type="pct"/>
            <w:shd w:val="clear" w:color="auto" w:fill="auto"/>
            <w:vAlign w:val="center"/>
          </w:tcPr>
          <w:p w14:paraId="0E04B84E" w14:textId="14641D0F" w:rsidR="00C81F4A" w:rsidRPr="00C81F4A" w:rsidRDefault="00C81F4A" w:rsidP="006A4FA8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100</w:t>
            </w:r>
          </w:p>
        </w:tc>
        <w:tc>
          <w:tcPr>
            <w:tcW w:w="834" w:type="pct"/>
          </w:tcPr>
          <w:p w14:paraId="661F3BCF" w14:textId="0873736A" w:rsidR="00C81F4A" w:rsidRPr="00B427EE" w:rsidRDefault="00C81F4A" w:rsidP="006A4FA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BA F9 FF</w:t>
            </w:r>
          </w:p>
        </w:tc>
        <w:tc>
          <w:tcPr>
            <w:tcW w:w="1290" w:type="pct"/>
          </w:tcPr>
          <w:p w14:paraId="57466C3C" w14:textId="7A3B6D6C" w:rsidR="00C81F4A" w:rsidRPr="00B427EE" w:rsidRDefault="00C81F4A" w:rsidP="006A4FA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 dx, 0xfff9h</w:t>
            </w:r>
          </w:p>
        </w:tc>
        <w:tc>
          <w:tcPr>
            <w:tcW w:w="2193" w:type="pct"/>
            <w:vMerge w:val="restart"/>
            <w:shd w:val="clear" w:color="auto" w:fill="auto"/>
            <w:vAlign w:val="center"/>
          </w:tcPr>
          <w:p w14:paraId="43B31330" w14:textId="25A83FC3" w:rsidR="00C81F4A" w:rsidRPr="00C10A82" w:rsidRDefault="00C81F4A" w:rsidP="00C81F4A">
            <w:pPr>
              <w:ind w:firstLine="0"/>
              <w:jc w:val="center"/>
            </w:pPr>
            <w:r w:rsidRPr="00C81F4A">
              <w:t>Ввод</w:t>
            </w:r>
            <w:r>
              <w:rPr>
                <w:lang w:val="en-US"/>
              </w:rPr>
              <w:t xml:space="preserve"> </w:t>
            </w:r>
            <w:r w:rsidRPr="00C81F4A">
              <w:t>состояния</w:t>
            </w:r>
            <w:r>
              <w:rPr>
                <w:lang w:val="en-US"/>
              </w:rPr>
              <w:t xml:space="preserve"> </w:t>
            </w:r>
            <w:r w:rsidRPr="00C81F4A">
              <w:t>переключателей</w:t>
            </w:r>
          </w:p>
        </w:tc>
      </w:tr>
      <w:tr w:rsidR="00C81F4A" w:rsidRPr="00C10A82" w14:paraId="25FAF1E4" w14:textId="77777777" w:rsidTr="00E6609B">
        <w:trPr>
          <w:trHeight w:val="450"/>
        </w:trPr>
        <w:tc>
          <w:tcPr>
            <w:tcW w:w="683" w:type="pct"/>
            <w:shd w:val="clear" w:color="auto" w:fill="auto"/>
            <w:vAlign w:val="center"/>
          </w:tcPr>
          <w:p w14:paraId="4F931491" w14:textId="774B74B2" w:rsidR="00C81F4A" w:rsidRPr="00C81F4A" w:rsidRDefault="00C81F4A" w:rsidP="006A4FA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10</w:t>
            </w:r>
            <w:r>
              <w:rPr>
                <w:lang w:val="en-US"/>
              </w:rPr>
              <w:t>3</w:t>
            </w:r>
          </w:p>
        </w:tc>
        <w:tc>
          <w:tcPr>
            <w:tcW w:w="834" w:type="pct"/>
          </w:tcPr>
          <w:p w14:paraId="5888DFB5" w14:textId="517C57EB" w:rsidR="00C81F4A" w:rsidRPr="00B427EE" w:rsidRDefault="00C81F4A" w:rsidP="006A4FA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EC</w:t>
            </w:r>
          </w:p>
        </w:tc>
        <w:tc>
          <w:tcPr>
            <w:tcW w:w="1290" w:type="pct"/>
          </w:tcPr>
          <w:p w14:paraId="15FB0536" w14:textId="60040046" w:rsidR="00C81F4A" w:rsidRPr="00B427EE" w:rsidRDefault="00C81F4A" w:rsidP="006A4FA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al</w:t>
            </w:r>
            <w:proofErr w:type="spellEnd"/>
            <w:r>
              <w:rPr>
                <w:lang w:val="en-US"/>
              </w:rPr>
              <w:t>, dx</w:t>
            </w:r>
          </w:p>
        </w:tc>
        <w:tc>
          <w:tcPr>
            <w:tcW w:w="2193" w:type="pct"/>
            <w:vMerge/>
            <w:shd w:val="clear" w:color="auto" w:fill="auto"/>
            <w:vAlign w:val="center"/>
          </w:tcPr>
          <w:p w14:paraId="5A03B604" w14:textId="73D6ED6A" w:rsidR="00C81F4A" w:rsidRPr="00B427EE" w:rsidRDefault="00C81F4A" w:rsidP="006A4FA8">
            <w:pPr>
              <w:ind w:firstLine="0"/>
              <w:jc w:val="center"/>
              <w:rPr>
                <w:lang w:val="en-US"/>
              </w:rPr>
            </w:pPr>
          </w:p>
        </w:tc>
      </w:tr>
      <w:tr w:rsidR="000B65C6" w:rsidRPr="00C10A82" w14:paraId="2FEAC5B8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271E6E3A" w14:textId="7A16A9C2" w:rsidR="000B65C6" w:rsidRPr="00C81F4A" w:rsidRDefault="00C81F4A" w:rsidP="006A4FA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0104</w:t>
            </w:r>
          </w:p>
        </w:tc>
        <w:tc>
          <w:tcPr>
            <w:tcW w:w="834" w:type="pct"/>
          </w:tcPr>
          <w:p w14:paraId="55777BF7" w14:textId="433E4736" w:rsidR="000B65C6" w:rsidRPr="00B427EE" w:rsidRDefault="00C81F4A" w:rsidP="006A4FA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3C 80</w:t>
            </w:r>
          </w:p>
        </w:tc>
        <w:tc>
          <w:tcPr>
            <w:tcW w:w="1290" w:type="pct"/>
          </w:tcPr>
          <w:p w14:paraId="63DB84DA" w14:textId="55CF0EA7" w:rsidR="000B65C6" w:rsidRPr="00B427EE" w:rsidRDefault="00C81F4A" w:rsidP="006A4FA8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cmp</w:t>
            </w:r>
            <w:proofErr w:type="spellEnd"/>
            <w:r>
              <w:rPr>
                <w:lang w:val="en-US"/>
              </w:rPr>
              <w:t xml:space="preserve"> al, 128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77847C07" w14:textId="1A379F3D" w:rsidR="000B65C6" w:rsidRPr="00C81F4A" w:rsidRDefault="00C81F4A" w:rsidP="006A4FA8">
            <w:pPr>
              <w:ind w:firstLine="0"/>
              <w:jc w:val="center"/>
            </w:pPr>
            <w:r>
              <w:t>Проверка 8 переключателя</w:t>
            </w:r>
          </w:p>
        </w:tc>
      </w:tr>
      <w:tr w:rsidR="00C81F4A" w:rsidRPr="00C10A82" w14:paraId="65AB7C68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0D73E47A" w14:textId="3443AF28" w:rsidR="00C81F4A" w:rsidRDefault="001217E0" w:rsidP="006A4FA8">
            <w:pPr>
              <w:ind w:firstLine="0"/>
              <w:jc w:val="center"/>
            </w:pPr>
            <w:r>
              <w:t>0106</w:t>
            </w:r>
          </w:p>
        </w:tc>
        <w:tc>
          <w:tcPr>
            <w:tcW w:w="834" w:type="pct"/>
          </w:tcPr>
          <w:p w14:paraId="3210D079" w14:textId="6C1EE6B9" w:rsidR="00C81F4A" w:rsidRPr="001217E0" w:rsidRDefault="001217E0" w:rsidP="006A4FA8">
            <w:pPr>
              <w:ind w:firstLine="0"/>
              <w:jc w:val="center"/>
            </w:pPr>
            <w:r>
              <w:t>74 04</w:t>
            </w:r>
          </w:p>
        </w:tc>
        <w:tc>
          <w:tcPr>
            <w:tcW w:w="1290" w:type="pct"/>
          </w:tcPr>
          <w:p w14:paraId="4A1A759E" w14:textId="4331346D" w:rsidR="00C81F4A" w:rsidRPr="001217E0" w:rsidRDefault="001217E0" w:rsidP="006A4FA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je act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741F090F" w14:textId="0E6C5EFC" w:rsidR="00C81F4A" w:rsidRPr="001217E0" w:rsidRDefault="001217E0" w:rsidP="006A4FA8">
            <w:pPr>
              <w:ind w:firstLine="0"/>
              <w:jc w:val="center"/>
            </w:pPr>
            <w:r>
              <w:t>Если да, то переход на включение светодиодов</w:t>
            </w:r>
          </w:p>
        </w:tc>
      </w:tr>
      <w:tr w:rsidR="00C81F4A" w:rsidRPr="00C10A82" w14:paraId="73BCADC3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29D736F4" w14:textId="770574D2" w:rsidR="00C81F4A" w:rsidRDefault="001217E0" w:rsidP="006A4FA8">
            <w:pPr>
              <w:ind w:firstLine="0"/>
              <w:jc w:val="center"/>
            </w:pPr>
            <w:r>
              <w:t>0108</w:t>
            </w:r>
          </w:p>
        </w:tc>
        <w:tc>
          <w:tcPr>
            <w:tcW w:w="834" w:type="pct"/>
          </w:tcPr>
          <w:p w14:paraId="4063FC91" w14:textId="6B56D179" w:rsidR="00C81F4A" w:rsidRPr="001217E0" w:rsidRDefault="001217E0" w:rsidP="006A4FA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A8 80</w:t>
            </w:r>
          </w:p>
        </w:tc>
        <w:tc>
          <w:tcPr>
            <w:tcW w:w="1290" w:type="pct"/>
          </w:tcPr>
          <w:p w14:paraId="56DD1CEB" w14:textId="7F88E291" w:rsidR="00C81F4A" w:rsidRDefault="001217E0" w:rsidP="006A4FA8">
            <w:pPr>
              <w:ind w:firstLine="0"/>
              <w:jc w:val="center"/>
              <w:rPr>
                <w:lang w:val="en-US"/>
              </w:rPr>
            </w:pPr>
            <w:r w:rsidRPr="001217E0">
              <w:rPr>
                <w:lang w:val="en-US"/>
              </w:rPr>
              <w:t>test al, 128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7BAB3FD4" w14:textId="58CF8274" w:rsidR="00C81F4A" w:rsidRPr="001217E0" w:rsidRDefault="001217E0" w:rsidP="006A4FA8">
            <w:pPr>
              <w:ind w:firstLine="0"/>
              <w:jc w:val="center"/>
            </w:pPr>
            <w:r>
              <w:t>Проверка 8 переключателя</w:t>
            </w:r>
          </w:p>
        </w:tc>
      </w:tr>
      <w:tr w:rsidR="001217E0" w:rsidRPr="00C10A82" w14:paraId="4B2FA6AC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051BFB18" w14:textId="4ABD07EA" w:rsidR="001217E0" w:rsidRDefault="001217E0" w:rsidP="001217E0">
            <w:pPr>
              <w:ind w:firstLine="0"/>
              <w:jc w:val="center"/>
            </w:pPr>
            <w:r>
              <w:t>010А</w:t>
            </w:r>
          </w:p>
        </w:tc>
        <w:tc>
          <w:tcPr>
            <w:tcW w:w="834" w:type="pct"/>
          </w:tcPr>
          <w:p w14:paraId="1D7C8E14" w14:textId="005381B0" w:rsidR="001217E0" w:rsidRPr="001217E0" w:rsidRDefault="001217E0" w:rsidP="001217E0">
            <w:pPr>
              <w:ind w:firstLine="0"/>
              <w:jc w:val="center"/>
            </w:pPr>
            <w:r>
              <w:t xml:space="preserve">74 31 </w:t>
            </w:r>
          </w:p>
        </w:tc>
        <w:tc>
          <w:tcPr>
            <w:tcW w:w="1290" w:type="pct"/>
          </w:tcPr>
          <w:p w14:paraId="4E635E3F" w14:textId="6CE5190F" w:rsidR="001217E0" w:rsidRPr="001217E0" w:rsidRDefault="001217E0" w:rsidP="001217E0">
            <w:pPr>
              <w:ind w:firstLine="0"/>
              <w:jc w:val="center"/>
              <w:rPr>
                <w:lang w:val="en-US"/>
              </w:rPr>
            </w:pPr>
            <w:r w:rsidRPr="001217E0">
              <w:rPr>
                <w:lang w:val="en-US"/>
              </w:rPr>
              <w:t>je dis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55236D94" w14:textId="6A227FC2" w:rsidR="001217E0" w:rsidRDefault="001217E0" w:rsidP="001217E0">
            <w:pPr>
              <w:ind w:firstLine="0"/>
              <w:jc w:val="center"/>
            </w:pPr>
            <w:r>
              <w:t>Если да, то переход на отключение светодиодов</w:t>
            </w:r>
          </w:p>
        </w:tc>
      </w:tr>
      <w:tr w:rsidR="001217E0" w:rsidRPr="00C10A82" w14:paraId="5859FB2D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3BA777B4" w14:textId="03AEF1D9" w:rsidR="001217E0" w:rsidRDefault="001217E0" w:rsidP="001217E0">
            <w:pPr>
              <w:ind w:firstLine="0"/>
              <w:jc w:val="center"/>
            </w:pPr>
            <w:r w:rsidRPr="001217E0">
              <w:t>010C</w:t>
            </w:r>
          </w:p>
        </w:tc>
        <w:tc>
          <w:tcPr>
            <w:tcW w:w="834" w:type="pct"/>
          </w:tcPr>
          <w:p w14:paraId="22A8144D" w14:textId="77777777" w:rsidR="001217E0" w:rsidRPr="001217E0" w:rsidRDefault="001217E0" w:rsidP="001217E0">
            <w:pPr>
              <w:ind w:firstLine="0"/>
              <w:jc w:val="center"/>
            </w:pPr>
          </w:p>
        </w:tc>
        <w:tc>
          <w:tcPr>
            <w:tcW w:w="1290" w:type="pct"/>
          </w:tcPr>
          <w:p w14:paraId="251F94A2" w14:textId="1A252CA7" w:rsidR="001217E0" w:rsidRPr="001217E0" w:rsidRDefault="001217E0" w:rsidP="001217E0">
            <w:pPr>
              <w:ind w:firstLine="0"/>
              <w:jc w:val="center"/>
            </w:pPr>
            <w:proofErr w:type="spellStart"/>
            <w:r w:rsidRPr="001217E0">
              <w:t>act</w:t>
            </w:r>
            <w:proofErr w:type="spellEnd"/>
            <w:r w:rsidRPr="001217E0">
              <w:t>: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4795C957" w14:textId="77777777" w:rsidR="001217E0" w:rsidRDefault="001217E0" w:rsidP="001217E0">
            <w:pPr>
              <w:ind w:firstLine="0"/>
              <w:jc w:val="center"/>
            </w:pPr>
          </w:p>
        </w:tc>
      </w:tr>
      <w:tr w:rsidR="001217E0" w:rsidRPr="00C10A82" w14:paraId="67696FFB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3160E0D9" w14:textId="6F7ED79A" w:rsidR="001217E0" w:rsidRDefault="001217E0" w:rsidP="001217E0">
            <w:pPr>
              <w:ind w:firstLine="0"/>
              <w:jc w:val="center"/>
            </w:pPr>
            <w:r w:rsidRPr="001217E0">
              <w:t>010C</w:t>
            </w:r>
          </w:p>
        </w:tc>
        <w:tc>
          <w:tcPr>
            <w:tcW w:w="834" w:type="pct"/>
          </w:tcPr>
          <w:p w14:paraId="6C9EC2CA" w14:textId="75781F90" w:rsidR="001217E0" w:rsidRPr="001217E0" w:rsidRDefault="001217E0" w:rsidP="001217E0">
            <w:pPr>
              <w:ind w:firstLine="0"/>
              <w:jc w:val="center"/>
            </w:pPr>
            <w:r w:rsidRPr="001217E0">
              <w:t>80 FB 01</w:t>
            </w:r>
          </w:p>
        </w:tc>
        <w:tc>
          <w:tcPr>
            <w:tcW w:w="1290" w:type="pct"/>
          </w:tcPr>
          <w:p w14:paraId="21A3B70C" w14:textId="6020224D" w:rsidR="001217E0" w:rsidRPr="001217E0" w:rsidRDefault="001217E0" w:rsidP="001217E0">
            <w:pPr>
              <w:ind w:firstLine="0"/>
              <w:jc w:val="center"/>
            </w:pPr>
            <w:proofErr w:type="spellStart"/>
            <w:r w:rsidRPr="001217E0">
              <w:t>cmp</w:t>
            </w:r>
            <w:proofErr w:type="spellEnd"/>
            <w:r w:rsidRPr="001217E0">
              <w:t xml:space="preserve"> bl,1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20B1FDFC" w14:textId="33754C90" w:rsidR="001217E0" w:rsidRDefault="001217E0" w:rsidP="001217E0">
            <w:pPr>
              <w:ind w:firstLine="0"/>
              <w:jc w:val="center"/>
            </w:pPr>
            <w:r>
              <w:t xml:space="preserve">смотрим флаг </w:t>
            </w:r>
            <w:proofErr w:type="spellStart"/>
            <w:r>
              <w:t>bl</w:t>
            </w:r>
            <w:proofErr w:type="spellEnd"/>
          </w:p>
        </w:tc>
      </w:tr>
      <w:tr w:rsidR="001217E0" w:rsidRPr="00C10A82" w14:paraId="0397EDA3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52F9DC4E" w14:textId="541E89AF" w:rsidR="001217E0" w:rsidRDefault="001217E0" w:rsidP="001217E0">
            <w:pPr>
              <w:ind w:firstLine="0"/>
              <w:jc w:val="center"/>
            </w:pPr>
            <w:r w:rsidRPr="001217E0">
              <w:t>010F</w:t>
            </w:r>
          </w:p>
        </w:tc>
        <w:tc>
          <w:tcPr>
            <w:tcW w:w="834" w:type="pct"/>
          </w:tcPr>
          <w:p w14:paraId="56857A4C" w14:textId="0EF6FB3C" w:rsidR="001217E0" w:rsidRPr="001217E0" w:rsidRDefault="001217E0" w:rsidP="001217E0">
            <w:pPr>
              <w:ind w:firstLine="0"/>
              <w:jc w:val="center"/>
            </w:pPr>
            <w:r w:rsidRPr="001217E0">
              <w:t>74 2A</w:t>
            </w:r>
          </w:p>
        </w:tc>
        <w:tc>
          <w:tcPr>
            <w:tcW w:w="1290" w:type="pct"/>
          </w:tcPr>
          <w:p w14:paraId="59B186E8" w14:textId="7875B269" w:rsidR="001217E0" w:rsidRPr="001217E0" w:rsidRDefault="001217E0" w:rsidP="001217E0">
            <w:pPr>
              <w:ind w:firstLine="0"/>
              <w:jc w:val="center"/>
            </w:pPr>
            <w:proofErr w:type="spellStart"/>
            <w:r w:rsidRPr="001217E0">
              <w:t>je</w:t>
            </w:r>
            <w:proofErr w:type="spellEnd"/>
            <w:r w:rsidRPr="001217E0">
              <w:t xml:space="preserve"> </w:t>
            </w:r>
            <w:proofErr w:type="spellStart"/>
            <w:r w:rsidRPr="001217E0">
              <w:t>exit</w:t>
            </w:r>
            <w:proofErr w:type="spellEnd"/>
          </w:p>
        </w:tc>
        <w:tc>
          <w:tcPr>
            <w:tcW w:w="2193" w:type="pct"/>
            <w:shd w:val="clear" w:color="auto" w:fill="auto"/>
            <w:vAlign w:val="center"/>
          </w:tcPr>
          <w:p w14:paraId="0A914F32" w14:textId="02CDC0AD" w:rsidR="001217E0" w:rsidRDefault="001217E0" w:rsidP="001217E0">
            <w:pPr>
              <w:ind w:firstLine="0"/>
              <w:jc w:val="center"/>
            </w:pPr>
            <w:r>
              <w:t>Е</w:t>
            </w:r>
            <w:r>
              <w:t>сли</w:t>
            </w:r>
            <w:r>
              <w:t xml:space="preserve"> </w:t>
            </w:r>
            <w:r>
              <w:t>да,</w:t>
            </w:r>
            <w:r>
              <w:t xml:space="preserve"> </w:t>
            </w:r>
            <w:r>
              <w:t>то</w:t>
            </w:r>
            <w:r>
              <w:t xml:space="preserve"> </w:t>
            </w:r>
            <w:r>
              <w:t>выход</w:t>
            </w:r>
          </w:p>
        </w:tc>
      </w:tr>
      <w:tr w:rsidR="001217E0" w:rsidRPr="00C10A82" w14:paraId="3B32F1F5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2690D780" w14:textId="0285A782" w:rsidR="001217E0" w:rsidRDefault="00621742" w:rsidP="001217E0">
            <w:pPr>
              <w:ind w:firstLine="0"/>
              <w:jc w:val="center"/>
            </w:pPr>
            <w:r w:rsidRPr="00621742">
              <w:t>0111</w:t>
            </w:r>
          </w:p>
        </w:tc>
        <w:tc>
          <w:tcPr>
            <w:tcW w:w="834" w:type="pct"/>
          </w:tcPr>
          <w:p w14:paraId="1DA7FF00" w14:textId="76C610FF" w:rsidR="001217E0" w:rsidRPr="001217E0" w:rsidRDefault="00621742" w:rsidP="001217E0">
            <w:pPr>
              <w:ind w:firstLine="0"/>
              <w:jc w:val="center"/>
            </w:pPr>
            <w:r w:rsidRPr="00621742">
              <w:t>B9 03 00</w:t>
            </w:r>
          </w:p>
        </w:tc>
        <w:tc>
          <w:tcPr>
            <w:tcW w:w="1290" w:type="pct"/>
          </w:tcPr>
          <w:p w14:paraId="50EE7100" w14:textId="74999499" w:rsidR="001217E0" w:rsidRPr="001217E0" w:rsidRDefault="00621742" w:rsidP="001217E0">
            <w:pPr>
              <w:ind w:firstLine="0"/>
              <w:jc w:val="center"/>
            </w:pPr>
            <w:proofErr w:type="spellStart"/>
            <w:r w:rsidRPr="00621742">
              <w:t>mov</w:t>
            </w:r>
            <w:proofErr w:type="spellEnd"/>
            <w:r w:rsidRPr="00621742">
              <w:t xml:space="preserve"> </w:t>
            </w:r>
            <w:proofErr w:type="spellStart"/>
            <w:r w:rsidRPr="00621742">
              <w:t>cx</w:t>
            </w:r>
            <w:proofErr w:type="spellEnd"/>
            <w:r w:rsidRPr="00621742">
              <w:t>, 3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6671EA35" w14:textId="7D20EB39" w:rsidR="001217E0" w:rsidRDefault="00621742" w:rsidP="001217E0">
            <w:pPr>
              <w:ind w:firstLine="0"/>
              <w:jc w:val="center"/>
            </w:pPr>
            <w:r>
              <w:t>К</w:t>
            </w:r>
            <w:r>
              <w:t>оличество</w:t>
            </w:r>
            <w:r>
              <w:t xml:space="preserve"> </w:t>
            </w:r>
            <w:r>
              <w:t>итераций</w:t>
            </w:r>
            <w:r>
              <w:t xml:space="preserve"> </w:t>
            </w:r>
            <w:r>
              <w:t>цикла</w:t>
            </w:r>
          </w:p>
        </w:tc>
      </w:tr>
      <w:tr w:rsidR="001217E0" w:rsidRPr="00C10A82" w14:paraId="1CDA0A32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2C7923C4" w14:textId="2C65BE32" w:rsidR="001217E0" w:rsidRDefault="00621742" w:rsidP="001217E0">
            <w:pPr>
              <w:ind w:firstLine="0"/>
              <w:jc w:val="center"/>
            </w:pPr>
            <w:r w:rsidRPr="00621742">
              <w:t>0114</w:t>
            </w:r>
          </w:p>
        </w:tc>
        <w:tc>
          <w:tcPr>
            <w:tcW w:w="834" w:type="pct"/>
          </w:tcPr>
          <w:p w14:paraId="3E5DCEED" w14:textId="61DBB822" w:rsidR="001217E0" w:rsidRPr="001217E0" w:rsidRDefault="00621742" w:rsidP="001217E0">
            <w:pPr>
              <w:ind w:firstLine="0"/>
              <w:jc w:val="center"/>
            </w:pPr>
            <w:r w:rsidRPr="00621742">
              <w:t>B0 80</w:t>
            </w:r>
          </w:p>
        </w:tc>
        <w:tc>
          <w:tcPr>
            <w:tcW w:w="1290" w:type="pct"/>
          </w:tcPr>
          <w:p w14:paraId="2FD820D5" w14:textId="42BCD2BB" w:rsidR="001217E0" w:rsidRPr="001217E0" w:rsidRDefault="00621742" w:rsidP="001217E0">
            <w:pPr>
              <w:ind w:firstLine="0"/>
              <w:jc w:val="center"/>
            </w:pPr>
            <w:proofErr w:type="spellStart"/>
            <w:r w:rsidRPr="00621742">
              <w:t>mov</w:t>
            </w:r>
            <w:proofErr w:type="spellEnd"/>
            <w:r w:rsidRPr="00621742">
              <w:t xml:space="preserve"> </w:t>
            </w:r>
            <w:proofErr w:type="spellStart"/>
            <w:r w:rsidRPr="00621742">
              <w:t>al</w:t>
            </w:r>
            <w:proofErr w:type="spellEnd"/>
            <w:r w:rsidRPr="00621742">
              <w:t>, 10000000b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117050D7" w14:textId="5E5FE1A4" w:rsidR="001217E0" w:rsidRDefault="00621742" w:rsidP="001217E0">
            <w:pPr>
              <w:ind w:firstLine="0"/>
              <w:jc w:val="center"/>
            </w:pPr>
            <w:r>
              <w:t>Запись первого светодиода</w:t>
            </w:r>
          </w:p>
        </w:tc>
      </w:tr>
    </w:tbl>
    <w:p w14:paraId="045CCD3F" w14:textId="08439BE2" w:rsidR="00621742" w:rsidRPr="00B427EE" w:rsidRDefault="00621742" w:rsidP="00621742">
      <w:pPr>
        <w:ind w:firstLine="0"/>
      </w:pPr>
      <w:r>
        <w:lastRenderedPageBreak/>
        <w:t>Продолжение</w:t>
      </w:r>
      <w:r>
        <w:t xml:space="preserve"> </w:t>
      </w:r>
      <w:r>
        <w:rPr>
          <w:lang w:val="be-BY"/>
        </w:rPr>
        <w:t xml:space="preserve">Таблица 1 </w:t>
      </w:r>
    </w:p>
    <w:tbl>
      <w:tblPr>
        <w:tblW w:w="5000" w:type="pc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1559"/>
        <w:gridCol w:w="2411"/>
        <w:gridCol w:w="4098"/>
      </w:tblGrid>
      <w:tr w:rsidR="00621742" w14:paraId="5CF96C5A" w14:textId="77777777" w:rsidTr="00E6609B">
        <w:trPr>
          <w:trHeight w:val="435"/>
        </w:trPr>
        <w:tc>
          <w:tcPr>
            <w:tcW w:w="683" w:type="pct"/>
            <w:shd w:val="clear" w:color="auto" w:fill="auto"/>
            <w:vAlign w:val="center"/>
          </w:tcPr>
          <w:p w14:paraId="773AA441" w14:textId="77777777" w:rsidR="00621742" w:rsidRPr="00C81F4A" w:rsidRDefault="00621742" w:rsidP="006A4FA8">
            <w:pPr>
              <w:pStyle w:val="5"/>
              <w:ind w:firstLine="0"/>
              <w:jc w:val="center"/>
              <w:rPr>
                <w:b/>
                <w:bCs/>
              </w:rPr>
            </w:pPr>
            <w:r w:rsidRPr="00C81F4A">
              <w:rPr>
                <w:b/>
                <w:bCs/>
              </w:rPr>
              <w:t>Адрес</w:t>
            </w:r>
          </w:p>
        </w:tc>
        <w:tc>
          <w:tcPr>
            <w:tcW w:w="834" w:type="pct"/>
          </w:tcPr>
          <w:p w14:paraId="1FBC3E90" w14:textId="77777777" w:rsidR="00621742" w:rsidRPr="00C81F4A" w:rsidRDefault="00621742" w:rsidP="006A4FA8">
            <w:pPr>
              <w:pStyle w:val="5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C81F4A">
              <w:rPr>
                <w:b/>
                <w:bCs/>
                <w:color w:val="000000"/>
                <w:szCs w:val="28"/>
              </w:rPr>
              <w:t>Код</w:t>
            </w:r>
          </w:p>
        </w:tc>
        <w:tc>
          <w:tcPr>
            <w:tcW w:w="1290" w:type="pct"/>
          </w:tcPr>
          <w:p w14:paraId="13B8D1FD" w14:textId="77777777" w:rsidR="00621742" w:rsidRPr="00C81F4A" w:rsidRDefault="00621742" w:rsidP="006A4FA8">
            <w:pPr>
              <w:pStyle w:val="5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C81F4A">
              <w:rPr>
                <w:b/>
                <w:bCs/>
                <w:color w:val="000000"/>
                <w:szCs w:val="28"/>
              </w:rPr>
              <w:t>Мнемоника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345C88D0" w14:textId="77777777" w:rsidR="00621742" w:rsidRPr="00C81F4A" w:rsidRDefault="00621742" w:rsidP="006A4FA8">
            <w:pPr>
              <w:pStyle w:val="5"/>
              <w:ind w:firstLine="0"/>
              <w:jc w:val="center"/>
              <w:rPr>
                <w:b/>
                <w:bCs/>
              </w:rPr>
            </w:pPr>
            <w:r w:rsidRPr="00C81F4A">
              <w:rPr>
                <w:b/>
                <w:bCs/>
              </w:rPr>
              <w:t>Комментарий</w:t>
            </w:r>
          </w:p>
        </w:tc>
      </w:tr>
      <w:tr w:rsidR="00621742" w:rsidRPr="00C10A82" w14:paraId="2A0838AC" w14:textId="77777777" w:rsidTr="00E6609B">
        <w:trPr>
          <w:trHeight w:val="450"/>
        </w:trPr>
        <w:tc>
          <w:tcPr>
            <w:tcW w:w="683" w:type="pct"/>
            <w:shd w:val="clear" w:color="auto" w:fill="auto"/>
            <w:vAlign w:val="center"/>
          </w:tcPr>
          <w:p w14:paraId="67BE9BE6" w14:textId="250F5934" w:rsidR="00621742" w:rsidRPr="00C10A82" w:rsidRDefault="00621742" w:rsidP="006A4FA8">
            <w:pPr>
              <w:ind w:firstLine="0"/>
              <w:jc w:val="center"/>
            </w:pPr>
            <w:r w:rsidRPr="00621742">
              <w:t>0116</w:t>
            </w:r>
          </w:p>
        </w:tc>
        <w:tc>
          <w:tcPr>
            <w:tcW w:w="834" w:type="pct"/>
          </w:tcPr>
          <w:p w14:paraId="166FB347" w14:textId="4A69667B" w:rsidR="00621742" w:rsidRPr="00B427EE" w:rsidRDefault="00621742" w:rsidP="00621742">
            <w:pPr>
              <w:ind w:firstLine="0"/>
              <w:jc w:val="center"/>
              <w:rPr>
                <w:lang w:val="en-US"/>
              </w:rPr>
            </w:pPr>
            <w:r w:rsidRPr="00621742">
              <w:rPr>
                <w:lang w:val="en-US"/>
              </w:rPr>
              <w:t>BA F8 FF</w:t>
            </w:r>
          </w:p>
        </w:tc>
        <w:tc>
          <w:tcPr>
            <w:tcW w:w="1290" w:type="pct"/>
          </w:tcPr>
          <w:p w14:paraId="563D73C6" w14:textId="16E24A4D" w:rsidR="00621742" w:rsidRPr="00C81F4A" w:rsidRDefault="00621742" w:rsidP="006A4FA8">
            <w:pPr>
              <w:ind w:firstLine="0"/>
              <w:jc w:val="center"/>
              <w:rPr>
                <w:lang w:val="en-US"/>
              </w:rPr>
            </w:pPr>
            <w:r w:rsidRPr="00621742">
              <w:rPr>
                <w:lang w:val="en-US"/>
              </w:rPr>
              <w:t>mov dx, 0xfff8h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0E8F49A0" w14:textId="311B56F2" w:rsidR="00621742" w:rsidRPr="00B427EE" w:rsidRDefault="00621742" w:rsidP="006A4FA8">
            <w:pPr>
              <w:ind w:firstLine="0"/>
              <w:jc w:val="center"/>
              <w:rPr>
                <w:lang w:val="en-US"/>
              </w:rPr>
            </w:pPr>
            <w:r>
              <w:t>Вывод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светодиод</w:t>
            </w:r>
          </w:p>
        </w:tc>
      </w:tr>
      <w:tr w:rsidR="00621742" w:rsidRPr="00C10A82" w14:paraId="332310FF" w14:textId="77777777" w:rsidTr="00E6609B">
        <w:trPr>
          <w:trHeight w:val="435"/>
        </w:trPr>
        <w:tc>
          <w:tcPr>
            <w:tcW w:w="683" w:type="pct"/>
            <w:shd w:val="clear" w:color="auto" w:fill="auto"/>
            <w:vAlign w:val="center"/>
          </w:tcPr>
          <w:p w14:paraId="1872E525" w14:textId="7ADF8F53" w:rsidR="00621742" w:rsidRPr="00C81F4A" w:rsidRDefault="00621742" w:rsidP="006A4FA8">
            <w:pPr>
              <w:ind w:firstLine="0"/>
              <w:jc w:val="center"/>
              <w:rPr>
                <w:lang w:val="en-US"/>
              </w:rPr>
            </w:pPr>
            <w:r w:rsidRPr="00621742">
              <w:t>0119</w:t>
            </w:r>
          </w:p>
        </w:tc>
        <w:tc>
          <w:tcPr>
            <w:tcW w:w="834" w:type="pct"/>
          </w:tcPr>
          <w:p w14:paraId="0ACD7AEF" w14:textId="3492D201" w:rsidR="00621742" w:rsidRPr="00B427EE" w:rsidRDefault="00621742" w:rsidP="006A4FA8">
            <w:pPr>
              <w:ind w:firstLine="0"/>
              <w:jc w:val="center"/>
              <w:rPr>
                <w:lang w:val="en-US"/>
              </w:rPr>
            </w:pPr>
            <w:r w:rsidRPr="00621742">
              <w:rPr>
                <w:lang w:val="en-US"/>
              </w:rPr>
              <w:t>EE</w:t>
            </w:r>
          </w:p>
        </w:tc>
        <w:tc>
          <w:tcPr>
            <w:tcW w:w="1290" w:type="pct"/>
          </w:tcPr>
          <w:p w14:paraId="07F1E909" w14:textId="1E4972C9" w:rsidR="00621742" w:rsidRPr="00B427EE" w:rsidRDefault="00621742" w:rsidP="006A4FA8">
            <w:pPr>
              <w:ind w:firstLine="0"/>
              <w:jc w:val="center"/>
              <w:rPr>
                <w:lang w:val="en-US"/>
              </w:rPr>
            </w:pPr>
            <w:r w:rsidRPr="00621742">
              <w:rPr>
                <w:lang w:val="en-US"/>
              </w:rPr>
              <w:t>out dx, al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6685B950" w14:textId="29FE6DA5" w:rsidR="00621742" w:rsidRPr="00C10A82" w:rsidRDefault="00621742" w:rsidP="006A4FA8">
            <w:pPr>
              <w:ind w:firstLine="0"/>
              <w:jc w:val="center"/>
            </w:pPr>
            <w:r>
              <w:t>Вывод первого светодиода</w:t>
            </w:r>
          </w:p>
        </w:tc>
      </w:tr>
      <w:tr w:rsidR="00621742" w:rsidRPr="00C10A82" w14:paraId="6AB7637F" w14:textId="77777777" w:rsidTr="00E6609B">
        <w:trPr>
          <w:trHeight w:val="450"/>
        </w:trPr>
        <w:tc>
          <w:tcPr>
            <w:tcW w:w="683" w:type="pct"/>
            <w:shd w:val="clear" w:color="auto" w:fill="auto"/>
            <w:vAlign w:val="center"/>
          </w:tcPr>
          <w:p w14:paraId="634FE5CB" w14:textId="4829DD21" w:rsidR="00621742" w:rsidRPr="00C81F4A" w:rsidRDefault="00621742" w:rsidP="006A4FA8">
            <w:pPr>
              <w:ind w:firstLine="0"/>
              <w:jc w:val="center"/>
              <w:rPr>
                <w:lang w:val="en-US"/>
              </w:rPr>
            </w:pPr>
            <w:r w:rsidRPr="00621742">
              <w:rPr>
                <w:lang w:val="en-US"/>
              </w:rPr>
              <w:t>011A</w:t>
            </w:r>
          </w:p>
        </w:tc>
        <w:tc>
          <w:tcPr>
            <w:tcW w:w="834" w:type="pct"/>
          </w:tcPr>
          <w:p w14:paraId="0B2F90D0" w14:textId="11BFDC97" w:rsidR="00621742" w:rsidRPr="00B427EE" w:rsidRDefault="00621742" w:rsidP="006A4FA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90" w:type="pct"/>
          </w:tcPr>
          <w:p w14:paraId="3AD33CE7" w14:textId="6B17F932" w:rsidR="00621742" w:rsidRPr="00B427EE" w:rsidRDefault="00621742" w:rsidP="006A4FA8">
            <w:pPr>
              <w:ind w:firstLine="0"/>
              <w:jc w:val="center"/>
              <w:rPr>
                <w:lang w:val="en-US"/>
              </w:rPr>
            </w:pPr>
            <w:r w:rsidRPr="00621742">
              <w:rPr>
                <w:lang w:val="en-US"/>
              </w:rPr>
              <w:t>loop1: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54D42C61" w14:textId="77777777" w:rsidR="00621742" w:rsidRPr="00B427EE" w:rsidRDefault="00621742" w:rsidP="006A4FA8">
            <w:pPr>
              <w:ind w:firstLine="0"/>
              <w:jc w:val="center"/>
              <w:rPr>
                <w:lang w:val="en-US"/>
              </w:rPr>
            </w:pPr>
          </w:p>
        </w:tc>
      </w:tr>
      <w:tr w:rsidR="00621742" w:rsidRPr="00C10A82" w14:paraId="361B1600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1870EC4F" w14:textId="6801608A" w:rsidR="00621742" w:rsidRPr="00C81F4A" w:rsidRDefault="00621742" w:rsidP="006A4FA8">
            <w:pPr>
              <w:ind w:firstLine="0"/>
              <w:jc w:val="center"/>
              <w:rPr>
                <w:lang w:val="en-US"/>
              </w:rPr>
            </w:pPr>
            <w:r w:rsidRPr="00621742">
              <w:rPr>
                <w:lang w:val="en-US"/>
              </w:rPr>
              <w:t>011A</w:t>
            </w:r>
          </w:p>
        </w:tc>
        <w:tc>
          <w:tcPr>
            <w:tcW w:w="834" w:type="pct"/>
          </w:tcPr>
          <w:p w14:paraId="3F265F20" w14:textId="6E27C44B" w:rsidR="00621742" w:rsidRPr="00B427EE" w:rsidRDefault="00621742" w:rsidP="006A4FA8">
            <w:pPr>
              <w:ind w:firstLine="0"/>
              <w:jc w:val="center"/>
              <w:rPr>
                <w:lang w:val="en-US"/>
              </w:rPr>
            </w:pPr>
            <w:r w:rsidRPr="00621742">
              <w:rPr>
                <w:lang w:val="en-US"/>
              </w:rPr>
              <w:t>BA F8 FF</w:t>
            </w:r>
          </w:p>
        </w:tc>
        <w:tc>
          <w:tcPr>
            <w:tcW w:w="1290" w:type="pct"/>
          </w:tcPr>
          <w:p w14:paraId="3E1C32F4" w14:textId="52ABC513" w:rsidR="00621742" w:rsidRPr="00B427EE" w:rsidRDefault="00621742" w:rsidP="006A4FA8">
            <w:pPr>
              <w:ind w:firstLine="0"/>
              <w:jc w:val="center"/>
              <w:rPr>
                <w:lang w:val="en-US"/>
              </w:rPr>
            </w:pPr>
            <w:r w:rsidRPr="00621742">
              <w:rPr>
                <w:lang w:val="en-US"/>
              </w:rPr>
              <w:t>mov dx, 0xfff8h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5ADB9CCC" w14:textId="23DF3E85" w:rsidR="00621742" w:rsidRPr="00C81F4A" w:rsidRDefault="00621742" w:rsidP="006A4FA8">
            <w:pPr>
              <w:ind w:firstLine="0"/>
              <w:jc w:val="center"/>
            </w:pPr>
            <w:r>
              <w:t>Вывод на светодиод</w:t>
            </w:r>
          </w:p>
        </w:tc>
      </w:tr>
      <w:tr w:rsidR="00621742" w:rsidRPr="00C10A82" w14:paraId="79CEC966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4827DA50" w14:textId="69D71FF0" w:rsidR="00621742" w:rsidRDefault="00621742" w:rsidP="006A4FA8">
            <w:pPr>
              <w:ind w:firstLine="0"/>
              <w:jc w:val="center"/>
            </w:pPr>
            <w:r w:rsidRPr="00621742">
              <w:t>011D</w:t>
            </w:r>
          </w:p>
        </w:tc>
        <w:tc>
          <w:tcPr>
            <w:tcW w:w="834" w:type="pct"/>
          </w:tcPr>
          <w:p w14:paraId="3BEF0083" w14:textId="322B9B05" w:rsidR="00621742" w:rsidRPr="001217E0" w:rsidRDefault="00621742" w:rsidP="006A4FA8">
            <w:pPr>
              <w:ind w:firstLine="0"/>
              <w:jc w:val="center"/>
            </w:pPr>
            <w:r w:rsidRPr="00621742">
              <w:t>D0 E8</w:t>
            </w:r>
          </w:p>
        </w:tc>
        <w:tc>
          <w:tcPr>
            <w:tcW w:w="1290" w:type="pct"/>
          </w:tcPr>
          <w:p w14:paraId="5AF36613" w14:textId="2CA52402" w:rsidR="00621742" w:rsidRPr="001217E0" w:rsidRDefault="00621742" w:rsidP="006A4FA8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621742">
              <w:rPr>
                <w:lang w:val="en-US"/>
              </w:rPr>
              <w:t>shr</w:t>
            </w:r>
            <w:proofErr w:type="spellEnd"/>
            <w:r w:rsidRPr="00621742">
              <w:rPr>
                <w:lang w:val="en-US"/>
              </w:rPr>
              <w:t xml:space="preserve"> al, 1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469FC17E" w14:textId="556FEE64" w:rsidR="00621742" w:rsidRPr="001217E0" w:rsidRDefault="00621742" w:rsidP="006A4FA8">
            <w:pPr>
              <w:ind w:firstLine="0"/>
              <w:jc w:val="center"/>
            </w:pPr>
            <w:r>
              <w:t>С</w:t>
            </w:r>
            <w:r>
              <w:t>двиг</w:t>
            </w:r>
            <w:r>
              <w:t xml:space="preserve"> вправо</w:t>
            </w:r>
          </w:p>
        </w:tc>
      </w:tr>
      <w:tr w:rsidR="00621742" w:rsidRPr="00C10A82" w14:paraId="3ADECC4A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0D114AF7" w14:textId="271262AC" w:rsidR="00621742" w:rsidRDefault="00621742" w:rsidP="006A4FA8">
            <w:pPr>
              <w:ind w:firstLine="0"/>
              <w:jc w:val="center"/>
            </w:pPr>
            <w:r w:rsidRPr="00621742">
              <w:t>011F</w:t>
            </w:r>
          </w:p>
        </w:tc>
        <w:tc>
          <w:tcPr>
            <w:tcW w:w="834" w:type="pct"/>
          </w:tcPr>
          <w:p w14:paraId="6B759169" w14:textId="13429EE4" w:rsidR="00621742" w:rsidRPr="001217E0" w:rsidRDefault="00621742" w:rsidP="006A4FA8">
            <w:pPr>
              <w:ind w:firstLine="0"/>
              <w:jc w:val="center"/>
              <w:rPr>
                <w:lang w:val="en-US"/>
              </w:rPr>
            </w:pPr>
            <w:r w:rsidRPr="00621742">
              <w:rPr>
                <w:lang w:val="en-US"/>
              </w:rPr>
              <w:t>0C 80</w:t>
            </w:r>
          </w:p>
        </w:tc>
        <w:tc>
          <w:tcPr>
            <w:tcW w:w="1290" w:type="pct"/>
          </w:tcPr>
          <w:p w14:paraId="18586561" w14:textId="6C01442E" w:rsidR="00621742" w:rsidRDefault="00621742" w:rsidP="006A4FA8">
            <w:pPr>
              <w:ind w:firstLine="0"/>
              <w:jc w:val="center"/>
              <w:rPr>
                <w:lang w:val="en-US"/>
              </w:rPr>
            </w:pPr>
            <w:r w:rsidRPr="00621742">
              <w:rPr>
                <w:lang w:val="en-US"/>
              </w:rPr>
              <w:t>or al, 10000000b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1235F403" w14:textId="4264C983" w:rsidR="00621742" w:rsidRPr="001217E0" w:rsidRDefault="00621742" w:rsidP="006A4FA8">
            <w:pPr>
              <w:ind w:firstLine="0"/>
              <w:jc w:val="center"/>
            </w:pPr>
            <w:r>
              <w:t>З</w:t>
            </w:r>
            <w:r>
              <w:t>апись</w:t>
            </w:r>
            <w:r>
              <w:t xml:space="preserve"> </w:t>
            </w:r>
            <w:r>
              <w:t>1</w:t>
            </w:r>
            <w:r>
              <w:t xml:space="preserve"> </w:t>
            </w:r>
            <w:r>
              <w:t>после</w:t>
            </w:r>
            <w:r>
              <w:t xml:space="preserve"> </w:t>
            </w:r>
            <w:r>
              <w:t>сдвига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место</w:t>
            </w:r>
            <w:r>
              <w:t xml:space="preserve"> </w:t>
            </w:r>
            <w:r>
              <w:t>0</w:t>
            </w:r>
          </w:p>
        </w:tc>
      </w:tr>
      <w:tr w:rsidR="00621742" w:rsidRPr="00C10A82" w14:paraId="7B1DFC16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10500B60" w14:textId="5B05EC12" w:rsidR="00621742" w:rsidRDefault="00621742" w:rsidP="006A4FA8">
            <w:pPr>
              <w:ind w:firstLine="0"/>
              <w:jc w:val="center"/>
            </w:pPr>
            <w:r w:rsidRPr="00621742">
              <w:t>0121</w:t>
            </w:r>
          </w:p>
        </w:tc>
        <w:tc>
          <w:tcPr>
            <w:tcW w:w="834" w:type="pct"/>
          </w:tcPr>
          <w:p w14:paraId="69D12934" w14:textId="5AC07A64" w:rsidR="00621742" w:rsidRPr="001217E0" w:rsidRDefault="00621742" w:rsidP="006A4FA8">
            <w:pPr>
              <w:ind w:firstLine="0"/>
              <w:jc w:val="center"/>
            </w:pPr>
            <w:r w:rsidRPr="00621742">
              <w:t>EE</w:t>
            </w:r>
          </w:p>
        </w:tc>
        <w:tc>
          <w:tcPr>
            <w:tcW w:w="1290" w:type="pct"/>
          </w:tcPr>
          <w:p w14:paraId="1826AD19" w14:textId="394F6170" w:rsidR="00621742" w:rsidRPr="001217E0" w:rsidRDefault="00621742" w:rsidP="006A4FA8">
            <w:pPr>
              <w:ind w:firstLine="0"/>
              <w:jc w:val="center"/>
              <w:rPr>
                <w:lang w:val="en-US"/>
              </w:rPr>
            </w:pPr>
            <w:r w:rsidRPr="00621742">
              <w:rPr>
                <w:lang w:val="en-US"/>
              </w:rPr>
              <w:t>out dx, al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1ECB5F91" w14:textId="572442FF" w:rsidR="00621742" w:rsidRDefault="00621742" w:rsidP="006A4FA8">
            <w:pPr>
              <w:ind w:firstLine="0"/>
              <w:jc w:val="center"/>
            </w:pPr>
            <w:r>
              <w:t xml:space="preserve">Вывод </w:t>
            </w:r>
          </w:p>
        </w:tc>
      </w:tr>
      <w:tr w:rsidR="00621742" w:rsidRPr="00C10A82" w14:paraId="6F010273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485CE3F5" w14:textId="7903BF4D" w:rsidR="00621742" w:rsidRDefault="00621742" w:rsidP="006A4FA8">
            <w:pPr>
              <w:ind w:firstLine="0"/>
              <w:jc w:val="center"/>
            </w:pPr>
            <w:r w:rsidRPr="00621742">
              <w:t>0122</w:t>
            </w:r>
          </w:p>
        </w:tc>
        <w:tc>
          <w:tcPr>
            <w:tcW w:w="834" w:type="pct"/>
          </w:tcPr>
          <w:p w14:paraId="2EA21388" w14:textId="0DD0417D" w:rsidR="00621742" w:rsidRPr="001217E0" w:rsidRDefault="00621742" w:rsidP="006A4FA8">
            <w:pPr>
              <w:ind w:firstLine="0"/>
              <w:jc w:val="center"/>
            </w:pPr>
            <w:r w:rsidRPr="00621742">
              <w:t>E8 41 00</w:t>
            </w:r>
          </w:p>
        </w:tc>
        <w:tc>
          <w:tcPr>
            <w:tcW w:w="1290" w:type="pct"/>
          </w:tcPr>
          <w:p w14:paraId="1AD426F8" w14:textId="433F4D97" w:rsidR="00621742" w:rsidRPr="001217E0" w:rsidRDefault="00621742" w:rsidP="006A4FA8">
            <w:pPr>
              <w:ind w:firstLine="0"/>
              <w:jc w:val="center"/>
            </w:pPr>
            <w:proofErr w:type="spellStart"/>
            <w:r w:rsidRPr="00621742">
              <w:t>call</w:t>
            </w:r>
            <w:proofErr w:type="spellEnd"/>
            <w:r w:rsidRPr="00621742">
              <w:t xml:space="preserve"> delay</w:t>
            </w:r>
            <w:r>
              <w:t>1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57E7B469" w14:textId="41EF77AE" w:rsidR="00621742" w:rsidRDefault="00621742" w:rsidP="006A4FA8">
            <w:pPr>
              <w:ind w:firstLine="0"/>
              <w:jc w:val="center"/>
            </w:pPr>
            <w:r>
              <w:t>В</w:t>
            </w:r>
            <w:r>
              <w:t>ызов</w:t>
            </w:r>
            <w:r>
              <w:t xml:space="preserve"> </w:t>
            </w:r>
            <w:r>
              <w:t>процедуры</w:t>
            </w:r>
            <w:r>
              <w:t xml:space="preserve"> </w:t>
            </w:r>
            <w:r>
              <w:t>задержки</w:t>
            </w:r>
            <w:r>
              <w:t xml:space="preserve"> </w:t>
            </w:r>
            <w:r w:rsidR="00C209EB">
              <w:t>- 1</w:t>
            </w:r>
          </w:p>
        </w:tc>
      </w:tr>
      <w:tr w:rsidR="00621742" w:rsidRPr="00C10A82" w14:paraId="36904BEF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14C7DB9C" w14:textId="1E6A551E" w:rsidR="00621742" w:rsidRDefault="002B0DCA" w:rsidP="006A4FA8">
            <w:pPr>
              <w:ind w:firstLine="0"/>
              <w:jc w:val="center"/>
            </w:pPr>
            <w:r w:rsidRPr="002B0DCA">
              <w:t>0125</w:t>
            </w:r>
          </w:p>
        </w:tc>
        <w:tc>
          <w:tcPr>
            <w:tcW w:w="834" w:type="pct"/>
          </w:tcPr>
          <w:p w14:paraId="52409D74" w14:textId="1985C4FE" w:rsidR="00621742" w:rsidRPr="001217E0" w:rsidRDefault="002B0DCA" w:rsidP="006A4FA8">
            <w:pPr>
              <w:ind w:firstLine="0"/>
              <w:jc w:val="center"/>
            </w:pPr>
            <w:r w:rsidRPr="002B0DCA">
              <w:t>E2 F3</w:t>
            </w:r>
          </w:p>
        </w:tc>
        <w:tc>
          <w:tcPr>
            <w:tcW w:w="1290" w:type="pct"/>
          </w:tcPr>
          <w:p w14:paraId="13E5444F" w14:textId="270EC30E" w:rsidR="00621742" w:rsidRPr="001217E0" w:rsidRDefault="002B0DCA" w:rsidP="006A4FA8">
            <w:pPr>
              <w:ind w:firstLine="0"/>
              <w:jc w:val="center"/>
            </w:pPr>
            <w:proofErr w:type="spellStart"/>
            <w:r w:rsidRPr="002B0DCA">
              <w:t>loop</w:t>
            </w:r>
            <w:proofErr w:type="spellEnd"/>
            <w:r w:rsidRPr="002B0DCA">
              <w:t xml:space="preserve"> loop1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5D7A4405" w14:textId="40250CCD" w:rsidR="00621742" w:rsidRDefault="00437AF4" w:rsidP="006A4FA8">
            <w:pPr>
              <w:ind w:firstLine="0"/>
              <w:jc w:val="center"/>
            </w:pPr>
            <w:r>
              <w:t>Ц</w:t>
            </w:r>
            <w:r w:rsidR="00C209EB">
              <w:t>икл</w:t>
            </w:r>
          </w:p>
        </w:tc>
      </w:tr>
      <w:tr w:rsidR="00621742" w:rsidRPr="00C10A82" w14:paraId="48FB36B0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58BDDAAD" w14:textId="15994727" w:rsidR="00621742" w:rsidRDefault="00C209EB" w:rsidP="006A4FA8">
            <w:pPr>
              <w:ind w:firstLine="0"/>
              <w:jc w:val="center"/>
            </w:pPr>
            <w:r w:rsidRPr="00C209EB">
              <w:t>0127</w:t>
            </w:r>
          </w:p>
        </w:tc>
        <w:tc>
          <w:tcPr>
            <w:tcW w:w="834" w:type="pct"/>
          </w:tcPr>
          <w:p w14:paraId="067B0A4C" w14:textId="52053BBC" w:rsidR="00621742" w:rsidRPr="001217E0" w:rsidRDefault="00C209EB" w:rsidP="006A4FA8">
            <w:pPr>
              <w:ind w:firstLine="0"/>
              <w:jc w:val="center"/>
            </w:pPr>
            <w:r w:rsidRPr="00C209EB">
              <w:t>B9 04 00</w:t>
            </w:r>
          </w:p>
        </w:tc>
        <w:tc>
          <w:tcPr>
            <w:tcW w:w="1290" w:type="pct"/>
          </w:tcPr>
          <w:p w14:paraId="3946CB38" w14:textId="45468840" w:rsidR="00621742" w:rsidRPr="001217E0" w:rsidRDefault="00C209EB" w:rsidP="006A4FA8">
            <w:pPr>
              <w:ind w:firstLine="0"/>
              <w:jc w:val="center"/>
            </w:pPr>
            <w:proofErr w:type="spellStart"/>
            <w:r w:rsidRPr="00C209EB">
              <w:t>mov</w:t>
            </w:r>
            <w:proofErr w:type="spellEnd"/>
            <w:r w:rsidRPr="00C209EB">
              <w:t xml:space="preserve"> </w:t>
            </w:r>
            <w:proofErr w:type="spellStart"/>
            <w:r w:rsidRPr="00C209EB">
              <w:t>cx</w:t>
            </w:r>
            <w:proofErr w:type="spellEnd"/>
            <w:r w:rsidRPr="00C209EB">
              <w:t>, 4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6BEEF35D" w14:textId="6AE96D0C" w:rsidR="00621742" w:rsidRDefault="00C209EB" w:rsidP="006A4FA8">
            <w:pPr>
              <w:ind w:firstLine="0"/>
              <w:jc w:val="center"/>
            </w:pPr>
            <w:r>
              <w:t>Количество итераций цикла</w:t>
            </w:r>
          </w:p>
        </w:tc>
      </w:tr>
      <w:tr w:rsidR="00621742" w:rsidRPr="00C10A82" w14:paraId="6C4D74F8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686DDA2C" w14:textId="3692A99B" w:rsidR="00621742" w:rsidRDefault="00C209EB" w:rsidP="006A4FA8">
            <w:pPr>
              <w:ind w:firstLine="0"/>
              <w:jc w:val="center"/>
            </w:pPr>
            <w:r w:rsidRPr="00C209EB">
              <w:t>012A</w:t>
            </w:r>
          </w:p>
        </w:tc>
        <w:tc>
          <w:tcPr>
            <w:tcW w:w="834" w:type="pct"/>
          </w:tcPr>
          <w:p w14:paraId="5957BAD3" w14:textId="33817E05" w:rsidR="00621742" w:rsidRPr="001217E0" w:rsidRDefault="00621742" w:rsidP="006A4FA8">
            <w:pPr>
              <w:ind w:firstLine="0"/>
              <w:jc w:val="center"/>
            </w:pPr>
          </w:p>
        </w:tc>
        <w:tc>
          <w:tcPr>
            <w:tcW w:w="1290" w:type="pct"/>
          </w:tcPr>
          <w:p w14:paraId="15A71FA0" w14:textId="3B5D2FC8" w:rsidR="00621742" w:rsidRPr="001217E0" w:rsidRDefault="00C209EB" w:rsidP="006A4FA8">
            <w:pPr>
              <w:ind w:firstLine="0"/>
              <w:jc w:val="center"/>
            </w:pPr>
            <w:r w:rsidRPr="00C209EB">
              <w:t>loop2: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4774F0FA" w14:textId="00FEE20E" w:rsidR="00621742" w:rsidRDefault="00621742" w:rsidP="006A4FA8">
            <w:pPr>
              <w:ind w:firstLine="0"/>
              <w:jc w:val="center"/>
            </w:pPr>
          </w:p>
        </w:tc>
      </w:tr>
      <w:tr w:rsidR="00621742" w:rsidRPr="00C10A82" w14:paraId="3E047281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728D393D" w14:textId="40E4361A" w:rsidR="00621742" w:rsidRDefault="00C209EB" w:rsidP="006A4FA8">
            <w:pPr>
              <w:ind w:firstLine="0"/>
              <w:jc w:val="center"/>
            </w:pPr>
            <w:r w:rsidRPr="00C209EB">
              <w:t>012A</w:t>
            </w:r>
          </w:p>
        </w:tc>
        <w:tc>
          <w:tcPr>
            <w:tcW w:w="834" w:type="pct"/>
          </w:tcPr>
          <w:p w14:paraId="2ED9CFC6" w14:textId="7EF18C54" w:rsidR="00621742" w:rsidRPr="001217E0" w:rsidRDefault="00C209EB" w:rsidP="006A4FA8">
            <w:pPr>
              <w:ind w:firstLine="0"/>
              <w:jc w:val="center"/>
            </w:pPr>
            <w:r w:rsidRPr="00C209EB">
              <w:t>BA F8 FF</w:t>
            </w:r>
          </w:p>
        </w:tc>
        <w:tc>
          <w:tcPr>
            <w:tcW w:w="1290" w:type="pct"/>
          </w:tcPr>
          <w:p w14:paraId="7504A715" w14:textId="64F012D3" w:rsidR="00621742" w:rsidRPr="001217E0" w:rsidRDefault="00C209EB" w:rsidP="006A4FA8">
            <w:pPr>
              <w:ind w:firstLine="0"/>
              <w:jc w:val="center"/>
            </w:pPr>
            <w:proofErr w:type="spellStart"/>
            <w:r w:rsidRPr="00C209EB">
              <w:t>mov</w:t>
            </w:r>
            <w:proofErr w:type="spellEnd"/>
            <w:r w:rsidRPr="00C209EB">
              <w:t xml:space="preserve"> </w:t>
            </w:r>
            <w:proofErr w:type="spellStart"/>
            <w:r w:rsidRPr="00C209EB">
              <w:t>dx</w:t>
            </w:r>
            <w:proofErr w:type="spellEnd"/>
            <w:r w:rsidRPr="00C209EB">
              <w:t>, 0xfff8h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4E8ACDC2" w14:textId="4F175AF5" w:rsidR="00621742" w:rsidRDefault="00C209EB" w:rsidP="006A4FA8">
            <w:pPr>
              <w:ind w:firstLine="0"/>
              <w:jc w:val="center"/>
            </w:pPr>
            <w:r>
              <w:t>Вывод на светодиод</w:t>
            </w:r>
          </w:p>
        </w:tc>
      </w:tr>
      <w:tr w:rsidR="00C209EB" w:rsidRPr="00C10A82" w14:paraId="0AEC0675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205B3B35" w14:textId="2B6B12BD" w:rsidR="00C209EB" w:rsidRPr="00C209EB" w:rsidRDefault="00C209EB" w:rsidP="006A4FA8">
            <w:pPr>
              <w:ind w:firstLine="0"/>
              <w:jc w:val="center"/>
            </w:pPr>
            <w:r w:rsidRPr="00C209EB">
              <w:t>012D</w:t>
            </w:r>
          </w:p>
        </w:tc>
        <w:tc>
          <w:tcPr>
            <w:tcW w:w="834" w:type="pct"/>
          </w:tcPr>
          <w:p w14:paraId="66FB13CD" w14:textId="67060BD0" w:rsidR="00C209EB" w:rsidRPr="00C209EB" w:rsidRDefault="00C209EB" w:rsidP="006A4FA8">
            <w:pPr>
              <w:ind w:firstLine="0"/>
              <w:jc w:val="center"/>
            </w:pPr>
            <w:r w:rsidRPr="00C209EB">
              <w:t>D0 E0</w:t>
            </w:r>
          </w:p>
        </w:tc>
        <w:tc>
          <w:tcPr>
            <w:tcW w:w="1290" w:type="pct"/>
          </w:tcPr>
          <w:p w14:paraId="49339E7A" w14:textId="7E6895F9" w:rsidR="00C209EB" w:rsidRPr="00C209EB" w:rsidRDefault="00C209EB" w:rsidP="006A4FA8">
            <w:pPr>
              <w:ind w:firstLine="0"/>
              <w:jc w:val="center"/>
            </w:pPr>
            <w:proofErr w:type="spellStart"/>
            <w:r w:rsidRPr="00C209EB">
              <w:t>shl</w:t>
            </w:r>
            <w:proofErr w:type="spellEnd"/>
            <w:r w:rsidRPr="00C209EB">
              <w:t xml:space="preserve"> al, 1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5C538396" w14:textId="7038576D" w:rsidR="00C209EB" w:rsidRDefault="00C209EB" w:rsidP="006A4FA8">
            <w:pPr>
              <w:ind w:firstLine="0"/>
              <w:jc w:val="center"/>
            </w:pPr>
            <w:r>
              <w:t>Сдвиг в</w:t>
            </w:r>
            <w:r>
              <w:t>лево</w:t>
            </w:r>
          </w:p>
        </w:tc>
      </w:tr>
      <w:tr w:rsidR="00C209EB" w:rsidRPr="00C10A82" w14:paraId="5BE49084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23F7DAE8" w14:textId="71112CE7" w:rsidR="00C209EB" w:rsidRPr="00C209EB" w:rsidRDefault="00C209EB" w:rsidP="006A4FA8">
            <w:pPr>
              <w:ind w:firstLine="0"/>
              <w:jc w:val="center"/>
            </w:pPr>
            <w:r w:rsidRPr="00C209EB">
              <w:t>012F</w:t>
            </w:r>
          </w:p>
        </w:tc>
        <w:tc>
          <w:tcPr>
            <w:tcW w:w="834" w:type="pct"/>
          </w:tcPr>
          <w:p w14:paraId="7695AB54" w14:textId="2C804425" w:rsidR="00C209EB" w:rsidRPr="00C209EB" w:rsidRDefault="00C209EB" w:rsidP="006A4FA8">
            <w:pPr>
              <w:ind w:firstLine="0"/>
              <w:jc w:val="center"/>
            </w:pPr>
            <w:r w:rsidRPr="00C209EB">
              <w:t>0C 11</w:t>
            </w:r>
          </w:p>
        </w:tc>
        <w:tc>
          <w:tcPr>
            <w:tcW w:w="1290" w:type="pct"/>
          </w:tcPr>
          <w:p w14:paraId="66DAA66E" w14:textId="34F033AE" w:rsidR="00C209EB" w:rsidRPr="00C209EB" w:rsidRDefault="00C209EB" w:rsidP="006A4FA8">
            <w:pPr>
              <w:ind w:firstLine="0"/>
              <w:jc w:val="center"/>
            </w:pPr>
            <w:proofErr w:type="spellStart"/>
            <w:r w:rsidRPr="00C209EB">
              <w:t>or</w:t>
            </w:r>
            <w:proofErr w:type="spellEnd"/>
            <w:r w:rsidRPr="00C209EB">
              <w:t xml:space="preserve"> </w:t>
            </w:r>
            <w:proofErr w:type="spellStart"/>
            <w:r w:rsidRPr="00C209EB">
              <w:t>al</w:t>
            </w:r>
            <w:proofErr w:type="spellEnd"/>
            <w:r w:rsidRPr="00C209EB">
              <w:t>, 00010001b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6D2FBFF8" w14:textId="435DF185" w:rsidR="00C209EB" w:rsidRDefault="00C209EB" w:rsidP="006A4FA8">
            <w:pPr>
              <w:ind w:firstLine="0"/>
              <w:jc w:val="center"/>
            </w:pPr>
            <w:r>
              <w:t>Запись 1 после сдвига на место 0</w:t>
            </w:r>
          </w:p>
        </w:tc>
      </w:tr>
      <w:tr w:rsidR="00C209EB" w:rsidRPr="00C10A82" w14:paraId="6E8596D2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53CD8014" w14:textId="3110E6DA" w:rsidR="00C209EB" w:rsidRPr="00C209EB" w:rsidRDefault="00C209EB" w:rsidP="006A4FA8">
            <w:pPr>
              <w:ind w:firstLine="0"/>
              <w:jc w:val="center"/>
            </w:pPr>
            <w:r w:rsidRPr="00C209EB">
              <w:t>0131</w:t>
            </w:r>
          </w:p>
        </w:tc>
        <w:tc>
          <w:tcPr>
            <w:tcW w:w="834" w:type="pct"/>
          </w:tcPr>
          <w:p w14:paraId="0DB76120" w14:textId="3E5E62C9" w:rsidR="00C209EB" w:rsidRPr="00C209EB" w:rsidRDefault="00C209EB" w:rsidP="006A4FA8">
            <w:pPr>
              <w:ind w:firstLine="0"/>
              <w:jc w:val="center"/>
            </w:pPr>
            <w:r w:rsidRPr="00C209EB">
              <w:t>EE</w:t>
            </w:r>
          </w:p>
        </w:tc>
        <w:tc>
          <w:tcPr>
            <w:tcW w:w="1290" w:type="pct"/>
          </w:tcPr>
          <w:p w14:paraId="4F15C4A4" w14:textId="527464C5" w:rsidR="00C209EB" w:rsidRPr="00C209EB" w:rsidRDefault="00C209EB" w:rsidP="006A4FA8">
            <w:pPr>
              <w:ind w:firstLine="0"/>
              <w:jc w:val="center"/>
            </w:pPr>
            <w:proofErr w:type="spellStart"/>
            <w:r w:rsidRPr="00C209EB">
              <w:t>out</w:t>
            </w:r>
            <w:proofErr w:type="spellEnd"/>
            <w:r w:rsidRPr="00C209EB">
              <w:t xml:space="preserve"> </w:t>
            </w:r>
            <w:proofErr w:type="spellStart"/>
            <w:r w:rsidRPr="00C209EB">
              <w:t>dx</w:t>
            </w:r>
            <w:proofErr w:type="spellEnd"/>
            <w:r w:rsidRPr="00C209EB">
              <w:t xml:space="preserve">, </w:t>
            </w:r>
            <w:proofErr w:type="spellStart"/>
            <w:r w:rsidRPr="00C209EB">
              <w:t>al</w:t>
            </w:r>
            <w:proofErr w:type="spellEnd"/>
          </w:p>
        </w:tc>
        <w:tc>
          <w:tcPr>
            <w:tcW w:w="2193" w:type="pct"/>
            <w:shd w:val="clear" w:color="auto" w:fill="auto"/>
            <w:vAlign w:val="center"/>
          </w:tcPr>
          <w:p w14:paraId="1125B461" w14:textId="2B6CFE58" w:rsidR="00C209EB" w:rsidRDefault="00C209EB" w:rsidP="006A4FA8">
            <w:pPr>
              <w:ind w:firstLine="0"/>
              <w:jc w:val="center"/>
            </w:pPr>
            <w:r>
              <w:t>Вывод</w:t>
            </w:r>
          </w:p>
        </w:tc>
      </w:tr>
      <w:tr w:rsidR="00C209EB" w:rsidRPr="00C10A82" w14:paraId="3658432E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15F7EF3A" w14:textId="0360EC68" w:rsidR="00C209EB" w:rsidRPr="00C209EB" w:rsidRDefault="00C209EB" w:rsidP="006A4FA8">
            <w:pPr>
              <w:ind w:firstLine="0"/>
              <w:jc w:val="center"/>
            </w:pPr>
            <w:r w:rsidRPr="00C209EB">
              <w:t>0132</w:t>
            </w:r>
          </w:p>
        </w:tc>
        <w:tc>
          <w:tcPr>
            <w:tcW w:w="834" w:type="pct"/>
          </w:tcPr>
          <w:p w14:paraId="63A13E23" w14:textId="0195D9BB" w:rsidR="00C209EB" w:rsidRPr="00C209EB" w:rsidRDefault="00C209EB" w:rsidP="006A4FA8">
            <w:pPr>
              <w:ind w:firstLine="0"/>
              <w:jc w:val="center"/>
            </w:pPr>
            <w:r w:rsidRPr="00C209EB">
              <w:t>E8 31 00</w:t>
            </w:r>
          </w:p>
        </w:tc>
        <w:tc>
          <w:tcPr>
            <w:tcW w:w="1290" w:type="pct"/>
          </w:tcPr>
          <w:p w14:paraId="3BD9BC27" w14:textId="7EE274D9" w:rsidR="00C209EB" w:rsidRPr="00C209EB" w:rsidRDefault="00C209EB" w:rsidP="006A4FA8">
            <w:pPr>
              <w:ind w:firstLine="0"/>
              <w:jc w:val="center"/>
            </w:pPr>
            <w:proofErr w:type="spellStart"/>
            <w:r w:rsidRPr="00C209EB">
              <w:t>call</w:t>
            </w:r>
            <w:proofErr w:type="spellEnd"/>
            <w:r w:rsidRPr="00C209EB">
              <w:t xml:space="preserve"> delay1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2B13EC2D" w14:textId="0312A37E" w:rsidR="00C209EB" w:rsidRDefault="00C209EB" w:rsidP="006A4FA8">
            <w:pPr>
              <w:ind w:firstLine="0"/>
              <w:jc w:val="center"/>
            </w:pPr>
            <w:r>
              <w:t>Вызов процедуры задержки</w:t>
            </w:r>
            <w:r>
              <w:t xml:space="preserve"> - 1</w:t>
            </w:r>
          </w:p>
        </w:tc>
      </w:tr>
      <w:tr w:rsidR="00C209EB" w:rsidRPr="00C10A82" w14:paraId="458F2081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1D74A577" w14:textId="2E64C7FB" w:rsidR="00C209EB" w:rsidRPr="00C209EB" w:rsidRDefault="00437AF4" w:rsidP="006A4FA8">
            <w:pPr>
              <w:ind w:firstLine="0"/>
              <w:jc w:val="center"/>
            </w:pPr>
            <w:r w:rsidRPr="00437AF4">
              <w:t>0135</w:t>
            </w:r>
          </w:p>
        </w:tc>
        <w:tc>
          <w:tcPr>
            <w:tcW w:w="834" w:type="pct"/>
          </w:tcPr>
          <w:p w14:paraId="1EFC7E47" w14:textId="39C16A23" w:rsidR="00C209EB" w:rsidRPr="00C209EB" w:rsidRDefault="00437AF4" w:rsidP="006A4FA8">
            <w:pPr>
              <w:ind w:firstLine="0"/>
              <w:jc w:val="center"/>
            </w:pPr>
            <w:r w:rsidRPr="00437AF4">
              <w:t>E2 F3</w:t>
            </w:r>
          </w:p>
        </w:tc>
        <w:tc>
          <w:tcPr>
            <w:tcW w:w="1290" w:type="pct"/>
          </w:tcPr>
          <w:p w14:paraId="57853E89" w14:textId="0AE22194" w:rsidR="00C209EB" w:rsidRPr="00C209EB" w:rsidRDefault="00437AF4" w:rsidP="006A4FA8">
            <w:pPr>
              <w:ind w:firstLine="0"/>
              <w:jc w:val="center"/>
            </w:pPr>
            <w:proofErr w:type="spellStart"/>
            <w:r w:rsidRPr="00437AF4">
              <w:t>loop</w:t>
            </w:r>
            <w:proofErr w:type="spellEnd"/>
            <w:r w:rsidRPr="00437AF4">
              <w:t xml:space="preserve"> loop2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2DBCF852" w14:textId="593DB50E" w:rsidR="00C209EB" w:rsidRDefault="00437AF4" w:rsidP="006A4FA8">
            <w:pPr>
              <w:ind w:firstLine="0"/>
              <w:jc w:val="center"/>
            </w:pPr>
            <w:r>
              <w:t>Цикл</w:t>
            </w:r>
          </w:p>
        </w:tc>
      </w:tr>
      <w:tr w:rsidR="00C209EB" w:rsidRPr="00C10A82" w14:paraId="7A93C8EC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1EDECFFA" w14:textId="765826CB" w:rsidR="00C209EB" w:rsidRPr="00C209EB" w:rsidRDefault="00437AF4" w:rsidP="006A4FA8">
            <w:pPr>
              <w:ind w:firstLine="0"/>
              <w:jc w:val="center"/>
            </w:pPr>
            <w:r w:rsidRPr="00437AF4">
              <w:t>0137</w:t>
            </w:r>
          </w:p>
        </w:tc>
        <w:tc>
          <w:tcPr>
            <w:tcW w:w="834" w:type="pct"/>
          </w:tcPr>
          <w:p w14:paraId="64DD7EDD" w14:textId="4531A9A2" w:rsidR="00C209EB" w:rsidRPr="00C209EB" w:rsidRDefault="00437AF4" w:rsidP="006A4FA8">
            <w:pPr>
              <w:ind w:firstLine="0"/>
              <w:jc w:val="center"/>
            </w:pPr>
            <w:r w:rsidRPr="00437AF4">
              <w:t>8A C8</w:t>
            </w:r>
          </w:p>
        </w:tc>
        <w:tc>
          <w:tcPr>
            <w:tcW w:w="1290" w:type="pct"/>
          </w:tcPr>
          <w:p w14:paraId="2058C458" w14:textId="31AE034A" w:rsidR="00C209EB" w:rsidRPr="00C209EB" w:rsidRDefault="00437AF4" w:rsidP="006A4FA8">
            <w:pPr>
              <w:ind w:firstLine="0"/>
              <w:jc w:val="center"/>
            </w:pPr>
            <w:proofErr w:type="spellStart"/>
            <w:r w:rsidRPr="00437AF4">
              <w:t>mov</w:t>
            </w:r>
            <w:proofErr w:type="spellEnd"/>
            <w:r w:rsidRPr="00437AF4">
              <w:t xml:space="preserve"> </w:t>
            </w:r>
            <w:proofErr w:type="spellStart"/>
            <w:r w:rsidRPr="00437AF4">
              <w:t>cl</w:t>
            </w:r>
            <w:proofErr w:type="spellEnd"/>
            <w:r w:rsidRPr="00437AF4">
              <w:t xml:space="preserve">, </w:t>
            </w:r>
            <w:proofErr w:type="spellStart"/>
            <w:r w:rsidRPr="00437AF4">
              <w:t>al</w:t>
            </w:r>
            <w:proofErr w:type="spellEnd"/>
          </w:p>
        </w:tc>
        <w:tc>
          <w:tcPr>
            <w:tcW w:w="2193" w:type="pct"/>
            <w:shd w:val="clear" w:color="auto" w:fill="auto"/>
            <w:vAlign w:val="center"/>
          </w:tcPr>
          <w:p w14:paraId="08713891" w14:textId="5E8D6745" w:rsidR="00C209EB" w:rsidRDefault="00E6609B" w:rsidP="006A4FA8">
            <w:pPr>
              <w:ind w:firstLine="0"/>
              <w:jc w:val="center"/>
            </w:pPr>
            <w:r>
              <w:t>С</w:t>
            </w:r>
            <w:r>
              <w:t>охраняем</w:t>
            </w:r>
            <w:r>
              <w:t xml:space="preserve"> </w:t>
            </w:r>
            <w:r>
              <w:t>состояние</w:t>
            </w:r>
            <w:r>
              <w:t xml:space="preserve"> </w:t>
            </w:r>
            <w:r>
              <w:t>лампочек</w:t>
            </w:r>
          </w:p>
        </w:tc>
      </w:tr>
      <w:tr w:rsidR="00C209EB" w:rsidRPr="00C10A82" w14:paraId="6D4506D9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128FF30F" w14:textId="573D4993" w:rsidR="00C209EB" w:rsidRPr="00C209EB" w:rsidRDefault="00E6609B" w:rsidP="006A4FA8">
            <w:pPr>
              <w:ind w:firstLine="0"/>
              <w:jc w:val="center"/>
            </w:pPr>
            <w:r w:rsidRPr="00E6609B">
              <w:t>0139</w:t>
            </w:r>
          </w:p>
        </w:tc>
        <w:tc>
          <w:tcPr>
            <w:tcW w:w="834" w:type="pct"/>
          </w:tcPr>
          <w:p w14:paraId="376C3A86" w14:textId="65BA5E2B" w:rsidR="00C209EB" w:rsidRPr="00C209EB" w:rsidRDefault="00E6609B" w:rsidP="006A4FA8">
            <w:pPr>
              <w:ind w:firstLine="0"/>
              <w:jc w:val="center"/>
            </w:pPr>
            <w:r w:rsidRPr="00E6609B">
              <w:t>B3 01</w:t>
            </w:r>
          </w:p>
        </w:tc>
        <w:tc>
          <w:tcPr>
            <w:tcW w:w="1290" w:type="pct"/>
          </w:tcPr>
          <w:p w14:paraId="4E0E09BC" w14:textId="2503B287" w:rsidR="00C209EB" w:rsidRPr="00C209EB" w:rsidRDefault="00E6609B" w:rsidP="006A4FA8">
            <w:pPr>
              <w:ind w:firstLine="0"/>
              <w:jc w:val="center"/>
            </w:pPr>
            <w:proofErr w:type="spellStart"/>
            <w:r w:rsidRPr="00E6609B">
              <w:t>mov</w:t>
            </w:r>
            <w:proofErr w:type="spellEnd"/>
            <w:r w:rsidRPr="00E6609B">
              <w:t xml:space="preserve"> </w:t>
            </w:r>
            <w:proofErr w:type="spellStart"/>
            <w:r w:rsidRPr="00E6609B">
              <w:t>bl</w:t>
            </w:r>
            <w:proofErr w:type="spellEnd"/>
            <w:r w:rsidRPr="00E6609B">
              <w:t>, 1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0B985016" w14:textId="1A81397C" w:rsidR="00C209EB" w:rsidRDefault="00E6609B" w:rsidP="006A4FA8">
            <w:pPr>
              <w:ind w:firstLine="0"/>
              <w:jc w:val="center"/>
            </w:pPr>
            <w:r>
              <w:t>Ф</w:t>
            </w:r>
            <w:r>
              <w:t>лаг</w:t>
            </w:r>
            <w:r>
              <w:t xml:space="preserve"> </w:t>
            </w:r>
            <w:r>
              <w:t>того,</w:t>
            </w:r>
            <w:r>
              <w:t xml:space="preserve"> </w:t>
            </w:r>
            <w:r>
              <w:t>что</w:t>
            </w:r>
            <w:r>
              <w:t xml:space="preserve"> </w:t>
            </w:r>
            <w:r>
              <w:t>лампочки</w:t>
            </w:r>
            <w:r>
              <w:t xml:space="preserve"> </w:t>
            </w:r>
            <w:r>
              <w:t>горят</w:t>
            </w:r>
          </w:p>
        </w:tc>
      </w:tr>
      <w:tr w:rsidR="00C209EB" w:rsidRPr="00C10A82" w14:paraId="369968CD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0C24AF24" w14:textId="1AFF2D23" w:rsidR="00C209EB" w:rsidRPr="00C209EB" w:rsidRDefault="00E6609B" w:rsidP="006A4FA8">
            <w:pPr>
              <w:ind w:firstLine="0"/>
              <w:jc w:val="center"/>
            </w:pPr>
            <w:r w:rsidRPr="00E6609B">
              <w:t>013B</w:t>
            </w:r>
          </w:p>
        </w:tc>
        <w:tc>
          <w:tcPr>
            <w:tcW w:w="834" w:type="pct"/>
          </w:tcPr>
          <w:p w14:paraId="765FB8BD" w14:textId="77777777" w:rsidR="00C209EB" w:rsidRPr="00C209EB" w:rsidRDefault="00C209EB" w:rsidP="006A4FA8">
            <w:pPr>
              <w:ind w:firstLine="0"/>
              <w:jc w:val="center"/>
            </w:pPr>
          </w:p>
        </w:tc>
        <w:tc>
          <w:tcPr>
            <w:tcW w:w="1290" w:type="pct"/>
          </w:tcPr>
          <w:p w14:paraId="513F217F" w14:textId="31F0DA8C" w:rsidR="00C209EB" w:rsidRPr="00C209EB" w:rsidRDefault="00E6609B" w:rsidP="006A4FA8">
            <w:pPr>
              <w:ind w:firstLine="0"/>
              <w:jc w:val="center"/>
            </w:pPr>
            <w:proofErr w:type="spellStart"/>
            <w:r w:rsidRPr="00E6609B">
              <w:t>exit</w:t>
            </w:r>
            <w:proofErr w:type="spellEnd"/>
            <w:r w:rsidRPr="00E6609B">
              <w:t>: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7DF4E245" w14:textId="77777777" w:rsidR="00C209EB" w:rsidRDefault="00C209EB" w:rsidP="006A4FA8">
            <w:pPr>
              <w:ind w:firstLine="0"/>
              <w:jc w:val="center"/>
            </w:pPr>
          </w:p>
        </w:tc>
      </w:tr>
      <w:tr w:rsidR="00C209EB" w:rsidRPr="00C10A82" w14:paraId="7DB7253D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329CA432" w14:textId="5974F560" w:rsidR="00C209EB" w:rsidRPr="00C209EB" w:rsidRDefault="00E6609B" w:rsidP="006A4FA8">
            <w:pPr>
              <w:ind w:firstLine="0"/>
              <w:jc w:val="center"/>
            </w:pPr>
            <w:r w:rsidRPr="00E6609B">
              <w:t>013B</w:t>
            </w:r>
          </w:p>
        </w:tc>
        <w:tc>
          <w:tcPr>
            <w:tcW w:w="834" w:type="pct"/>
          </w:tcPr>
          <w:p w14:paraId="3E53DC58" w14:textId="2B3101DE" w:rsidR="00C209EB" w:rsidRPr="00C209EB" w:rsidRDefault="00E6609B" w:rsidP="006A4FA8">
            <w:pPr>
              <w:ind w:firstLine="0"/>
              <w:jc w:val="center"/>
            </w:pPr>
            <w:r w:rsidRPr="00E6609B">
              <w:t>EB C3</w:t>
            </w:r>
          </w:p>
        </w:tc>
        <w:tc>
          <w:tcPr>
            <w:tcW w:w="1290" w:type="pct"/>
          </w:tcPr>
          <w:p w14:paraId="3238EF11" w14:textId="3C1F9FF9" w:rsidR="00C209EB" w:rsidRPr="00C209EB" w:rsidRDefault="00E6609B" w:rsidP="006A4FA8">
            <w:pPr>
              <w:ind w:firstLine="0"/>
              <w:jc w:val="center"/>
            </w:pPr>
            <w:proofErr w:type="spellStart"/>
            <w:r w:rsidRPr="00E6609B">
              <w:t>jmp</w:t>
            </w:r>
            <w:proofErr w:type="spellEnd"/>
            <w:r w:rsidRPr="00E6609B">
              <w:t xml:space="preserve"> </w:t>
            </w:r>
            <w:proofErr w:type="spellStart"/>
            <w:r w:rsidRPr="00E6609B">
              <w:t>targ</w:t>
            </w:r>
            <w:proofErr w:type="spellEnd"/>
          </w:p>
        </w:tc>
        <w:tc>
          <w:tcPr>
            <w:tcW w:w="2193" w:type="pct"/>
            <w:shd w:val="clear" w:color="auto" w:fill="auto"/>
            <w:vAlign w:val="center"/>
          </w:tcPr>
          <w:p w14:paraId="4D382383" w14:textId="77777777" w:rsidR="00C209EB" w:rsidRDefault="00C209EB" w:rsidP="006A4FA8">
            <w:pPr>
              <w:ind w:firstLine="0"/>
              <w:jc w:val="center"/>
            </w:pPr>
          </w:p>
        </w:tc>
      </w:tr>
      <w:tr w:rsidR="00C209EB" w:rsidRPr="00C10A82" w14:paraId="2C53779B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761C8E64" w14:textId="46380541" w:rsidR="00C209EB" w:rsidRPr="00C209EB" w:rsidRDefault="00E6609B" w:rsidP="006A4FA8">
            <w:pPr>
              <w:ind w:firstLine="0"/>
              <w:jc w:val="center"/>
            </w:pPr>
            <w:r w:rsidRPr="00E6609B">
              <w:t>013D</w:t>
            </w:r>
          </w:p>
        </w:tc>
        <w:tc>
          <w:tcPr>
            <w:tcW w:w="834" w:type="pct"/>
          </w:tcPr>
          <w:p w14:paraId="408F8EA2" w14:textId="77777777" w:rsidR="00C209EB" w:rsidRPr="00C209EB" w:rsidRDefault="00C209EB" w:rsidP="006A4FA8">
            <w:pPr>
              <w:ind w:firstLine="0"/>
              <w:jc w:val="center"/>
            </w:pPr>
          </w:p>
        </w:tc>
        <w:tc>
          <w:tcPr>
            <w:tcW w:w="1290" w:type="pct"/>
          </w:tcPr>
          <w:p w14:paraId="5E5FC3E0" w14:textId="14F3A993" w:rsidR="00C209EB" w:rsidRPr="00C209EB" w:rsidRDefault="00E6609B" w:rsidP="006A4FA8">
            <w:pPr>
              <w:ind w:firstLine="0"/>
              <w:jc w:val="center"/>
            </w:pPr>
            <w:proofErr w:type="spellStart"/>
            <w:r w:rsidRPr="00E6609B">
              <w:t>dis</w:t>
            </w:r>
            <w:proofErr w:type="spellEnd"/>
            <w:r w:rsidRPr="00E6609B">
              <w:t>: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1AEA5F37" w14:textId="77777777" w:rsidR="00C209EB" w:rsidRDefault="00C209EB" w:rsidP="006A4FA8">
            <w:pPr>
              <w:ind w:firstLine="0"/>
              <w:jc w:val="center"/>
            </w:pPr>
          </w:p>
        </w:tc>
      </w:tr>
      <w:tr w:rsidR="00C209EB" w:rsidRPr="00C10A82" w14:paraId="6D71AB64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192038BF" w14:textId="659C200D" w:rsidR="00C209EB" w:rsidRPr="00C209EB" w:rsidRDefault="00E6609B" w:rsidP="006A4FA8">
            <w:pPr>
              <w:ind w:firstLine="0"/>
              <w:jc w:val="center"/>
            </w:pPr>
            <w:r w:rsidRPr="00E6609B">
              <w:t>013D</w:t>
            </w:r>
          </w:p>
        </w:tc>
        <w:tc>
          <w:tcPr>
            <w:tcW w:w="834" w:type="pct"/>
          </w:tcPr>
          <w:p w14:paraId="042DBD26" w14:textId="27BB257C" w:rsidR="00C209EB" w:rsidRPr="00C209EB" w:rsidRDefault="00E6609B" w:rsidP="006A4FA8">
            <w:pPr>
              <w:ind w:firstLine="0"/>
              <w:jc w:val="center"/>
            </w:pPr>
            <w:r w:rsidRPr="00E6609B">
              <w:t>80 FB 00</w:t>
            </w:r>
          </w:p>
        </w:tc>
        <w:tc>
          <w:tcPr>
            <w:tcW w:w="1290" w:type="pct"/>
          </w:tcPr>
          <w:p w14:paraId="69BE1266" w14:textId="6C34E9B3" w:rsidR="00C209EB" w:rsidRPr="00C209EB" w:rsidRDefault="00E6609B" w:rsidP="006A4FA8">
            <w:pPr>
              <w:ind w:firstLine="0"/>
              <w:jc w:val="center"/>
            </w:pPr>
            <w:proofErr w:type="spellStart"/>
            <w:r w:rsidRPr="00E6609B">
              <w:t>cmp</w:t>
            </w:r>
            <w:proofErr w:type="spellEnd"/>
            <w:r w:rsidRPr="00E6609B">
              <w:t xml:space="preserve"> </w:t>
            </w:r>
            <w:proofErr w:type="spellStart"/>
            <w:r w:rsidRPr="00E6609B">
              <w:t>bl</w:t>
            </w:r>
            <w:proofErr w:type="spellEnd"/>
            <w:r w:rsidRPr="00E6609B">
              <w:t>, 0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3BD4CAB7" w14:textId="5322E12D" w:rsidR="00C209EB" w:rsidRDefault="00E6609B" w:rsidP="006A4FA8">
            <w:pPr>
              <w:ind w:firstLine="0"/>
              <w:jc w:val="center"/>
            </w:pPr>
            <w:r>
              <w:t>В</w:t>
            </w:r>
            <w:r>
              <w:t>ыключены</w:t>
            </w:r>
            <w:r>
              <w:t xml:space="preserve"> </w:t>
            </w:r>
            <w:r>
              <w:t>ли</w:t>
            </w:r>
            <w:r>
              <w:t xml:space="preserve"> </w:t>
            </w:r>
            <w:r>
              <w:t>лампочки</w:t>
            </w:r>
          </w:p>
        </w:tc>
      </w:tr>
      <w:tr w:rsidR="00C209EB" w:rsidRPr="00C10A82" w14:paraId="7C9A0848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3CC8FE29" w14:textId="16952FE2" w:rsidR="00C209EB" w:rsidRPr="00C209EB" w:rsidRDefault="00E6609B" w:rsidP="006A4FA8">
            <w:pPr>
              <w:ind w:firstLine="0"/>
              <w:jc w:val="center"/>
            </w:pPr>
            <w:r w:rsidRPr="00E6609B">
              <w:t>0140</w:t>
            </w:r>
          </w:p>
        </w:tc>
        <w:tc>
          <w:tcPr>
            <w:tcW w:w="834" w:type="pct"/>
          </w:tcPr>
          <w:p w14:paraId="05CB34DA" w14:textId="17E5651B" w:rsidR="00C209EB" w:rsidRPr="00C209EB" w:rsidRDefault="00E6609B" w:rsidP="006A4FA8">
            <w:pPr>
              <w:ind w:firstLine="0"/>
              <w:jc w:val="center"/>
            </w:pPr>
            <w:r w:rsidRPr="00E6609B">
              <w:t>74 F9</w:t>
            </w:r>
          </w:p>
        </w:tc>
        <w:tc>
          <w:tcPr>
            <w:tcW w:w="1290" w:type="pct"/>
          </w:tcPr>
          <w:p w14:paraId="5FB74D62" w14:textId="5DAD89BC" w:rsidR="00C209EB" w:rsidRPr="00C209EB" w:rsidRDefault="00E6609B" w:rsidP="006A4FA8">
            <w:pPr>
              <w:ind w:firstLine="0"/>
              <w:jc w:val="center"/>
            </w:pPr>
            <w:proofErr w:type="spellStart"/>
            <w:r w:rsidRPr="00E6609B">
              <w:t>je</w:t>
            </w:r>
            <w:proofErr w:type="spellEnd"/>
            <w:r w:rsidRPr="00E6609B">
              <w:t xml:space="preserve"> exit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16209FAA" w14:textId="6E7E99E0" w:rsidR="00C209EB" w:rsidRDefault="00E6609B" w:rsidP="006A4FA8">
            <w:pPr>
              <w:ind w:firstLine="0"/>
              <w:jc w:val="center"/>
            </w:pPr>
            <w:r>
              <w:t>Если да, то выход</w:t>
            </w:r>
          </w:p>
        </w:tc>
      </w:tr>
      <w:tr w:rsidR="00C209EB" w:rsidRPr="00C10A82" w14:paraId="086DB1B9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1499B030" w14:textId="1F95A3B6" w:rsidR="00C209EB" w:rsidRPr="00C209EB" w:rsidRDefault="00E6609B" w:rsidP="006A4FA8">
            <w:pPr>
              <w:ind w:firstLine="0"/>
              <w:jc w:val="center"/>
            </w:pPr>
            <w:r w:rsidRPr="00E6609B">
              <w:t>0142</w:t>
            </w:r>
          </w:p>
        </w:tc>
        <w:tc>
          <w:tcPr>
            <w:tcW w:w="834" w:type="pct"/>
          </w:tcPr>
          <w:p w14:paraId="6708CE18" w14:textId="3D3C05B4" w:rsidR="00C209EB" w:rsidRPr="00C209EB" w:rsidRDefault="00E6609B" w:rsidP="006A4FA8">
            <w:pPr>
              <w:ind w:firstLine="0"/>
              <w:jc w:val="center"/>
            </w:pPr>
            <w:r w:rsidRPr="00E6609B">
              <w:t>8A C1</w:t>
            </w:r>
          </w:p>
        </w:tc>
        <w:tc>
          <w:tcPr>
            <w:tcW w:w="1290" w:type="pct"/>
          </w:tcPr>
          <w:p w14:paraId="57D75272" w14:textId="1B935080" w:rsidR="00C209EB" w:rsidRPr="00C209EB" w:rsidRDefault="00E6609B" w:rsidP="006A4FA8">
            <w:pPr>
              <w:ind w:firstLine="0"/>
              <w:jc w:val="center"/>
            </w:pPr>
            <w:proofErr w:type="spellStart"/>
            <w:r w:rsidRPr="00E6609B">
              <w:t>mov</w:t>
            </w:r>
            <w:proofErr w:type="spellEnd"/>
            <w:r w:rsidRPr="00E6609B">
              <w:t xml:space="preserve"> </w:t>
            </w:r>
            <w:proofErr w:type="spellStart"/>
            <w:r w:rsidRPr="00E6609B">
              <w:t>al</w:t>
            </w:r>
            <w:proofErr w:type="spellEnd"/>
            <w:r w:rsidRPr="00E6609B">
              <w:t xml:space="preserve">, </w:t>
            </w:r>
            <w:proofErr w:type="spellStart"/>
            <w:r w:rsidRPr="00E6609B">
              <w:t>cl</w:t>
            </w:r>
            <w:proofErr w:type="spellEnd"/>
          </w:p>
        </w:tc>
        <w:tc>
          <w:tcPr>
            <w:tcW w:w="2193" w:type="pct"/>
            <w:shd w:val="clear" w:color="auto" w:fill="auto"/>
            <w:vAlign w:val="center"/>
          </w:tcPr>
          <w:p w14:paraId="7A82D68C" w14:textId="06A79F8C" w:rsidR="00C209EB" w:rsidRDefault="00E6609B" w:rsidP="006A4FA8">
            <w:pPr>
              <w:ind w:firstLine="0"/>
              <w:jc w:val="center"/>
            </w:pPr>
            <w:r>
              <w:t>Восстановим состояние лампочек</w:t>
            </w:r>
          </w:p>
        </w:tc>
      </w:tr>
      <w:tr w:rsidR="00C209EB" w:rsidRPr="00C10A82" w14:paraId="6733435A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7347B93B" w14:textId="1224F216" w:rsidR="00C209EB" w:rsidRPr="00C209EB" w:rsidRDefault="00E6609B" w:rsidP="006A4FA8">
            <w:pPr>
              <w:ind w:firstLine="0"/>
              <w:jc w:val="center"/>
            </w:pPr>
            <w:r w:rsidRPr="00E6609B">
              <w:t>0144</w:t>
            </w:r>
          </w:p>
        </w:tc>
        <w:tc>
          <w:tcPr>
            <w:tcW w:w="834" w:type="pct"/>
          </w:tcPr>
          <w:p w14:paraId="219A0106" w14:textId="7D19524D" w:rsidR="00C209EB" w:rsidRPr="00C209EB" w:rsidRDefault="00E6609B" w:rsidP="006A4FA8">
            <w:pPr>
              <w:ind w:firstLine="0"/>
              <w:jc w:val="center"/>
            </w:pPr>
            <w:r w:rsidRPr="00E6609B">
              <w:t>B9 04 00</w:t>
            </w:r>
          </w:p>
        </w:tc>
        <w:tc>
          <w:tcPr>
            <w:tcW w:w="1290" w:type="pct"/>
          </w:tcPr>
          <w:p w14:paraId="2C260EEF" w14:textId="7AE36708" w:rsidR="00C209EB" w:rsidRPr="00C209EB" w:rsidRDefault="00E6609B" w:rsidP="006A4FA8">
            <w:pPr>
              <w:ind w:firstLine="0"/>
              <w:jc w:val="center"/>
            </w:pPr>
            <w:proofErr w:type="spellStart"/>
            <w:r w:rsidRPr="00E6609B">
              <w:t>mov</w:t>
            </w:r>
            <w:proofErr w:type="spellEnd"/>
            <w:r w:rsidRPr="00E6609B">
              <w:t xml:space="preserve"> </w:t>
            </w:r>
            <w:proofErr w:type="spellStart"/>
            <w:r w:rsidRPr="00E6609B">
              <w:t>cx</w:t>
            </w:r>
            <w:proofErr w:type="spellEnd"/>
            <w:r w:rsidRPr="00E6609B">
              <w:t>, 4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4B17B2CD" w14:textId="3D6C098B" w:rsidR="00C209EB" w:rsidRDefault="00E6609B" w:rsidP="006A4FA8">
            <w:pPr>
              <w:ind w:firstLine="0"/>
              <w:jc w:val="center"/>
            </w:pPr>
            <w:r>
              <w:t>Количество итераций цикла</w:t>
            </w:r>
          </w:p>
        </w:tc>
      </w:tr>
      <w:tr w:rsidR="00C209EB" w:rsidRPr="00C10A82" w14:paraId="6C021C45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34ABCE94" w14:textId="741985C1" w:rsidR="00C209EB" w:rsidRPr="00C209EB" w:rsidRDefault="00E6609B" w:rsidP="006A4FA8">
            <w:pPr>
              <w:ind w:firstLine="0"/>
              <w:jc w:val="center"/>
            </w:pPr>
            <w:r w:rsidRPr="00E6609B">
              <w:t>0147</w:t>
            </w:r>
          </w:p>
        </w:tc>
        <w:tc>
          <w:tcPr>
            <w:tcW w:w="834" w:type="pct"/>
          </w:tcPr>
          <w:p w14:paraId="3E20D969" w14:textId="77777777" w:rsidR="00C209EB" w:rsidRPr="00C209EB" w:rsidRDefault="00C209EB" w:rsidP="006A4FA8">
            <w:pPr>
              <w:ind w:firstLine="0"/>
              <w:jc w:val="center"/>
            </w:pPr>
          </w:p>
        </w:tc>
        <w:tc>
          <w:tcPr>
            <w:tcW w:w="1290" w:type="pct"/>
          </w:tcPr>
          <w:p w14:paraId="0D415C3A" w14:textId="2C884EBE" w:rsidR="00C209EB" w:rsidRPr="00C209EB" w:rsidRDefault="00E6609B" w:rsidP="006A4FA8">
            <w:pPr>
              <w:ind w:firstLine="0"/>
              <w:jc w:val="center"/>
            </w:pPr>
            <w:r w:rsidRPr="00E6609B">
              <w:t>loop3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1F7BD0B3" w14:textId="77777777" w:rsidR="00C209EB" w:rsidRDefault="00C209EB" w:rsidP="006A4FA8">
            <w:pPr>
              <w:ind w:firstLine="0"/>
              <w:jc w:val="center"/>
            </w:pPr>
          </w:p>
        </w:tc>
      </w:tr>
      <w:tr w:rsidR="00C209EB" w:rsidRPr="00C10A82" w14:paraId="3A8DF66E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28037A94" w14:textId="306D4B73" w:rsidR="00C209EB" w:rsidRPr="00C209EB" w:rsidRDefault="00E6609B" w:rsidP="006A4FA8">
            <w:pPr>
              <w:ind w:firstLine="0"/>
              <w:jc w:val="center"/>
            </w:pPr>
            <w:r w:rsidRPr="00E6609B">
              <w:t>0147</w:t>
            </w:r>
          </w:p>
        </w:tc>
        <w:tc>
          <w:tcPr>
            <w:tcW w:w="834" w:type="pct"/>
          </w:tcPr>
          <w:p w14:paraId="28824ED1" w14:textId="317C1643" w:rsidR="00C209EB" w:rsidRPr="00C209EB" w:rsidRDefault="00E6609B" w:rsidP="006A4FA8">
            <w:pPr>
              <w:ind w:firstLine="0"/>
              <w:jc w:val="center"/>
            </w:pPr>
            <w:r w:rsidRPr="00E6609B">
              <w:t>BA F8 FF</w:t>
            </w:r>
          </w:p>
        </w:tc>
        <w:tc>
          <w:tcPr>
            <w:tcW w:w="1290" w:type="pct"/>
          </w:tcPr>
          <w:p w14:paraId="2A16739B" w14:textId="0D1C4419" w:rsidR="00C209EB" w:rsidRPr="00C209EB" w:rsidRDefault="00E6609B" w:rsidP="006A4FA8">
            <w:pPr>
              <w:ind w:firstLine="0"/>
              <w:jc w:val="center"/>
            </w:pPr>
            <w:proofErr w:type="spellStart"/>
            <w:r w:rsidRPr="00E6609B">
              <w:t>mov</w:t>
            </w:r>
            <w:proofErr w:type="spellEnd"/>
            <w:r w:rsidRPr="00E6609B">
              <w:t xml:space="preserve"> </w:t>
            </w:r>
            <w:proofErr w:type="spellStart"/>
            <w:r w:rsidRPr="00E6609B">
              <w:t>dx</w:t>
            </w:r>
            <w:proofErr w:type="spellEnd"/>
            <w:r w:rsidRPr="00E6609B">
              <w:t>, 0xfff8h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3A5DC651" w14:textId="6E5DF9EB" w:rsidR="00C209EB" w:rsidRDefault="00E6609B" w:rsidP="006A4FA8">
            <w:pPr>
              <w:ind w:firstLine="0"/>
              <w:jc w:val="center"/>
            </w:pPr>
            <w:r>
              <w:t>Вывод на светодиод</w:t>
            </w:r>
          </w:p>
        </w:tc>
      </w:tr>
      <w:tr w:rsidR="00C209EB" w:rsidRPr="00C10A82" w14:paraId="111E1807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77CE77CC" w14:textId="5DB370ED" w:rsidR="00C209EB" w:rsidRPr="00C209EB" w:rsidRDefault="00E6609B" w:rsidP="006A4FA8">
            <w:pPr>
              <w:ind w:firstLine="0"/>
              <w:jc w:val="center"/>
            </w:pPr>
            <w:r w:rsidRPr="00E6609B">
              <w:t>014A</w:t>
            </w:r>
          </w:p>
        </w:tc>
        <w:tc>
          <w:tcPr>
            <w:tcW w:w="834" w:type="pct"/>
          </w:tcPr>
          <w:p w14:paraId="46D6B94E" w14:textId="073FAE35" w:rsidR="00C209EB" w:rsidRPr="00C209EB" w:rsidRDefault="00E6609B" w:rsidP="006A4FA8">
            <w:pPr>
              <w:ind w:firstLine="0"/>
              <w:jc w:val="center"/>
            </w:pPr>
            <w:r w:rsidRPr="00E6609B">
              <w:t>D0 E8</w:t>
            </w:r>
          </w:p>
        </w:tc>
        <w:tc>
          <w:tcPr>
            <w:tcW w:w="1290" w:type="pct"/>
          </w:tcPr>
          <w:p w14:paraId="368FCA44" w14:textId="68881B06" w:rsidR="00C209EB" w:rsidRPr="00C209EB" w:rsidRDefault="00E6609B" w:rsidP="006A4FA8">
            <w:pPr>
              <w:ind w:firstLine="0"/>
              <w:jc w:val="center"/>
            </w:pPr>
            <w:proofErr w:type="spellStart"/>
            <w:r w:rsidRPr="00E6609B">
              <w:t>shr</w:t>
            </w:r>
            <w:proofErr w:type="spellEnd"/>
            <w:r w:rsidRPr="00E6609B">
              <w:t xml:space="preserve"> </w:t>
            </w:r>
            <w:proofErr w:type="spellStart"/>
            <w:r w:rsidRPr="00E6609B">
              <w:t>al</w:t>
            </w:r>
            <w:proofErr w:type="spellEnd"/>
            <w:r w:rsidRPr="00E6609B">
              <w:t>, 1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454F5FE1" w14:textId="7AA75C1D" w:rsidR="00C209EB" w:rsidRDefault="00E6609B" w:rsidP="006A4FA8">
            <w:pPr>
              <w:ind w:firstLine="0"/>
              <w:jc w:val="center"/>
            </w:pPr>
            <w:r>
              <w:t xml:space="preserve">Сдвиг </w:t>
            </w:r>
            <w:r>
              <w:t>вправо</w:t>
            </w:r>
          </w:p>
        </w:tc>
      </w:tr>
      <w:tr w:rsidR="00C209EB" w:rsidRPr="00C10A82" w14:paraId="6049B7B7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4A8C7D7D" w14:textId="3749ADC0" w:rsidR="00C209EB" w:rsidRPr="00C209EB" w:rsidRDefault="00E6609B" w:rsidP="006A4FA8">
            <w:pPr>
              <w:ind w:firstLine="0"/>
              <w:jc w:val="center"/>
            </w:pPr>
            <w:r w:rsidRPr="00E6609B">
              <w:t>014C</w:t>
            </w:r>
          </w:p>
        </w:tc>
        <w:tc>
          <w:tcPr>
            <w:tcW w:w="834" w:type="pct"/>
          </w:tcPr>
          <w:p w14:paraId="0AB7000D" w14:textId="125994C1" w:rsidR="00C209EB" w:rsidRPr="00C209EB" w:rsidRDefault="00E6609B" w:rsidP="006A4FA8">
            <w:pPr>
              <w:ind w:firstLine="0"/>
              <w:jc w:val="center"/>
            </w:pPr>
            <w:r w:rsidRPr="00E6609B">
              <w:t>EE</w:t>
            </w:r>
          </w:p>
        </w:tc>
        <w:tc>
          <w:tcPr>
            <w:tcW w:w="1290" w:type="pct"/>
          </w:tcPr>
          <w:p w14:paraId="2989ABD2" w14:textId="4805CC07" w:rsidR="00C209EB" w:rsidRPr="00C209EB" w:rsidRDefault="00E6609B" w:rsidP="006A4FA8">
            <w:pPr>
              <w:ind w:firstLine="0"/>
              <w:jc w:val="center"/>
            </w:pPr>
            <w:proofErr w:type="spellStart"/>
            <w:r w:rsidRPr="00E6609B">
              <w:t>out</w:t>
            </w:r>
            <w:proofErr w:type="spellEnd"/>
            <w:r w:rsidRPr="00E6609B">
              <w:t xml:space="preserve"> </w:t>
            </w:r>
            <w:proofErr w:type="spellStart"/>
            <w:r w:rsidRPr="00E6609B">
              <w:t>dx</w:t>
            </w:r>
            <w:proofErr w:type="spellEnd"/>
            <w:r w:rsidRPr="00E6609B">
              <w:t xml:space="preserve">, </w:t>
            </w:r>
            <w:proofErr w:type="spellStart"/>
            <w:r w:rsidRPr="00E6609B">
              <w:t>al</w:t>
            </w:r>
            <w:proofErr w:type="spellEnd"/>
          </w:p>
        </w:tc>
        <w:tc>
          <w:tcPr>
            <w:tcW w:w="2193" w:type="pct"/>
            <w:shd w:val="clear" w:color="auto" w:fill="auto"/>
            <w:vAlign w:val="center"/>
          </w:tcPr>
          <w:p w14:paraId="21915A80" w14:textId="7CC85F4C" w:rsidR="00C209EB" w:rsidRDefault="00E6609B" w:rsidP="006A4FA8">
            <w:pPr>
              <w:ind w:firstLine="0"/>
              <w:jc w:val="center"/>
            </w:pPr>
            <w:r>
              <w:t xml:space="preserve">Вывод </w:t>
            </w:r>
          </w:p>
        </w:tc>
      </w:tr>
      <w:tr w:rsidR="00C209EB" w:rsidRPr="00C10A82" w14:paraId="7E9C35D2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0719D1CF" w14:textId="6D9EA776" w:rsidR="00C209EB" w:rsidRPr="00C209EB" w:rsidRDefault="00E6609B" w:rsidP="006A4FA8">
            <w:pPr>
              <w:ind w:firstLine="0"/>
              <w:jc w:val="center"/>
            </w:pPr>
            <w:r w:rsidRPr="00E6609B">
              <w:t>014D</w:t>
            </w:r>
          </w:p>
        </w:tc>
        <w:tc>
          <w:tcPr>
            <w:tcW w:w="834" w:type="pct"/>
          </w:tcPr>
          <w:p w14:paraId="04929C03" w14:textId="7ED001A7" w:rsidR="00C209EB" w:rsidRPr="00C209EB" w:rsidRDefault="00E6609B" w:rsidP="006A4FA8">
            <w:pPr>
              <w:ind w:firstLine="0"/>
              <w:jc w:val="center"/>
            </w:pPr>
            <w:r w:rsidRPr="00E6609B">
              <w:t>E8 29 00</w:t>
            </w:r>
          </w:p>
        </w:tc>
        <w:tc>
          <w:tcPr>
            <w:tcW w:w="1290" w:type="pct"/>
          </w:tcPr>
          <w:p w14:paraId="0777E035" w14:textId="5D44325C" w:rsidR="00C209EB" w:rsidRPr="00C209EB" w:rsidRDefault="00E6609B" w:rsidP="006A4FA8">
            <w:pPr>
              <w:ind w:firstLine="0"/>
              <w:jc w:val="center"/>
            </w:pPr>
            <w:proofErr w:type="spellStart"/>
            <w:r w:rsidRPr="00E6609B">
              <w:t>call</w:t>
            </w:r>
            <w:proofErr w:type="spellEnd"/>
            <w:r w:rsidRPr="00E6609B">
              <w:t xml:space="preserve"> delay2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1CE0FED0" w14:textId="2D41996A" w:rsidR="00C209EB" w:rsidRDefault="00E6609B" w:rsidP="006A4FA8">
            <w:pPr>
              <w:ind w:firstLine="0"/>
              <w:jc w:val="center"/>
            </w:pPr>
            <w:r>
              <w:t xml:space="preserve">Вызов процедуры задержки - </w:t>
            </w:r>
            <w:r>
              <w:t>2</w:t>
            </w:r>
          </w:p>
        </w:tc>
      </w:tr>
      <w:tr w:rsidR="00C209EB" w:rsidRPr="00C10A82" w14:paraId="55FCC2B6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49C9A556" w14:textId="64D328F2" w:rsidR="00C209EB" w:rsidRPr="00C209EB" w:rsidRDefault="00E6609B" w:rsidP="006A4FA8">
            <w:pPr>
              <w:ind w:firstLine="0"/>
              <w:jc w:val="center"/>
            </w:pPr>
            <w:r w:rsidRPr="00E6609B">
              <w:t>0150</w:t>
            </w:r>
          </w:p>
        </w:tc>
        <w:tc>
          <w:tcPr>
            <w:tcW w:w="834" w:type="pct"/>
          </w:tcPr>
          <w:p w14:paraId="57D8AB62" w14:textId="7A669263" w:rsidR="00C209EB" w:rsidRPr="00C209EB" w:rsidRDefault="00E6609B" w:rsidP="006A4FA8">
            <w:pPr>
              <w:ind w:firstLine="0"/>
              <w:jc w:val="center"/>
            </w:pPr>
            <w:r w:rsidRPr="00E6609B">
              <w:t>E2 F5</w:t>
            </w:r>
          </w:p>
        </w:tc>
        <w:tc>
          <w:tcPr>
            <w:tcW w:w="1290" w:type="pct"/>
          </w:tcPr>
          <w:p w14:paraId="2E33B1F5" w14:textId="09348C2F" w:rsidR="00C209EB" w:rsidRPr="00C209EB" w:rsidRDefault="00E6609B" w:rsidP="006A4FA8">
            <w:pPr>
              <w:ind w:firstLine="0"/>
              <w:jc w:val="center"/>
            </w:pPr>
            <w:proofErr w:type="spellStart"/>
            <w:r w:rsidRPr="00E6609B">
              <w:t>loop</w:t>
            </w:r>
            <w:proofErr w:type="spellEnd"/>
            <w:r w:rsidRPr="00E6609B">
              <w:t xml:space="preserve"> loop3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103ED84D" w14:textId="0E6DB7BB" w:rsidR="00C209EB" w:rsidRDefault="00E6609B" w:rsidP="006A4FA8">
            <w:pPr>
              <w:ind w:firstLine="0"/>
              <w:jc w:val="center"/>
            </w:pPr>
            <w:r>
              <w:t>Цикл</w:t>
            </w:r>
          </w:p>
        </w:tc>
      </w:tr>
      <w:tr w:rsidR="00E6609B" w:rsidRPr="00C10A82" w14:paraId="2694EDE2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584853AD" w14:textId="54A09579" w:rsidR="00E6609B" w:rsidRPr="00E6609B" w:rsidRDefault="00E6609B" w:rsidP="006A4FA8">
            <w:pPr>
              <w:ind w:firstLine="0"/>
              <w:jc w:val="center"/>
            </w:pPr>
            <w:r w:rsidRPr="00E6609B">
              <w:t>0152</w:t>
            </w:r>
          </w:p>
        </w:tc>
        <w:tc>
          <w:tcPr>
            <w:tcW w:w="834" w:type="pct"/>
          </w:tcPr>
          <w:p w14:paraId="69BF048A" w14:textId="42C6C3E0" w:rsidR="00E6609B" w:rsidRPr="00E6609B" w:rsidRDefault="00E6609B" w:rsidP="006A4FA8">
            <w:pPr>
              <w:ind w:firstLine="0"/>
              <w:jc w:val="center"/>
            </w:pPr>
            <w:r w:rsidRPr="00E6609B">
              <w:t>B9 04 00</w:t>
            </w:r>
          </w:p>
        </w:tc>
        <w:tc>
          <w:tcPr>
            <w:tcW w:w="1290" w:type="pct"/>
          </w:tcPr>
          <w:p w14:paraId="601E032A" w14:textId="03F10228" w:rsidR="00E6609B" w:rsidRPr="00E6609B" w:rsidRDefault="00E6609B" w:rsidP="006A4FA8">
            <w:pPr>
              <w:ind w:firstLine="0"/>
              <w:jc w:val="center"/>
            </w:pPr>
            <w:proofErr w:type="spellStart"/>
            <w:r w:rsidRPr="00E6609B">
              <w:t>mov</w:t>
            </w:r>
            <w:proofErr w:type="spellEnd"/>
            <w:r w:rsidRPr="00E6609B">
              <w:t xml:space="preserve"> cx, 4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7A6C44B6" w14:textId="734E08DB" w:rsidR="00E6609B" w:rsidRDefault="00E6609B" w:rsidP="006A4FA8">
            <w:pPr>
              <w:ind w:firstLine="0"/>
              <w:jc w:val="center"/>
            </w:pPr>
            <w:r>
              <w:t>Количество итераций цикла</w:t>
            </w:r>
          </w:p>
        </w:tc>
      </w:tr>
      <w:tr w:rsidR="00E6609B" w:rsidRPr="00C10A82" w14:paraId="64ACF812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072C3FC5" w14:textId="6C08B6E7" w:rsidR="00E6609B" w:rsidRPr="00E6609B" w:rsidRDefault="00E6609B" w:rsidP="006A4FA8">
            <w:pPr>
              <w:ind w:firstLine="0"/>
              <w:jc w:val="center"/>
            </w:pPr>
            <w:r w:rsidRPr="00E6609B">
              <w:t>0155</w:t>
            </w:r>
          </w:p>
        </w:tc>
        <w:tc>
          <w:tcPr>
            <w:tcW w:w="834" w:type="pct"/>
          </w:tcPr>
          <w:p w14:paraId="47970D5B" w14:textId="77777777" w:rsidR="00E6609B" w:rsidRPr="00E6609B" w:rsidRDefault="00E6609B" w:rsidP="006A4FA8">
            <w:pPr>
              <w:ind w:firstLine="0"/>
              <w:jc w:val="center"/>
            </w:pPr>
          </w:p>
        </w:tc>
        <w:tc>
          <w:tcPr>
            <w:tcW w:w="1290" w:type="pct"/>
          </w:tcPr>
          <w:p w14:paraId="08E83D05" w14:textId="7BCE145D" w:rsidR="00E6609B" w:rsidRPr="00E6609B" w:rsidRDefault="00E6609B" w:rsidP="006A4FA8">
            <w:pPr>
              <w:ind w:firstLine="0"/>
              <w:jc w:val="center"/>
            </w:pPr>
            <w:r w:rsidRPr="00E6609B">
              <w:t>loop4: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50799DF1" w14:textId="77777777" w:rsidR="00E6609B" w:rsidRDefault="00E6609B" w:rsidP="006A4FA8">
            <w:pPr>
              <w:ind w:firstLine="0"/>
              <w:jc w:val="center"/>
            </w:pPr>
          </w:p>
        </w:tc>
      </w:tr>
      <w:tr w:rsidR="00E6609B" w:rsidRPr="00C10A82" w14:paraId="15D13CBC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616FBEF7" w14:textId="2B947BC4" w:rsidR="00E6609B" w:rsidRPr="00E6609B" w:rsidRDefault="00E6609B" w:rsidP="006A4FA8">
            <w:pPr>
              <w:ind w:firstLine="0"/>
              <w:jc w:val="center"/>
            </w:pPr>
            <w:r w:rsidRPr="00E6609B">
              <w:t>0155</w:t>
            </w:r>
          </w:p>
        </w:tc>
        <w:tc>
          <w:tcPr>
            <w:tcW w:w="834" w:type="pct"/>
          </w:tcPr>
          <w:p w14:paraId="16FE00DF" w14:textId="3A864557" w:rsidR="00E6609B" w:rsidRPr="00E6609B" w:rsidRDefault="00E6609B" w:rsidP="006A4FA8">
            <w:pPr>
              <w:ind w:firstLine="0"/>
              <w:jc w:val="center"/>
            </w:pPr>
            <w:r w:rsidRPr="00E6609B">
              <w:t>BA F8 FF</w:t>
            </w:r>
          </w:p>
        </w:tc>
        <w:tc>
          <w:tcPr>
            <w:tcW w:w="1290" w:type="pct"/>
          </w:tcPr>
          <w:p w14:paraId="29741725" w14:textId="6E79B38C" w:rsidR="00E6609B" w:rsidRPr="00E6609B" w:rsidRDefault="00E6609B" w:rsidP="006A4FA8">
            <w:pPr>
              <w:ind w:firstLine="0"/>
              <w:jc w:val="center"/>
            </w:pPr>
            <w:proofErr w:type="spellStart"/>
            <w:r w:rsidRPr="00E6609B">
              <w:t>mov</w:t>
            </w:r>
            <w:proofErr w:type="spellEnd"/>
            <w:r w:rsidRPr="00E6609B">
              <w:t xml:space="preserve"> </w:t>
            </w:r>
            <w:proofErr w:type="spellStart"/>
            <w:r w:rsidRPr="00E6609B">
              <w:t>dx</w:t>
            </w:r>
            <w:proofErr w:type="spellEnd"/>
            <w:r w:rsidRPr="00E6609B">
              <w:t>, 0xfff8h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65A8BFC1" w14:textId="424FD21A" w:rsidR="00E6609B" w:rsidRDefault="00E6609B" w:rsidP="006A4FA8">
            <w:pPr>
              <w:ind w:firstLine="0"/>
              <w:jc w:val="center"/>
            </w:pPr>
            <w:r>
              <w:t>Вывод на светодиод</w:t>
            </w:r>
          </w:p>
        </w:tc>
      </w:tr>
      <w:tr w:rsidR="00E6609B" w:rsidRPr="00C10A82" w14:paraId="4DB71153" w14:textId="77777777" w:rsidTr="00E6609B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1D5F0E33" w14:textId="1E3B884C" w:rsidR="00E6609B" w:rsidRPr="00E6609B" w:rsidRDefault="00BA70C2" w:rsidP="006A4FA8">
            <w:pPr>
              <w:ind w:firstLine="0"/>
              <w:jc w:val="center"/>
            </w:pPr>
            <w:r w:rsidRPr="00BA70C2">
              <w:t>0158</w:t>
            </w:r>
          </w:p>
        </w:tc>
        <w:tc>
          <w:tcPr>
            <w:tcW w:w="834" w:type="pct"/>
          </w:tcPr>
          <w:p w14:paraId="62B070D9" w14:textId="6C5AFAB7" w:rsidR="00E6609B" w:rsidRPr="00E6609B" w:rsidRDefault="00BA70C2" w:rsidP="006A4FA8">
            <w:pPr>
              <w:ind w:firstLine="0"/>
              <w:jc w:val="center"/>
            </w:pPr>
            <w:r w:rsidRPr="00BA70C2">
              <w:t>D0 E0</w:t>
            </w:r>
          </w:p>
        </w:tc>
        <w:tc>
          <w:tcPr>
            <w:tcW w:w="1290" w:type="pct"/>
          </w:tcPr>
          <w:p w14:paraId="25E6291F" w14:textId="4FA0FF8C" w:rsidR="00E6609B" w:rsidRPr="00E6609B" w:rsidRDefault="00BA70C2" w:rsidP="006A4FA8">
            <w:pPr>
              <w:ind w:firstLine="0"/>
              <w:jc w:val="center"/>
            </w:pPr>
            <w:proofErr w:type="spellStart"/>
            <w:r w:rsidRPr="00BA70C2">
              <w:t>shl</w:t>
            </w:r>
            <w:proofErr w:type="spellEnd"/>
            <w:r w:rsidRPr="00BA70C2">
              <w:t xml:space="preserve"> al,1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09C46082" w14:textId="7BC2C349" w:rsidR="00E6609B" w:rsidRDefault="00BA70C2" w:rsidP="006A4FA8">
            <w:pPr>
              <w:ind w:firstLine="0"/>
              <w:jc w:val="center"/>
            </w:pPr>
            <w:r>
              <w:t>Сдвиг влево</w:t>
            </w:r>
          </w:p>
        </w:tc>
      </w:tr>
    </w:tbl>
    <w:p w14:paraId="3D8683FF" w14:textId="77777777" w:rsidR="00BA70C2" w:rsidRPr="00B427EE" w:rsidRDefault="00BA70C2" w:rsidP="00BA70C2">
      <w:pPr>
        <w:ind w:firstLine="0"/>
      </w:pPr>
      <w:r>
        <w:lastRenderedPageBreak/>
        <w:t xml:space="preserve">Продолжение </w:t>
      </w:r>
      <w:r>
        <w:rPr>
          <w:lang w:val="be-BY"/>
        </w:rPr>
        <w:t xml:space="preserve">Таблица 1 </w:t>
      </w:r>
    </w:p>
    <w:tbl>
      <w:tblPr>
        <w:tblW w:w="5000" w:type="pc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1559"/>
        <w:gridCol w:w="2411"/>
        <w:gridCol w:w="4098"/>
      </w:tblGrid>
      <w:tr w:rsidR="00BA70C2" w14:paraId="7C4BCDFD" w14:textId="77777777" w:rsidTr="006A4FA8">
        <w:trPr>
          <w:trHeight w:val="435"/>
        </w:trPr>
        <w:tc>
          <w:tcPr>
            <w:tcW w:w="683" w:type="pct"/>
            <w:shd w:val="clear" w:color="auto" w:fill="auto"/>
            <w:vAlign w:val="center"/>
          </w:tcPr>
          <w:p w14:paraId="6C82A227" w14:textId="77777777" w:rsidR="00BA70C2" w:rsidRPr="00C81F4A" w:rsidRDefault="00BA70C2" w:rsidP="006A4FA8">
            <w:pPr>
              <w:pStyle w:val="5"/>
              <w:ind w:firstLine="0"/>
              <w:jc w:val="center"/>
              <w:rPr>
                <w:b/>
                <w:bCs/>
              </w:rPr>
            </w:pPr>
            <w:r w:rsidRPr="00C81F4A">
              <w:rPr>
                <w:b/>
                <w:bCs/>
              </w:rPr>
              <w:t>Адрес</w:t>
            </w:r>
          </w:p>
        </w:tc>
        <w:tc>
          <w:tcPr>
            <w:tcW w:w="834" w:type="pct"/>
          </w:tcPr>
          <w:p w14:paraId="6A93AE2C" w14:textId="77777777" w:rsidR="00BA70C2" w:rsidRPr="00C81F4A" w:rsidRDefault="00BA70C2" w:rsidP="006A4FA8">
            <w:pPr>
              <w:pStyle w:val="5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C81F4A">
              <w:rPr>
                <w:b/>
                <w:bCs/>
                <w:color w:val="000000"/>
                <w:szCs w:val="28"/>
              </w:rPr>
              <w:t>Код</w:t>
            </w:r>
          </w:p>
        </w:tc>
        <w:tc>
          <w:tcPr>
            <w:tcW w:w="1290" w:type="pct"/>
          </w:tcPr>
          <w:p w14:paraId="3E8DBF80" w14:textId="77777777" w:rsidR="00BA70C2" w:rsidRPr="00C81F4A" w:rsidRDefault="00BA70C2" w:rsidP="006A4FA8">
            <w:pPr>
              <w:pStyle w:val="5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C81F4A">
              <w:rPr>
                <w:b/>
                <w:bCs/>
                <w:color w:val="000000"/>
                <w:szCs w:val="28"/>
              </w:rPr>
              <w:t>Мнемоника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5EF87275" w14:textId="77777777" w:rsidR="00BA70C2" w:rsidRPr="00C81F4A" w:rsidRDefault="00BA70C2" w:rsidP="006A4FA8">
            <w:pPr>
              <w:pStyle w:val="5"/>
              <w:ind w:firstLine="0"/>
              <w:jc w:val="center"/>
              <w:rPr>
                <w:b/>
                <w:bCs/>
              </w:rPr>
            </w:pPr>
            <w:r w:rsidRPr="00C81F4A">
              <w:rPr>
                <w:b/>
                <w:bCs/>
              </w:rPr>
              <w:t>Комментарий</w:t>
            </w:r>
          </w:p>
        </w:tc>
      </w:tr>
      <w:tr w:rsidR="00BA70C2" w:rsidRPr="00C10A82" w14:paraId="11A49EB4" w14:textId="77777777" w:rsidTr="006A4FA8">
        <w:trPr>
          <w:trHeight w:val="450"/>
        </w:trPr>
        <w:tc>
          <w:tcPr>
            <w:tcW w:w="683" w:type="pct"/>
            <w:shd w:val="clear" w:color="auto" w:fill="auto"/>
            <w:vAlign w:val="center"/>
          </w:tcPr>
          <w:p w14:paraId="032A5ACD" w14:textId="2A707C20" w:rsidR="00BA70C2" w:rsidRPr="00C10A82" w:rsidRDefault="00BA70C2" w:rsidP="006A4FA8">
            <w:pPr>
              <w:ind w:firstLine="0"/>
              <w:jc w:val="center"/>
            </w:pPr>
            <w:r w:rsidRPr="00BA70C2">
              <w:t>015A</w:t>
            </w:r>
          </w:p>
        </w:tc>
        <w:tc>
          <w:tcPr>
            <w:tcW w:w="834" w:type="pct"/>
          </w:tcPr>
          <w:p w14:paraId="0AEA0F91" w14:textId="43D3F2AB" w:rsidR="00BA70C2" w:rsidRPr="00B427EE" w:rsidRDefault="00BA70C2" w:rsidP="006A4FA8">
            <w:pPr>
              <w:ind w:firstLine="0"/>
              <w:jc w:val="center"/>
              <w:rPr>
                <w:lang w:val="en-US"/>
              </w:rPr>
            </w:pPr>
            <w:r w:rsidRPr="00BA70C2">
              <w:rPr>
                <w:lang w:val="en-US"/>
              </w:rPr>
              <w:t>34 10</w:t>
            </w:r>
          </w:p>
        </w:tc>
        <w:tc>
          <w:tcPr>
            <w:tcW w:w="1290" w:type="pct"/>
          </w:tcPr>
          <w:p w14:paraId="5063DDC8" w14:textId="43D18FC5" w:rsidR="00BA70C2" w:rsidRPr="00C81F4A" w:rsidRDefault="00BA70C2" w:rsidP="006A4FA8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BA70C2">
              <w:rPr>
                <w:lang w:val="en-US"/>
              </w:rPr>
              <w:t>xor</w:t>
            </w:r>
            <w:proofErr w:type="spellEnd"/>
            <w:r w:rsidRPr="00BA70C2">
              <w:rPr>
                <w:lang w:val="en-US"/>
              </w:rPr>
              <w:t xml:space="preserve"> al, 00010000b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224023A8" w14:textId="10E1370F" w:rsidR="00BA70C2" w:rsidRPr="00B427EE" w:rsidRDefault="00BA70C2" w:rsidP="006A4FA8">
            <w:pPr>
              <w:ind w:firstLine="0"/>
              <w:jc w:val="center"/>
              <w:rPr>
                <w:lang w:val="en-US"/>
              </w:rPr>
            </w:pPr>
            <w:r>
              <w:t>В</w:t>
            </w:r>
            <w:r>
              <w:t>ыключение</w:t>
            </w:r>
            <w:r>
              <w:t xml:space="preserve"> </w:t>
            </w:r>
            <w:r>
              <w:t>лампочек</w:t>
            </w:r>
          </w:p>
        </w:tc>
      </w:tr>
      <w:tr w:rsidR="00BA70C2" w:rsidRPr="00C10A82" w14:paraId="22FB3144" w14:textId="77777777" w:rsidTr="006A4FA8">
        <w:trPr>
          <w:trHeight w:val="435"/>
        </w:trPr>
        <w:tc>
          <w:tcPr>
            <w:tcW w:w="683" w:type="pct"/>
            <w:shd w:val="clear" w:color="auto" w:fill="auto"/>
            <w:vAlign w:val="center"/>
          </w:tcPr>
          <w:p w14:paraId="73691B7B" w14:textId="3700093C" w:rsidR="00BA70C2" w:rsidRPr="00C81F4A" w:rsidRDefault="00BA70C2" w:rsidP="006A4FA8">
            <w:pPr>
              <w:ind w:firstLine="0"/>
              <w:jc w:val="center"/>
              <w:rPr>
                <w:lang w:val="en-US"/>
              </w:rPr>
            </w:pPr>
            <w:r w:rsidRPr="00BA70C2">
              <w:rPr>
                <w:lang w:val="en-US"/>
              </w:rPr>
              <w:t>015C</w:t>
            </w:r>
          </w:p>
        </w:tc>
        <w:tc>
          <w:tcPr>
            <w:tcW w:w="834" w:type="pct"/>
          </w:tcPr>
          <w:p w14:paraId="22503173" w14:textId="762D7022" w:rsidR="00BA70C2" w:rsidRPr="00B427EE" w:rsidRDefault="00BA70C2" w:rsidP="006A4FA8">
            <w:pPr>
              <w:ind w:firstLine="0"/>
              <w:jc w:val="center"/>
              <w:rPr>
                <w:lang w:val="en-US"/>
              </w:rPr>
            </w:pPr>
            <w:r w:rsidRPr="00BA70C2">
              <w:rPr>
                <w:lang w:val="en-US"/>
              </w:rPr>
              <w:t>EE</w:t>
            </w:r>
          </w:p>
        </w:tc>
        <w:tc>
          <w:tcPr>
            <w:tcW w:w="1290" w:type="pct"/>
          </w:tcPr>
          <w:p w14:paraId="7985D4AD" w14:textId="1FA5CE78" w:rsidR="00BA70C2" w:rsidRPr="00B427EE" w:rsidRDefault="00BA70C2" w:rsidP="006A4FA8">
            <w:pPr>
              <w:ind w:firstLine="0"/>
              <w:jc w:val="center"/>
              <w:rPr>
                <w:lang w:val="en-US"/>
              </w:rPr>
            </w:pPr>
            <w:r w:rsidRPr="00BA70C2">
              <w:rPr>
                <w:lang w:val="en-US"/>
              </w:rPr>
              <w:t>out dx, al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1E3CF121" w14:textId="2E76D246" w:rsidR="00BA70C2" w:rsidRPr="00C10A82" w:rsidRDefault="00BA70C2" w:rsidP="00BA70C2">
            <w:pPr>
              <w:ind w:firstLine="0"/>
              <w:jc w:val="center"/>
            </w:pPr>
            <w:r>
              <w:t>Вывод</w:t>
            </w:r>
          </w:p>
        </w:tc>
      </w:tr>
      <w:tr w:rsidR="00BA70C2" w:rsidRPr="00C10A82" w14:paraId="3676E2AC" w14:textId="77777777" w:rsidTr="006A4FA8">
        <w:trPr>
          <w:trHeight w:val="450"/>
        </w:trPr>
        <w:tc>
          <w:tcPr>
            <w:tcW w:w="683" w:type="pct"/>
            <w:shd w:val="clear" w:color="auto" w:fill="auto"/>
            <w:vAlign w:val="center"/>
          </w:tcPr>
          <w:p w14:paraId="199DD2F9" w14:textId="57EA1BEF" w:rsidR="00BA70C2" w:rsidRPr="00C81F4A" w:rsidRDefault="00BA70C2" w:rsidP="006A4FA8">
            <w:pPr>
              <w:ind w:firstLine="0"/>
              <w:jc w:val="center"/>
              <w:rPr>
                <w:lang w:val="en-US"/>
              </w:rPr>
            </w:pPr>
            <w:r w:rsidRPr="00BA70C2">
              <w:rPr>
                <w:lang w:val="en-US"/>
              </w:rPr>
              <w:t>015D</w:t>
            </w:r>
          </w:p>
        </w:tc>
        <w:tc>
          <w:tcPr>
            <w:tcW w:w="834" w:type="pct"/>
          </w:tcPr>
          <w:p w14:paraId="56B3690E" w14:textId="15E302C2" w:rsidR="00BA70C2" w:rsidRPr="00B427EE" w:rsidRDefault="00BA70C2" w:rsidP="006A4FA8">
            <w:pPr>
              <w:ind w:firstLine="0"/>
              <w:jc w:val="center"/>
              <w:rPr>
                <w:lang w:val="en-US"/>
              </w:rPr>
            </w:pPr>
            <w:r w:rsidRPr="00BA70C2">
              <w:rPr>
                <w:lang w:val="en-US"/>
              </w:rPr>
              <w:t>E8 19 00</w:t>
            </w:r>
          </w:p>
        </w:tc>
        <w:tc>
          <w:tcPr>
            <w:tcW w:w="1290" w:type="pct"/>
          </w:tcPr>
          <w:p w14:paraId="3BD22CAE" w14:textId="70BCF56E" w:rsidR="00BA70C2" w:rsidRPr="00B427EE" w:rsidRDefault="00BA70C2" w:rsidP="006A4FA8">
            <w:pPr>
              <w:ind w:firstLine="0"/>
              <w:jc w:val="center"/>
              <w:rPr>
                <w:lang w:val="en-US"/>
              </w:rPr>
            </w:pPr>
            <w:r w:rsidRPr="00BA70C2">
              <w:rPr>
                <w:lang w:val="en-US"/>
              </w:rPr>
              <w:t>call delay2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0908ECF3" w14:textId="29E46599" w:rsidR="00BA70C2" w:rsidRPr="00B427EE" w:rsidRDefault="00BA70C2" w:rsidP="006A4FA8">
            <w:pPr>
              <w:ind w:firstLine="0"/>
              <w:jc w:val="center"/>
              <w:rPr>
                <w:lang w:val="en-US"/>
              </w:rPr>
            </w:pPr>
            <w:r>
              <w:t>Вызов процедуры задержки - 2</w:t>
            </w:r>
          </w:p>
        </w:tc>
      </w:tr>
      <w:tr w:rsidR="00BA70C2" w:rsidRPr="00C10A82" w14:paraId="3B04628C" w14:textId="77777777" w:rsidTr="006A4FA8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09E2A366" w14:textId="43556D01" w:rsidR="00BA70C2" w:rsidRPr="00C81F4A" w:rsidRDefault="00BA70C2" w:rsidP="006A4FA8">
            <w:pPr>
              <w:ind w:firstLine="0"/>
              <w:jc w:val="center"/>
              <w:rPr>
                <w:lang w:val="en-US"/>
              </w:rPr>
            </w:pPr>
            <w:r w:rsidRPr="00BA70C2">
              <w:rPr>
                <w:lang w:val="en-US"/>
              </w:rPr>
              <w:t>0160</w:t>
            </w:r>
          </w:p>
        </w:tc>
        <w:tc>
          <w:tcPr>
            <w:tcW w:w="834" w:type="pct"/>
          </w:tcPr>
          <w:p w14:paraId="56A33B66" w14:textId="29D76A61" w:rsidR="00BA70C2" w:rsidRPr="00B427EE" w:rsidRDefault="00BA70C2" w:rsidP="006A4FA8">
            <w:pPr>
              <w:ind w:firstLine="0"/>
              <w:jc w:val="center"/>
              <w:rPr>
                <w:lang w:val="en-US"/>
              </w:rPr>
            </w:pPr>
            <w:r w:rsidRPr="00BA70C2">
              <w:rPr>
                <w:lang w:val="en-US"/>
              </w:rPr>
              <w:t>E2 F3</w:t>
            </w:r>
          </w:p>
        </w:tc>
        <w:tc>
          <w:tcPr>
            <w:tcW w:w="1290" w:type="pct"/>
          </w:tcPr>
          <w:p w14:paraId="4F2A8C80" w14:textId="751F36E3" w:rsidR="00BA70C2" w:rsidRPr="00B427EE" w:rsidRDefault="00BA70C2" w:rsidP="006A4FA8">
            <w:pPr>
              <w:ind w:firstLine="0"/>
              <w:jc w:val="center"/>
              <w:rPr>
                <w:lang w:val="en-US"/>
              </w:rPr>
            </w:pPr>
            <w:r w:rsidRPr="00BA70C2">
              <w:rPr>
                <w:lang w:val="en-US"/>
              </w:rPr>
              <w:t>loop loop4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2E5CD92D" w14:textId="35B8DF68" w:rsidR="00BA70C2" w:rsidRPr="00C81F4A" w:rsidRDefault="00BA70C2" w:rsidP="006A4FA8">
            <w:pPr>
              <w:ind w:firstLine="0"/>
              <w:jc w:val="center"/>
            </w:pPr>
            <w:r>
              <w:t>Цикл</w:t>
            </w:r>
          </w:p>
        </w:tc>
      </w:tr>
      <w:tr w:rsidR="00BA70C2" w:rsidRPr="00C10A82" w14:paraId="7E8B2DB9" w14:textId="77777777" w:rsidTr="006A4FA8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32456E7A" w14:textId="74B54D68" w:rsidR="00BA70C2" w:rsidRDefault="00BA2706" w:rsidP="006A4FA8">
            <w:pPr>
              <w:ind w:firstLine="0"/>
              <w:jc w:val="center"/>
            </w:pPr>
            <w:r w:rsidRPr="00BA2706">
              <w:t>0162</w:t>
            </w:r>
          </w:p>
        </w:tc>
        <w:tc>
          <w:tcPr>
            <w:tcW w:w="834" w:type="pct"/>
          </w:tcPr>
          <w:p w14:paraId="2CABFB17" w14:textId="20FA99B3" w:rsidR="00BA70C2" w:rsidRPr="001217E0" w:rsidRDefault="00BA2706" w:rsidP="006A4FA8">
            <w:pPr>
              <w:ind w:firstLine="0"/>
              <w:jc w:val="center"/>
            </w:pPr>
            <w:r w:rsidRPr="00BA2706">
              <w:t>B3 00</w:t>
            </w:r>
          </w:p>
        </w:tc>
        <w:tc>
          <w:tcPr>
            <w:tcW w:w="1290" w:type="pct"/>
          </w:tcPr>
          <w:p w14:paraId="5CCC60BE" w14:textId="4A269E9B" w:rsidR="00BA70C2" w:rsidRPr="001217E0" w:rsidRDefault="00BA2706" w:rsidP="006A4FA8">
            <w:pPr>
              <w:ind w:firstLine="0"/>
              <w:jc w:val="center"/>
              <w:rPr>
                <w:lang w:val="en-US"/>
              </w:rPr>
            </w:pPr>
            <w:r w:rsidRPr="00BA2706">
              <w:rPr>
                <w:lang w:val="en-US"/>
              </w:rPr>
              <w:t>mov bl,0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27A84C7D" w14:textId="009CF61F" w:rsidR="00BA70C2" w:rsidRPr="001217E0" w:rsidRDefault="00BA2706" w:rsidP="006A4FA8">
            <w:pPr>
              <w:ind w:firstLine="0"/>
              <w:jc w:val="center"/>
            </w:pPr>
            <w:r>
              <w:t>В</w:t>
            </w:r>
            <w:r>
              <w:t>ыключаем</w:t>
            </w:r>
            <w:r>
              <w:t xml:space="preserve"> </w:t>
            </w:r>
            <w:r>
              <w:t>флаг</w:t>
            </w:r>
          </w:p>
        </w:tc>
      </w:tr>
      <w:tr w:rsidR="00BA70C2" w:rsidRPr="00C10A82" w14:paraId="2E6994DB" w14:textId="77777777" w:rsidTr="006A4FA8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3C661C00" w14:textId="1A36C91C" w:rsidR="00BA70C2" w:rsidRDefault="00BA2706" w:rsidP="006A4FA8">
            <w:pPr>
              <w:ind w:firstLine="0"/>
              <w:jc w:val="center"/>
            </w:pPr>
            <w:r w:rsidRPr="00BA2706">
              <w:t>0164</w:t>
            </w:r>
          </w:p>
        </w:tc>
        <w:tc>
          <w:tcPr>
            <w:tcW w:w="834" w:type="pct"/>
          </w:tcPr>
          <w:p w14:paraId="344D0757" w14:textId="41249F5D" w:rsidR="00BA70C2" w:rsidRPr="001217E0" w:rsidRDefault="00BA2706" w:rsidP="006A4FA8">
            <w:pPr>
              <w:ind w:firstLine="0"/>
              <w:jc w:val="center"/>
              <w:rPr>
                <w:lang w:val="en-US"/>
              </w:rPr>
            </w:pPr>
            <w:r w:rsidRPr="00BA2706">
              <w:rPr>
                <w:lang w:val="en-US"/>
              </w:rPr>
              <w:t>EB D5</w:t>
            </w:r>
          </w:p>
        </w:tc>
        <w:tc>
          <w:tcPr>
            <w:tcW w:w="1290" w:type="pct"/>
          </w:tcPr>
          <w:p w14:paraId="0A1F5832" w14:textId="403C9421" w:rsidR="00BA70C2" w:rsidRDefault="00BA2706" w:rsidP="006A4FA8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BA2706">
              <w:rPr>
                <w:lang w:val="en-US"/>
              </w:rPr>
              <w:t>jmp</w:t>
            </w:r>
            <w:proofErr w:type="spellEnd"/>
            <w:r w:rsidRPr="00BA2706">
              <w:rPr>
                <w:lang w:val="en-US"/>
              </w:rPr>
              <w:t xml:space="preserve"> exit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6F87237E" w14:textId="433A84DC" w:rsidR="00BA70C2" w:rsidRPr="001217E0" w:rsidRDefault="00BA2706" w:rsidP="006A4FA8">
            <w:pPr>
              <w:ind w:firstLine="0"/>
              <w:jc w:val="center"/>
            </w:pPr>
            <w:r>
              <w:t>В</w:t>
            </w:r>
            <w:r>
              <w:t>ыход</w:t>
            </w:r>
          </w:p>
        </w:tc>
      </w:tr>
      <w:tr w:rsidR="00BA70C2" w:rsidRPr="00C10A82" w14:paraId="4769CC98" w14:textId="77777777" w:rsidTr="006A4FA8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2380679B" w14:textId="330141D0" w:rsidR="00BA70C2" w:rsidRDefault="00BA2706" w:rsidP="006A4FA8">
            <w:pPr>
              <w:ind w:firstLine="0"/>
              <w:jc w:val="center"/>
            </w:pPr>
            <w:r w:rsidRPr="00BA2706">
              <w:t>0166</w:t>
            </w:r>
          </w:p>
        </w:tc>
        <w:tc>
          <w:tcPr>
            <w:tcW w:w="834" w:type="pct"/>
          </w:tcPr>
          <w:p w14:paraId="10137B2E" w14:textId="1D9D9CAB" w:rsidR="00BA70C2" w:rsidRPr="001217E0" w:rsidRDefault="00BA70C2" w:rsidP="006A4FA8">
            <w:pPr>
              <w:ind w:firstLine="0"/>
              <w:jc w:val="center"/>
            </w:pPr>
          </w:p>
        </w:tc>
        <w:tc>
          <w:tcPr>
            <w:tcW w:w="1290" w:type="pct"/>
          </w:tcPr>
          <w:p w14:paraId="56694D54" w14:textId="3F798CD5" w:rsidR="00BA70C2" w:rsidRPr="001217E0" w:rsidRDefault="00BA2706" w:rsidP="006A4FA8">
            <w:pPr>
              <w:ind w:firstLine="0"/>
              <w:jc w:val="center"/>
              <w:rPr>
                <w:lang w:val="en-US"/>
              </w:rPr>
            </w:pPr>
            <w:r w:rsidRPr="00BA2706">
              <w:rPr>
                <w:lang w:val="en-US"/>
              </w:rPr>
              <w:t>proc delay1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20C88382" w14:textId="3E9A0493" w:rsidR="00BA70C2" w:rsidRDefault="00BA2706" w:rsidP="006A4FA8">
            <w:pPr>
              <w:ind w:firstLine="0"/>
              <w:jc w:val="center"/>
            </w:pPr>
            <w:r>
              <w:t>Начало</w:t>
            </w:r>
            <w:r>
              <w:t xml:space="preserve"> </w:t>
            </w:r>
            <w:r>
              <w:t>процедур</w:t>
            </w:r>
            <w:r>
              <w:t xml:space="preserve">ы задержки - 1 </w:t>
            </w:r>
          </w:p>
        </w:tc>
      </w:tr>
      <w:tr w:rsidR="00BA70C2" w:rsidRPr="00C10A82" w14:paraId="4090381D" w14:textId="77777777" w:rsidTr="006A4FA8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40DAD02A" w14:textId="0249990D" w:rsidR="00BA70C2" w:rsidRDefault="00BA2706" w:rsidP="006A4FA8">
            <w:pPr>
              <w:ind w:firstLine="0"/>
              <w:jc w:val="center"/>
            </w:pPr>
            <w:r w:rsidRPr="00BA2706">
              <w:t>0166</w:t>
            </w:r>
          </w:p>
        </w:tc>
        <w:tc>
          <w:tcPr>
            <w:tcW w:w="834" w:type="pct"/>
          </w:tcPr>
          <w:p w14:paraId="2570B925" w14:textId="594A5D41" w:rsidR="00BA70C2" w:rsidRPr="001217E0" w:rsidRDefault="00BA2706" w:rsidP="006A4FA8">
            <w:pPr>
              <w:ind w:firstLine="0"/>
              <w:jc w:val="center"/>
            </w:pPr>
            <w:r w:rsidRPr="00BA2706">
              <w:t>51</w:t>
            </w:r>
          </w:p>
        </w:tc>
        <w:tc>
          <w:tcPr>
            <w:tcW w:w="1290" w:type="pct"/>
          </w:tcPr>
          <w:p w14:paraId="707B8AC5" w14:textId="58CA0EDB" w:rsidR="00BA70C2" w:rsidRPr="001217E0" w:rsidRDefault="00BA2706" w:rsidP="006A4FA8">
            <w:pPr>
              <w:ind w:firstLine="0"/>
              <w:jc w:val="center"/>
            </w:pPr>
            <w:proofErr w:type="spellStart"/>
            <w:r w:rsidRPr="00BA2706">
              <w:t>push</w:t>
            </w:r>
            <w:proofErr w:type="spellEnd"/>
            <w:r w:rsidRPr="00BA2706">
              <w:t xml:space="preserve"> </w:t>
            </w:r>
            <w:proofErr w:type="spellStart"/>
            <w:r w:rsidRPr="00BA2706">
              <w:t>cx</w:t>
            </w:r>
            <w:proofErr w:type="spellEnd"/>
          </w:p>
        </w:tc>
        <w:tc>
          <w:tcPr>
            <w:tcW w:w="2193" w:type="pct"/>
            <w:shd w:val="clear" w:color="auto" w:fill="auto"/>
            <w:vAlign w:val="center"/>
          </w:tcPr>
          <w:p w14:paraId="4E878899" w14:textId="6EADCF40" w:rsidR="00BA70C2" w:rsidRDefault="00BA2706" w:rsidP="006A4FA8">
            <w:pPr>
              <w:ind w:firstLine="0"/>
              <w:jc w:val="center"/>
            </w:pPr>
            <w:r>
              <w:t>Помещаем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сте</w:t>
            </w:r>
            <w:r>
              <w:t xml:space="preserve">к </w:t>
            </w:r>
            <w:r>
              <w:t>регистр</w:t>
            </w:r>
            <w:r>
              <w:t xml:space="preserve"> </w:t>
            </w:r>
            <w:proofErr w:type="spellStart"/>
            <w:r>
              <w:t>сх</w:t>
            </w:r>
            <w:proofErr w:type="spellEnd"/>
          </w:p>
        </w:tc>
      </w:tr>
      <w:tr w:rsidR="00BA70C2" w:rsidRPr="00C10A82" w14:paraId="69B2C6E5" w14:textId="77777777" w:rsidTr="006A4FA8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77C584E7" w14:textId="45741872" w:rsidR="00BA70C2" w:rsidRDefault="00BA2706" w:rsidP="006A4FA8">
            <w:pPr>
              <w:ind w:firstLine="0"/>
              <w:jc w:val="center"/>
            </w:pPr>
            <w:r w:rsidRPr="00BA2706">
              <w:t>0167</w:t>
            </w:r>
          </w:p>
        </w:tc>
        <w:tc>
          <w:tcPr>
            <w:tcW w:w="834" w:type="pct"/>
          </w:tcPr>
          <w:p w14:paraId="6F887FFC" w14:textId="1917F7CB" w:rsidR="00BA70C2" w:rsidRPr="001217E0" w:rsidRDefault="00BA2706" w:rsidP="006A4FA8">
            <w:pPr>
              <w:ind w:firstLine="0"/>
              <w:jc w:val="center"/>
            </w:pPr>
            <w:r w:rsidRPr="00BA2706">
              <w:t>B9 FA 00</w:t>
            </w:r>
          </w:p>
        </w:tc>
        <w:tc>
          <w:tcPr>
            <w:tcW w:w="1290" w:type="pct"/>
          </w:tcPr>
          <w:p w14:paraId="62A2E04E" w14:textId="14115506" w:rsidR="00BA70C2" w:rsidRPr="001217E0" w:rsidRDefault="00FB7626" w:rsidP="006A4FA8">
            <w:pPr>
              <w:ind w:firstLine="0"/>
              <w:jc w:val="center"/>
            </w:pPr>
            <w:proofErr w:type="spellStart"/>
            <w:r w:rsidRPr="00FB7626">
              <w:t>mov</w:t>
            </w:r>
            <w:proofErr w:type="spellEnd"/>
            <w:r w:rsidRPr="00FB7626">
              <w:t xml:space="preserve"> </w:t>
            </w:r>
            <w:proofErr w:type="spellStart"/>
            <w:r w:rsidRPr="00FB7626">
              <w:t>cx</w:t>
            </w:r>
            <w:proofErr w:type="spellEnd"/>
            <w:r w:rsidRPr="00FB7626">
              <w:t>, 250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1D83F09F" w14:textId="72A3ADDC" w:rsidR="00BA70C2" w:rsidRDefault="00FB7626" w:rsidP="006A4FA8">
            <w:pPr>
              <w:ind w:firstLine="0"/>
              <w:jc w:val="center"/>
            </w:pPr>
            <w:r>
              <w:t>Помещаем</w:t>
            </w:r>
            <w:r>
              <w:t xml:space="preserve"> </w:t>
            </w:r>
            <w:r>
              <w:t>250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регистр</w:t>
            </w:r>
            <w:r>
              <w:t xml:space="preserve"> </w:t>
            </w:r>
            <w:proofErr w:type="spellStart"/>
            <w:r>
              <w:t>сх</w:t>
            </w:r>
            <w:proofErr w:type="spellEnd"/>
          </w:p>
        </w:tc>
      </w:tr>
      <w:tr w:rsidR="00BA70C2" w:rsidRPr="00C10A82" w14:paraId="1A5303ED" w14:textId="77777777" w:rsidTr="006A4FA8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0A8535CE" w14:textId="45A51E4E" w:rsidR="00BA70C2" w:rsidRDefault="00FB7626" w:rsidP="006A4FA8">
            <w:pPr>
              <w:ind w:firstLine="0"/>
              <w:jc w:val="center"/>
            </w:pPr>
            <w:r w:rsidRPr="00FB7626">
              <w:t>016A</w:t>
            </w:r>
          </w:p>
        </w:tc>
        <w:tc>
          <w:tcPr>
            <w:tcW w:w="834" w:type="pct"/>
          </w:tcPr>
          <w:p w14:paraId="336DE7EB" w14:textId="1A90A3BA" w:rsidR="00BA70C2" w:rsidRPr="001217E0" w:rsidRDefault="00BA70C2" w:rsidP="006A4FA8">
            <w:pPr>
              <w:ind w:firstLine="0"/>
              <w:jc w:val="center"/>
            </w:pPr>
          </w:p>
        </w:tc>
        <w:tc>
          <w:tcPr>
            <w:tcW w:w="1290" w:type="pct"/>
          </w:tcPr>
          <w:p w14:paraId="1A66F22C" w14:textId="69E5215C" w:rsidR="00BA70C2" w:rsidRPr="001217E0" w:rsidRDefault="00FB7626" w:rsidP="006A4FA8">
            <w:pPr>
              <w:ind w:firstLine="0"/>
              <w:jc w:val="center"/>
            </w:pPr>
            <w:r w:rsidRPr="00FB7626">
              <w:t>cyc1: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7A65469E" w14:textId="110DCCC9" w:rsidR="00BA70C2" w:rsidRDefault="00BA70C2" w:rsidP="006A4FA8">
            <w:pPr>
              <w:ind w:firstLine="0"/>
              <w:jc w:val="center"/>
            </w:pPr>
          </w:p>
        </w:tc>
      </w:tr>
      <w:tr w:rsidR="00BA70C2" w:rsidRPr="00C10A82" w14:paraId="2630AF4B" w14:textId="77777777" w:rsidTr="006A4FA8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7DCA5D8E" w14:textId="1C74EC39" w:rsidR="00BA70C2" w:rsidRDefault="00FB7626" w:rsidP="006A4FA8">
            <w:pPr>
              <w:ind w:firstLine="0"/>
              <w:jc w:val="center"/>
            </w:pPr>
            <w:r w:rsidRPr="00FB7626">
              <w:t>016A</w:t>
            </w:r>
          </w:p>
        </w:tc>
        <w:tc>
          <w:tcPr>
            <w:tcW w:w="834" w:type="pct"/>
          </w:tcPr>
          <w:p w14:paraId="57741535" w14:textId="615A2C68" w:rsidR="00BA70C2" w:rsidRPr="001217E0" w:rsidRDefault="00FB7626" w:rsidP="006A4FA8">
            <w:pPr>
              <w:ind w:firstLine="0"/>
              <w:jc w:val="center"/>
            </w:pPr>
            <w:r w:rsidRPr="00FB7626">
              <w:t>8B D1</w:t>
            </w:r>
          </w:p>
        </w:tc>
        <w:tc>
          <w:tcPr>
            <w:tcW w:w="1290" w:type="pct"/>
          </w:tcPr>
          <w:p w14:paraId="1B5E7F94" w14:textId="22E9FECD" w:rsidR="00BA70C2" w:rsidRPr="001217E0" w:rsidRDefault="00FB7626" w:rsidP="006A4FA8">
            <w:pPr>
              <w:ind w:firstLine="0"/>
              <w:jc w:val="center"/>
            </w:pPr>
            <w:proofErr w:type="spellStart"/>
            <w:r w:rsidRPr="00FB7626">
              <w:t>mov</w:t>
            </w:r>
            <w:proofErr w:type="spellEnd"/>
            <w:r w:rsidRPr="00FB7626">
              <w:t xml:space="preserve"> </w:t>
            </w:r>
            <w:proofErr w:type="spellStart"/>
            <w:r w:rsidRPr="00FB7626">
              <w:t>dx</w:t>
            </w:r>
            <w:proofErr w:type="spellEnd"/>
            <w:r w:rsidRPr="00FB7626">
              <w:t xml:space="preserve">, </w:t>
            </w:r>
            <w:proofErr w:type="spellStart"/>
            <w:r w:rsidRPr="00FB7626">
              <w:t>cx</w:t>
            </w:r>
            <w:proofErr w:type="spellEnd"/>
          </w:p>
        </w:tc>
        <w:tc>
          <w:tcPr>
            <w:tcW w:w="2193" w:type="pct"/>
            <w:shd w:val="clear" w:color="auto" w:fill="auto"/>
            <w:vAlign w:val="center"/>
          </w:tcPr>
          <w:p w14:paraId="135104C5" w14:textId="59C5BCDD" w:rsidR="00BA70C2" w:rsidRPr="00FB7626" w:rsidRDefault="00FB7626" w:rsidP="006A4FA8">
            <w:pPr>
              <w:ind w:firstLine="0"/>
              <w:jc w:val="center"/>
            </w:pPr>
            <w:r>
              <w:t>Помещаем</w:t>
            </w:r>
            <w:r>
              <w:t xml:space="preserve"> </w:t>
            </w:r>
            <w:proofErr w:type="spellStart"/>
            <w:r>
              <w:t>сх</w:t>
            </w:r>
            <w:proofErr w:type="spellEnd"/>
            <w:r>
              <w:t xml:space="preserve"> </w:t>
            </w:r>
            <w:r>
              <w:t>в</w:t>
            </w:r>
            <w:r>
              <w:t xml:space="preserve"> </w:t>
            </w:r>
            <w:r>
              <w:rPr>
                <w:lang w:val="en-US"/>
              </w:rPr>
              <w:t>dx</w:t>
            </w:r>
          </w:p>
        </w:tc>
      </w:tr>
      <w:tr w:rsidR="00BA70C2" w:rsidRPr="00C10A82" w14:paraId="5BF621C4" w14:textId="77777777" w:rsidTr="006A4FA8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34C18CCA" w14:textId="570F733E" w:rsidR="00BA70C2" w:rsidRDefault="00FB7626" w:rsidP="006A4FA8">
            <w:pPr>
              <w:ind w:firstLine="0"/>
              <w:jc w:val="center"/>
            </w:pPr>
            <w:r w:rsidRPr="00FB7626">
              <w:t>016C</w:t>
            </w:r>
          </w:p>
        </w:tc>
        <w:tc>
          <w:tcPr>
            <w:tcW w:w="834" w:type="pct"/>
          </w:tcPr>
          <w:p w14:paraId="0042F23C" w14:textId="09004307" w:rsidR="00BA70C2" w:rsidRPr="001217E0" w:rsidRDefault="00FB7626" w:rsidP="006A4FA8">
            <w:pPr>
              <w:ind w:firstLine="0"/>
              <w:jc w:val="center"/>
            </w:pPr>
            <w:r w:rsidRPr="00FB7626">
              <w:t xml:space="preserve">B9 FF </w:t>
            </w:r>
            <w:proofErr w:type="spellStart"/>
            <w:r w:rsidRPr="00FB7626">
              <w:t>FF</w:t>
            </w:r>
            <w:proofErr w:type="spellEnd"/>
          </w:p>
        </w:tc>
        <w:tc>
          <w:tcPr>
            <w:tcW w:w="1290" w:type="pct"/>
          </w:tcPr>
          <w:p w14:paraId="23539AE6" w14:textId="4B0BB161" w:rsidR="00BA70C2" w:rsidRPr="001217E0" w:rsidRDefault="00FB7626" w:rsidP="006A4FA8">
            <w:pPr>
              <w:ind w:firstLine="0"/>
              <w:jc w:val="center"/>
            </w:pPr>
            <w:proofErr w:type="spellStart"/>
            <w:r w:rsidRPr="00FB7626">
              <w:t>mov</w:t>
            </w:r>
            <w:proofErr w:type="spellEnd"/>
            <w:r w:rsidRPr="00FB7626">
              <w:t xml:space="preserve"> </w:t>
            </w:r>
            <w:proofErr w:type="spellStart"/>
            <w:r w:rsidRPr="00FB7626">
              <w:t>cx</w:t>
            </w:r>
            <w:proofErr w:type="spellEnd"/>
            <w:r w:rsidRPr="00FB7626">
              <w:t>, 0xffffh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596A3EC0" w14:textId="46E0FEEB" w:rsidR="00BA70C2" w:rsidRPr="00FB7626" w:rsidRDefault="00FB7626" w:rsidP="006A4FA8">
            <w:pPr>
              <w:ind w:firstLine="0"/>
              <w:jc w:val="center"/>
            </w:pPr>
            <w:r>
              <w:t>Помещаем</w:t>
            </w:r>
            <w:r w:rsidRPr="0020162D">
              <w:t xml:space="preserve"> </w:t>
            </w:r>
            <w:proofErr w:type="spellStart"/>
            <w:r>
              <w:rPr>
                <w:lang w:val="en-US"/>
              </w:rPr>
              <w:t>fffh</w:t>
            </w:r>
            <w:proofErr w:type="spellEnd"/>
            <w:r>
              <w:t xml:space="preserve"> </w:t>
            </w:r>
            <w:r>
              <w:t>в</w:t>
            </w:r>
            <w:r>
              <w:t xml:space="preserve"> </w:t>
            </w:r>
            <w:r>
              <w:t>регистр</w:t>
            </w:r>
            <w:r>
              <w:t xml:space="preserve"> c</w:t>
            </w:r>
            <w:r>
              <w:rPr>
                <w:lang w:val="en-US"/>
              </w:rPr>
              <w:t>x</w:t>
            </w:r>
          </w:p>
        </w:tc>
      </w:tr>
      <w:tr w:rsidR="0020162D" w:rsidRPr="00C10A82" w14:paraId="3B1A5192" w14:textId="77777777" w:rsidTr="006A4FA8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0C7A4A20" w14:textId="0CFF047C" w:rsidR="0020162D" w:rsidRPr="00C209EB" w:rsidRDefault="0020162D" w:rsidP="006A4FA8">
            <w:pPr>
              <w:ind w:firstLine="0"/>
              <w:jc w:val="center"/>
            </w:pPr>
            <w:r w:rsidRPr="0020162D">
              <w:t>016F</w:t>
            </w:r>
          </w:p>
        </w:tc>
        <w:tc>
          <w:tcPr>
            <w:tcW w:w="834" w:type="pct"/>
          </w:tcPr>
          <w:p w14:paraId="4A7A7302" w14:textId="60565DD8" w:rsidR="0020162D" w:rsidRPr="00C209EB" w:rsidRDefault="0020162D" w:rsidP="006A4FA8">
            <w:pPr>
              <w:ind w:firstLine="0"/>
              <w:jc w:val="center"/>
            </w:pPr>
          </w:p>
        </w:tc>
        <w:tc>
          <w:tcPr>
            <w:tcW w:w="1290" w:type="pct"/>
          </w:tcPr>
          <w:p w14:paraId="569AF535" w14:textId="474EBB5C" w:rsidR="0020162D" w:rsidRPr="00C209EB" w:rsidRDefault="0020162D" w:rsidP="006A4FA8">
            <w:pPr>
              <w:ind w:firstLine="0"/>
              <w:jc w:val="center"/>
            </w:pPr>
            <w:r w:rsidRPr="0020162D">
              <w:t>cyc2:</w:t>
            </w:r>
          </w:p>
        </w:tc>
        <w:tc>
          <w:tcPr>
            <w:tcW w:w="2193" w:type="pct"/>
            <w:vMerge w:val="restart"/>
            <w:shd w:val="clear" w:color="auto" w:fill="auto"/>
            <w:vAlign w:val="center"/>
          </w:tcPr>
          <w:p w14:paraId="11BDD829" w14:textId="5841CDD5" w:rsidR="0020162D" w:rsidRDefault="0020162D" w:rsidP="006A4FA8">
            <w:pPr>
              <w:ind w:firstLine="0"/>
              <w:jc w:val="center"/>
            </w:pPr>
            <w:r>
              <w:t>Повтор</w:t>
            </w:r>
            <w:r>
              <w:t xml:space="preserve"> </w:t>
            </w:r>
            <w:r>
              <w:t>пока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rPr>
                <w:lang w:val="en-US"/>
              </w:rPr>
              <w:t>cx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0</w:t>
            </w:r>
          </w:p>
        </w:tc>
      </w:tr>
      <w:tr w:rsidR="0020162D" w:rsidRPr="00C10A82" w14:paraId="1BFAB95A" w14:textId="77777777" w:rsidTr="006A4FA8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7BB81C1C" w14:textId="480F55C5" w:rsidR="0020162D" w:rsidRPr="00C209EB" w:rsidRDefault="0020162D" w:rsidP="006A4FA8">
            <w:pPr>
              <w:ind w:firstLine="0"/>
              <w:jc w:val="center"/>
            </w:pPr>
            <w:r w:rsidRPr="0020162D">
              <w:t>016F</w:t>
            </w:r>
          </w:p>
        </w:tc>
        <w:tc>
          <w:tcPr>
            <w:tcW w:w="834" w:type="pct"/>
          </w:tcPr>
          <w:p w14:paraId="611B68B6" w14:textId="7F5BA1E2" w:rsidR="0020162D" w:rsidRPr="00C209EB" w:rsidRDefault="0020162D" w:rsidP="006A4FA8">
            <w:pPr>
              <w:ind w:firstLine="0"/>
              <w:jc w:val="center"/>
            </w:pPr>
            <w:r w:rsidRPr="0020162D">
              <w:t>E2 FE</w:t>
            </w:r>
          </w:p>
        </w:tc>
        <w:tc>
          <w:tcPr>
            <w:tcW w:w="1290" w:type="pct"/>
          </w:tcPr>
          <w:p w14:paraId="738D08C6" w14:textId="2E5606D1" w:rsidR="0020162D" w:rsidRPr="00C209EB" w:rsidRDefault="0020162D" w:rsidP="006A4FA8">
            <w:pPr>
              <w:ind w:firstLine="0"/>
              <w:jc w:val="center"/>
            </w:pPr>
            <w:proofErr w:type="spellStart"/>
            <w:r w:rsidRPr="0020162D">
              <w:t>loop</w:t>
            </w:r>
            <w:proofErr w:type="spellEnd"/>
            <w:r w:rsidRPr="0020162D">
              <w:t xml:space="preserve"> cyc2</w:t>
            </w:r>
          </w:p>
        </w:tc>
        <w:tc>
          <w:tcPr>
            <w:tcW w:w="2193" w:type="pct"/>
            <w:vMerge/>
            <w:shd w:val="clear" w:color="auto" w:fill="auto"/>
            <w:vAlign w:val="center"/>
          </w:tcPr>
          <w:p w14:paraId="04967B09" w14:textId="7ED19161" w:rsidR="0020162D" w:rsidRDefault="0020162D" w:rsidP="006A4FA8">
            <w:pPr>
              <w:ind w:firstLine="0"/>
              <w:jc w:val="center"/>
            </w:pPr>
          </w:p>
        </w:tc>
      </w:tr>
      <w:tr w:rsidR="00BA70C2" w:rsidRPr="00C10A82" w14:paraId="62AEF595" w14:textId="77777777" w:rsidTr="006A4FA8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7CA56432" w14:textId="026C7DC2" w:rsidR="00BA70C2" w:rsidRPr="00C209EB" w:rsidRDefault="0020162D" w:rsidP="006A4FA8">
            <w:pPr>
              <w:ind w:firstLine="0"/>
              <w:jc w:val="center"/>
            </w:pPr>
            <w:r w:rsidRPr="0020162D">
              <w:t>0171</w:t>
            </w:r>
          </w:p>
        </w:tc>
        <w:tc>
          <w:tcPr>
            <w:tcW w:w="834" w:type="pct"/>
          </w:tcPr>
          <w:p w14:paraId="7001BC56" w14:textId="2EFF43B5" w:rsidR="00BA70C2" w:rsidRPr="00C209EB" w:rsidRDefault="0020162D" w:rsidP="006A4FA8">
            <w:pPr>
              <w:ind w:firstLine="0"/>
              <w:jc w:val="center"/>
            </w:pPr>
            <w:r w:rsidRPr="0020162D">
              <w:t>8B CA</w:t>
            </w:r>
          </w:p>
        </w:tc>
        <w:tc>
          <w:tcPr>
            <w:tcW w:w="1290" w:type="pct"/>
          </w:tcPr>
          <w:p w14:paraId="0DA317EC" w14:textId="7E4FF9A5" w:rsidR="00BA70C2" w:rsidRPr="00C209EB" w:rsidRDefault="0020162D" w:rsidP="006A4FA8">
            <w:pPr>
              <w:ind w:firstLine="0"/>
              <w:jc w:val="center"/>
            </w:pPr>
            <w:proofErr w:type="spellStart"/>
            <w:r w:rsidRPr="0020162D">
              <w:t>mov</w:t>
            </w:r>
            <w:proofErr w:type="spellEnd"/>
            <w:r w:rsidRPr="0020162D">
              <w:t xml:space="preserve"> </w:t>
            </w:r>
            <w:proofErr w:type="spellStart"/>
            <w:r w:rsidRPr="0020162D">
              <w:t>cx</w:t>
            </w:r>
            <w:proofErr w:type="spellEnd"/>
            <w:r w:rsidRPr="0020162D">
              <w:t xml:space="preserve">, </w:t>
            </w:r>
            <w:proofErr w:type="spellStart"/>
            <w:r w:rsidRPr="0020162D">
              <w:t>dx</w:t>
            </w:r>
            <w:proofErr w:type="spellEnd"/>
          </w:p>
        </w:tc>
        <w:tc>
          <w:tcPr>
            <w:tcW w:w="2193" w:type="pct"/>
            <w:shd w:val="clear" w:color="auto" w:fill="auto"/>
            <w:vAlign w:val="center"/>
          </w:tcPr>
          <w:p w14:paraId="44D962C5" w14:textId="19A9C4F3" w:rsidR="00BA70C2" w:rsidRDefault="0020162D" w:rsidP="006A4FA8">
            <w:pPr>
              <w:ind w:firstLine="0"/>
              <w:jc w:val="center"/>
            </w:pPr>
            <w:r>
              <w:t>Помещаем</w:t>
            </w:r>
            <w:r>
              <w:rPr>
                <w:lang w:val="en-US"/>
              </w:rPr>
              <w:t xml:space="preserve"> dx </w:t>
            </w:r>
            <w:r>
              <w:t>в</w:t>
            </w:r>
            <w:r>
              <w:rPr>
                <w:lang w:val="en-US"/>
              </w:rPr>
              <w:t xml:space="preserve"> cx</w:t>
            </w:r>
          </w:p>
        </w:tc>
      </w:tr>
      <w:tr w:rsidR="00BA70C2" w:rsidRPr="00C10A82" w14:paraId="155EB9D7" w14:textId="77777777" w:rsidTr="006A4FA8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6D10430C" w14:textId="50888AA6" w:rsidR="00BA70C2" w:rsidRPr="00C209EB" w:rsidRDefault="0020162D" w:rsidP="006A4FA8">
            <w:pPr>
              <w:ind w:firstLine="0"/>
              <w:jc w:val="center"/>
            </w:pPr>
            <w:r w:rsidRPr="0020162D">
              <w:t>0173</w:t>
            </w:r>
          </w:p>
        </w:tc>
        <w:tc>
          <w:tcPr>
            <w:tcW w:w="834" w:type="pct"/>
          </w:tcPr>
          <w:p w14:paraId="23E90F1C" w14:textId="19B190EE" w:rsidR="00BA70C2" w:rsidRPr="00C209EB" w:rsidRDefault="00DF38D0" w:rsidP="006A4FA8">
            <w:pPr>
              <w:ind w:firstLine="0"/>
              <w:jc w:val="center"/>
            </w:pPr>
            <w:r w:rsidRPr="00DF38D0">
              <w:t>E2 F5</w:t>
            </w:r>
          </w:p>
        </w:tc>
        <w:tc>
          <w:tcPr>
            <w:tcW w:w="1290" w:type="pct"/>
          </w:tcPr>
          <w:p w14:paraId="3EF56071" w14:textId="4BCD8172" w:rsidR="00BA70C2" w:rsidRPr="00C209EB" w:rsidRDefault="00DF38D0" w:rsidP="006A4FA8">
            <w:pPr>
              <w:ind w:firstLine="0"/>
              <w:jc w:val="center"/>
            </w:pPr>
            <w:proofErr w:type="spellStart"/>
            <w:r w:rsidRPr="00DF38D0">
              <w:t>loop</w:t>
            </w:r>
            <w:proofErr w:type="spellEnd"/>
            <w:r w:rsidRPr="00DF38D0">
              <w:t xml:space="preserve"> cyc1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66819C86" w14:textId="5CA8A303" w:rsidR="00BA70C2" w:rsidRDefault="00DF38D0" w:rsidP="006A4FA8">
            <w:pPr>
              <w:ind w:firstLine="0"/>
              <w:jc w:val="center"/>
            </w:pPr>
            <w:r>
              <w:t>Повтор</w:t>
            </w:r>
            <w:r w:rsidRPr="00DF38D0">
              <w:t xml:space="preserve"> </w:t>
            </w:r>
            <w:r>
              <w:t>пока</w:t>
            </w:r>
            <w:r w:rsidRPr="00DF38D0">
              <w:t xml:space="preserve"> </w:t>
            </w:r>
            <w:r>
              <w:t>в</w:t>
            </w:r>
            <w:r w:rsidRPr="00DF38D0">
              <w:t xml:space="preserve"> </w:t>
            </w:r>
            <w:r>
              <w:rPr>
                <w:lang w:val="en-US"/>
              </w:rPr>
              <w:t>cx</w:t>
            </w:r>
            <w:r w:rsidRPr="00DF38D0">
              <w:t xml:space="preserve"> </w:t>
            </w:r>
            <w:r>
              <w:t>не</w:t>
            </w:r>
            <w:r w:rsidRPr="00DF38D0">
              <w:t xml:space="preserve"> </w:t>
            </w:r>
            <w:r>
              <w:t>0</w:t>
            </w:r>
          </w:p>
        </w:tc>
      </w:tr>
      <w:tr w:rsidR="00BA70C2" w:rsidRPr="00C10A82" w14:paraId="101056EB" w14:textId="77777777" w:rsidTr="006A4FA8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6E0C3BED" w14:textId="3154500D" w:rsidR="00BA70C2" w:rsidRPr="00C209EB" w:rsidRDefault="00DF38D0" w:rsidP="006A4FA8">
            <w:pPr>
              <w:ind w:firstLine="0"/>
              <w:jc w:val="center"/>
            </w:pPr>
            <w:r>
              <w:t>0175</w:t>
            </w:r>
          </w:p>
        </w:tc>
        <w:tc>
          <w:tcPr>
            <w:tcW w:w="834" w:type="pct"/>
          </w:tcPr>
          <w:p w14:paraId="6663F698" w14:textId="4FA9AD99" w:rsidR="00BA70C2" w:rsidRPr="00C209EB" w:rsidRDefault="00DF38D0" w:rsidP="006A4FA8">
            <w:pPr>
              <w:ind w:firstLine="0"/>
              <w:jc w:val="center"/>
            </w:pPr>
            <w:r>
              <w:t>59</w:t>
            </w:r>
          </w:p>
        </w:tc>
        <w:tc>
          <w:tcPr>
            <w:tcW w:w="1290" w:type="pct"/>
          </w:tcPr>
          <w:p w14:paraId="23F81D08" w14:textId="53160837" w:rsidR="00BA70C2" w:rsidRPr="00C209EB" w:rsidRDefault="00DF38D0" w:rsidP="006A4FA8">
            <w:pPr>
              <w:ind w:firstLine="0"/>
              <w:jc w:val="center"/>
            </w:pPr>
            <w:proofErr w:type="spellStart"/>
            <w:r w:rsidRPr="00DF38D0">
              <w:t>pop</w:t>
            </w:r>
            <w:proofErr w:type="spellEnd"/>
            <w:r w:rsidRPr="00DF38D0">
              <w:t xml:space="preserve"> </w:t>
            </w:r>
            <w:proofErr w:type="spellStart"/>
            <w:r w:rsidRPr="00DF38D0">
              <w:t>cx</w:t>
            </w:r>
            <w:proofErr w:type="spellEnd"/>
          </w:p>
        </w:tc>
        <w:tc>
          <w:tcPr>
            <w:tcW w:w="2193" w:type="pct"/>
            <w:shd w:val="clear" w:color="auto" w:fill="auto"/>
            <w:vAlign w:val="center"/>
          </w:tcPr>
          <w:p w14:paraId="007E8065" w14:textId="44CF88F6" w:rsidR="00BA70C2" w:rsidRPr="00DF38D0" w:rsidRDefault="00DF38D0" w:rsidP="006A4FA8">
            <w:pPr>
              <w:ind w:firstLine="0"/>
              <w:jc w:val="center"/>
            </w:pPr>
            <w:r>
              <w:t>Извлекаем</w:t>
            </w:r>
            <w:r>
              <w:rPr>
                <w:lang w:val="en-US"/>
              </w:rPr>
              <w:t xml:space="preserve"> </w:t>
            </w:r>
            <w:r>
              <w:t>из стека</w:t>
            </w:r>
          </w:p>
        </w:tc>
      </w:tr>
      <w:tr w:rsidR="00BA70C2" w:rsidRPr="00C10A82" w14:paraId="7D66F7AF" w14:textId="77777777" w:rsidTr="006A4FA8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5DE34000" w14:textId="10149030" w:rsidR="00BA70C2" w:rsidRPr="00C209EB" w:rsidRDefault="00DF38D0" w:rsidP="006A4FA8">
            <w:pPr>
              <w:ind w:firstLine="0"/>
              <w:jc w:val="center"/>
            </w:pPr>
            <w:r w:rsidRPr="00DF38D0">
              <w:t>0176</w:t>
            </w:r>
          </w:p>
        </w:tc>
        <w:tc>
          <w:tcPr>
            <w:tcW w:w="834" w:type="pct"/>
          </w:tcPr>
          <w:p w14:paraId="721B220A" w14:textId="38351610" w:rsidR="00BA70C2" w:rsidRPr="00C209EB" w:rsidRDefault="00DF38D0" w:rsidP="006A4FA8">
            <w:pPr>
              <w:ind w:firstLine="0"/>
              <w:jc w:val="center"/>
            </w:pPr>
            <w:r w:rsidRPr="00DF38D0">
              <w:t>32 ED</w:t>
            </w:r>
          </w:p>
        </w:tc>
        <w:tc>
          <w:tcPr>
            <w:tcW w:w="1290" w:type="pct"/>
          </w:tcPr>
          <w:p w14:paraId="15F5E0A8" w14:textId="2EB98BB8" w:rsidR="00BA70C2" w:rsidRPr="00C209EB" w:rsidRDefault="00DF38D0" w:rsidP="006A4FA8">
            <w:pPr>
              <w:ind w:firstLine="0"/>
              <w:jc w:val="center"/>
            </w:pPr>
            <w:proofErr w:type="spellStart"/>
            <w:r w:rsidRPr="00DF38D0">
              <w:t>xor</w:t>
            </w:r>
            <w:proofErr w:type="spellEnd"/>
            <w:r w:rsidRPr="00DF38D0">
              <w:t xml:space="preserve"> </w:t>
            </w:r>
            <w:proofErr w:type="spellStart"/>
            <w:r w:rsidRPr="00DF38D0">
              <w:t>ch</w:t>
            </w:r>
            <w:proofErr w:type="spellEnd"/>
            <w:r w:rsidRPr="00DF38D0">
              <w:t xml:space="preserve">, </w:t>
            </w:r>
            <w:proofErr w:type="spellStart"/>
            <w:r w:rsidRPr="00DF38D0">
              <w:t>ch</w:t>
            </w:r>
            <w:proofErr w:type="spellEnd"/>
          </w:p>
        </w:tc>
        <w:tc>
          <w:tcPr>
            <w:tcW w:w="2193" w:type="pct"/>
            <w:shd w:val="clear" w:color="auto" w:fill="auto"/>
            <w:vAlign w:val="center"/>
          </w:tcPr>
          <w:p w14:paraId="14B84CCC" w14:textId="47D37999" w:rsidR="00BA70C2" w:rsidRPr="00DF38D0" w:rsidRDefault="00DF38D0" w:rsidP="006A4FA8">
            <w:pPr>
              <w:ind w:firstLine="0"/>
              <w:jc w:val="center"/>
              <w:rPr>
                <w:lang w:val="en-US"/>
              </w:rPr>
            </w:pPr>
            <w:r>
              <w:t>Обнуляем</w:t>
            </w:r>
            <w:r>
              <w:t xml:space="preserve"> </w:t>
            </w:r>
            <w:proofErr w:type="spellStart"/>
            <w:r>
              <w:rPr>
                <w:lang w:val="en-US"/>
              </w:rPr>
              <w:t>ch</w:t>
            </w:r>
            <w:proofErr w:type="spellEnd"/>
          </w:p>
        </w:tc>
      </w:tr>
      <w:tr w:rsidR="00BA70C2" w:rsidRPr="00C10A82" w14:paraId="4CA2C85D" w14:textId="77777777" w:rsidTr="006A4FA8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72390303" w14:textId="0290FC01" w:rsidR="00BA70C2" w:rsidRPr="00C209EB" w:rsidRDefault="00DF38D0" w:rsidP="006A4FA8">
            <w:pPr>
              <w:ind w:firstLine="0"/>
              <w:jc w:val="center"/>
            </w:pPr>
            <w:r w:rsidRPr="00DF38D0">
              <w:t>0178</w:t>
            </w:r>
          </w:p>
        </w:tc>
        <w:tc>
          <w:tcPr>
            <w:tcW w:w="834" w:type="pct"/>
          </w:tcPr>
          <w:p w14:paraId="10356F79" w14:textId="151B0347" w:rsidR="00BA70C2" w:rsidRPr="00C209EB" w:rsidRDefault="00DF38D0" w:rsidP="006A4FA8">
            <w:pPr>
              <w:ind w:firstLine="0"/>
              <w:jc w:val="center"/>
            </w:pPr>
            <w:r w:rsidRPr="00DF38D0">
              <w:t>C3</w:t>
            </w:r>
          </w:p>
        </w:tc>
        <w:tc>
          <w:tcPr>
            <w:tcW w:w="1290" w:type="pct"/>
          </w:tcPr>
          <w:p w14:paraId="6D021F4A" w14:textId="58E1E133" w:rsidR="00BA70C2" w:rsidRPr="00C209EB" w:rsidRDefault="00DF38D0" w:rsidP="006A4FA8">
            <w:pPr>
              <w:ind w:firstLine="0"/>
              <w:jc w:val="center"/>
            </w:pPr>
            <w:proofErr w:type="spellStart"/>
            <w:r w:rsidRPr="00DF38D0">
              <w:t>ret</w:t>
            </w:r>
            <w:proofErr w:type="spellEnd"/>
          </w:p>
        </w:tc>
        <w:tc>
          <w:tcPr>
            <w:tcW w:w="2193" w:type="pct"/>
            <w:shd w:val="clear" w:color="auto" w:fill="auto"/>
            <w:vAlign w:val="center"/>
          </w:tcPr>
          <w:p w14:paraId="05774BC7" w14:textId="72854264" w:rsidR="00BA70C2" w:rsidRDefault="00DF38D0" w:rsidP="006A4FA8">
            <w:pPr>
              <w:ind w:firstLine="0"/>
              <w:jc w:val="center"/>
            </w:pPr>
            <w:r>
              <w:t>Возврат</w:t>
            </w:r>
            <w:r>
              <w:rPr>
                <w:lang w:val="en-US"/>
              </w:rPr>
              <w:t xml:space="preserve"> </w:t>
            </w:r>
            <w:r>
              <w:t>из</w:t>
            </w:r>
            <w:r>
              <w:rPr>
                <w:lang w:val="en-US"/>
              </w:rPr>
              <w:t xml:space="preserve"> </w:t>
            </w:r>
            <w:r>
              <w:t>процедуры</w:t>
            </w:r>
          </w:p>
        </w:tc>
      </w:tr>
      <w:tr w:rsidR="00BA70C2" w:rsidRPr="00C10A82" w14:paraId="2E9F6DE3" w14:textId="77777777" w:rsidTr="006A4FA8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1BED8508" w14:textId="1FDF9AB2" w:rsidR="00BA70C2" w:rsidRPr="00C209EB" w:rsidRDefault="00BA70C2" w:rsidP="006A4FA8">
            <w:pPr>
              <w:ind w:firstLine="0"/>
              <w:jc w:val="center"/>
            </w:pPr>
          </w:p>
        </w:tc>
        <w:tc>
          <w:tcPr>
            <w:tcW w:w="834" w:type="pct"/>
          </w:tcPr>
          <w:p w14:paraId="0215574E" w14:textId="77777777" w:rsidR="00BA70C2" w:rsidRPr="00C209EB" w:rsidRDefault="00BA70C2" w:rsidP="006A4FA8">
            <w:pPr>
              <w:ind w:firstLine="0"/>
              <w:jc w:val="center"/>
            </w:pPr>
          </w:p>
        </w:tc>
        <w:tc>
          <w:tcPr>
            <w:tcW w:w="1290" w:type="pct"/>
          </w:tcPr>
          <w:p w14:paraId="07C3052F" w14:textId="727DD936" w:rsidR="00BA70C2" w:rsidRPr="00DF38D0" w:rsidRDefault="00DF38D0" w:rsidP="006A4FA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proofErr w:type="spellStart"/>
            <w:r>
              <w:t>ndp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t>delay</w:t>
            </w:r>
            <w:proofErr w:type="spellEnd"/>
            <w:r>
              <w:rPr>
                <w:lang w:val="en-US"/>
              </w:rPr>
              <w:t>1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5FAA983E" w14:textId="26FDD015" w:rsidR="00BA70C2" w:rsidRDefault="00DF38D0" w:rsidP="006A4FA8">
            <w:pPr>
              <w:ind w:firstLine="0"/>
              <w:jc w:val="center"/>
            </w:pPr>
            <w:r>
              <w:t>Конец</w:t>
            </w:r>
            <w:r>
              <w:rPr>
                <w:lang w:val="en-US"/>
              </w:rPr>
              <w:t xml:space="preserve"> </w:t>
            </w:r>
            <w:r>
              <w:t>процедуры</w:t>
            </w:r>
          </w:p>
        </w:tc>
      </w:tr>
      <w:tr w:rsidR="00BA70C2" w:rsidRPr="00C10A82" w14:paraId="54DED215" w14:textId="77777777" w:rsidTr="006A4FA8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3547732F" w14:textId="128324E5" w:rsidR="00BA70C2" w:rsidRPr="00C209EB" w:rsidRDefault="00DF38D0" w:rsidP="006A4FA8">
            <w:pPr>
              <w:ind w:firstLine="0"/>
              <w:jc w:val="center"/>
            </w:pPr>
            <w:r w:rsidRPr="00DF38D0">
              <w:t>0179</w:t>
            </w:r>
          </w:p>
        </w:tc>
        <w:tc>
          <w:tcPr>
            <w:tcW w:w="834" w:type="pct"/>
          </w:tcPr>
          <w:p w14:paraId="111AA420" w14:textId="52691AAC" w:rsidR="00BA70C2" w:rsidRPr="00C209EB" w:rsidRDefault="00BA70C2" w:rsidP="006A4FA8">
            <w:pPr>
              <w:ind w:firstLine="0"/>
              <w:jc w:val="center"/>
            </w:pPr>
          </w:p>
        </w:tc>
        <w:tc>
          <w:tcPr>
            <w:tcW w:w="1290" w:type="pct"/>
          </w:tcPr>
          <w:p w14:paraId="46170F21" w14:textId="1DCFAECB" w:rsidR="00BA70C2" w:rsidRPr="00C209EB" w:rsidRDefault="00DF38D0" w:rsidP="006A4FA8">
            <w:pPr>
              <w:ind w:firstLine="0"/>
              <w:jc w:val="center"/>
            </w:pPr>
            <w:proofErr w:type="spellStart"/>
            <w:r w:rsidRPr="00DF38D0">
              <w:t>proc</w:t>
            </w:r>
            <w:proofErr w:type="spellEnd"/>
            <w:r w:rsidRPr="00DF38D0">
              <w:t xml:space="preserve"> delay2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7DAC44F8" w14:textId="5C37EAE5" w:rsidR="00BA70C2" w:rsidRPr="00DF38D0" w:rsidRDefault="00DF38D0" w:rsidP="006A4FA8">
            <w:pPr>
              <w:ind w:firstLine="0"/>
              <w:jc w:val="center"/>
              <w:rPr>
                <w:lang w:val="en-US"/>
              </w:rPr>
            </w:pPr>
            <w:r>
              <w:t xml:space="preserve">Начало процедуры задержки - </w:t>
            </w:r>
            <w:r>
              <w:rPr>
                <w:lang w:val="en-US"/>
              </w:rPr>
              <w:t>2</w:t>
            </w:r>
          </w:p>
        </w:tc>
      </w:tr>
      <w:tr w:rsidR="00BA70C2" w:rsidRPr="00C10A82" w14:paraId="68ED6FE9" w14:textId="77777777" w:rsidTr="006A4FA8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032E505E" w14:textId="7A0EA3EF" w:rsidR="00BA70C2" w:rsidRPr="00C209EB" w:rsidRDefault="00DF38D0" w:rsidP="006A4FA8">
            <w:pPr>
              <w:ind w:firstLine="0"/>
              <w:jc w:val="center"/>
            </w:pPr>
            <w:r w:rsidRPr="00DF38D0">
              <w:t>0179</w:t>
            </w:r>
          </w:p>
        </w:tc>
        <w:tc>
          <w:tcPr>
            <w:tcW w:w="834" w:type="pct"/>
          </w:tcPr>
          <w:p w14:paraId="22CDC65F" w14:textId="0578CAF8" w:rsidR="00BA70C2" w:rsidRPr="00C209EB" w:rsidRDefault="00DF38D0" w:rsidP="006A4FA8">
            <w:pPr>
              <w:ind w:firstLine="0"/>
              <w:jc w:val="center"/>
            </w:pPr>
            <w:r w:rsidRPr="00DF38D0">
              <w:t>51</w:t>
            </w:r>
          </w:p>
        </w:tc>
        <w:tc>
          <w:tcPr>
            <w:tcW w:w="1290" w:type="pct"/>
          </w:tcPr>
          <w:p w14:paraId="4B3FE209" w14:textId="7AB1D02F" w:rsidR="00BA70C2" w:rsidRPr="00C209EB" w:rsidRDefault="00002035" w:rsidP="006A4FA8">
            <w:pPr>
              <w:ind w:firstLine="0"/>
              <w:jc w:val="center"/>
            </w:pPr>
            <w:proofErr w:type="spellStart"/>
            <w:r w:rsidRPr="00002035">
              <w:t>push</w:t>
            </w:r>
            <w:proofErr w:type="spellEnd"/>
            <w:r w:rsidRPr="00002035">
              <w:t xml:space="preserve"> </w:t>
            </w:r>
            <w:proofErr w:type="spellStart"/>
            <w:r w:rsidRPr="00002035">
              <w:t>cx</w:t>
            </w:r>
            <w:proofErr w:type="spellEnd"/>
          </w:p>
        </w:tc>
        <w:tc>
          <w:tcPr>
            <w:tcW w:w="2193" w:type="pct"/>
            <w:shd w:val="clear" w:color="auto" w:fill="auto"/>
            <w:vAlign w:val="center"/>
          </w:tcPr>
          <w:p w14:paraId="6CCF5499" w14:textId="59EC2BE4" w:rsidR="00BA70C2" w:rsidRDefault="00002035" w:rsidP="006A4FA8">
            <w:pPr>
              <w:ind w:firstLine="0"/>
              <w:jc w:val="center"/>
            </w:pPr>
            <w:r>
              <w:t xml:space="preserve">Помещаем в стек регистр </w:t>
            </w:r>
            <w:proofErr w:type="spellStart"/>
            <w:r>
              <w:t>сх</w:t>
            </w:r>
            <w:proofErr w:type="spellEnd"/>
          </w:p>
        </w:tc>
      </w:tr>
      <w:tr w:rsidR="00BA70C2" w:rsidRPr="00C10A82" w14:paraId="182DE1F3" w14:textId="77777777" w:rsidTr="006A4FA8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77EB2112" w14:textId="21EFD66C" w:rsidR="00BA70C2" w:rsidRPr="00C209EB" w:rsidRDefault="00002035" w:rsidP="006A4FA8">
            <w:pPr>
              <w:ind w:firstLine="0"/>
              <w:jc w:val="center"/>
            </w:pPr>
            <w:r w:rsidRPr="00002035">
              <w:t>017A</w:t>
            </w:r>
          </w:p>
        </w:tc>
        <w:tc>
          <w:tcPr>
            <w:tcW w:w="834" w:type="pct"/>
          </w:tcPr>
          <w:p w14:paraId="1260B12B" w14:textId="63232371" w:rsidR="00BA70C2" w:rsidRPr="00C209EB" w:rsidRDefault="00002035" w:rsidP="006A4FA8">
            <w:pPr>
              <w:ind w:firstLine="0"/>
              <w:jc w:val="center"/>
            </w:pPr>
            <w:r w:rsidRPr="00002035">
              <w:t>B9 F4 01</w:t>
            </w:r>
          </w:p>
        </w:tc>
        <w:tc>
          <w:tcPr>
            <w:tcW w:w="1290" w:type="pct"/>
          </w:tcPr>
          <w:p w14:paraId="22797B64" w14:textId="084B3971" w:rsidR="00BA70C2" w:rsidRPr="00C209EB" w:rsidRDefault="00002035" w:rsidP="006A4FA8">
            <w:pPr>
              <w:ind w:firstLine="0"/>
              <w:jc w:val="center"/>
            </w:pPr>
            <w:proofErr w:type="spellStart"/>
            <w:r w:rsidRPr="00002035">
              <w:t>mov</w:t>
            </w:r>
            <w:proofErr w:type="spellEnd"/>
            <w:r w:rsidRPr="00002035">
              <w:t xml:space="preserve"> </w:t>
            </w:r>
            <w:proofErr w:type="spellStart"/>
            <w:r w:rsidRPr="00002035">
              <w:t>cx</w:t>
            </w:r>
            <w:proofErr w:type="spellEnd"/>
            <w:r w:rsidRPr="00002035">
              <w:t>, 500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297F6AB8" w14:textId="6CB5865D" w:rsidR="00BA70C2" w:rsidRDefault="00002035" w:rsidP="006A4FA8">
            <w:pPr>
              <w:ind w:firstLine="0"/>
              <w:jc w:val="center"/>
            </w:pPr>
            <w:r>
              <w:t>Помещаем 50</w:t>
            </w:r>
            <w:r>
              <w:rPr>
                <w:lang w:val="en-US"/>
              </w:rPr>
              <w:t>0</w:t>
            </w:r>
            <w:r>
              <w:t xml:space="preserve"> в регистр </w:t>
            </w:r>
            <w:proofErr w:type="spellStart"/>
            <w:r>
              <w:t>сх</w:t>
            </w:r>
            <w:proofErr w:type="spellEnd"/>
          </w:p>
        </w:tc>
      </w:tr>
      <w:tr w:rsidR="00BA70C2" w:rsidRPr="00C10A82" w14:paraId="1139C2BE" w14:textId="77777777" w:rsidTr="006A4FA8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3341D73C" w14:textId="5B0B258F" w:rsidR="00BA70C2" w:rsidRPr="00C209EB" w:rsidRDefault="00002035" w:rsidP="006A4FA8">
            <w:pPr>
              <w:ind w:firstLine="0"/>
              <w:jc w:val="center"/>
            </w:pPr>
            <w:r w:rsidRPr="00002035">
              <w:t>017D</w:t>
            </w:r>
          </w:p>
        </w:tc>
        <w:tc>
          <w:tcPr>
            <w:tcW w:w="834" w:type="pct"/>
          </w:tcPr>
          <w:p w14:paraId="7FEAD5DC" w14:textId="252BAC57" w:rsidR="00BA70C2" w:rsidRPr="00C209EB" w:rsidRDefault="00BA70C2" w:rsidP="006A4FA8">
            <w:pPr>
              <w:ind w:firstLine="0"/>
              <w:jc w:val="center"/>
            </w:pPr>
          </w:p>
        </w:tc>
        <w:tc>
          <w:tcPr>
            <w:tcW w:w="1290" w:type="pct"/>
          </w:tcPr>
          <w:p w14:paraId="6F1B5A8C" w14:textId="16594566" w:rsidR="00BA70C2" w:rsidRPr="00C209EB" w:rsidRDefault="00002035" w:rsidP="006A4FA8">
            <w:pPr>
              <w:ind w:firstLine="0"/>
              <w:jc w:val="center"/>
            </w:pPr>
            <w:r w:rsidRPr="00002035">
              <w:t>cyc3: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076D8FFE" w14:textId="69385A99" w:rsidR="00BA70C2" w:rsidRDefault="00BA70C2" w:rsidP="006A4FA8">
            <w:pPr>
              <w:ind w:firstLine="0"/>
              <w:jc w:val="center"/>
            </w:pPr>
          </w:p>
        </w:tc>
      </w:tr>
      <w:tr w:rsidR="00002035" w:rsidRPr="00C10A82" w14:paraId="56B23F9F" w14:textId="77777777" w:rsidTr="006A4FA8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6FF0A0BA" w14:textId="3D159F37" w:rsidR="00002035" w:rsidRPr="00C209EB" w:rsidRDefault="00002035" w:rsidP="00002035">
            <w:pPr>
              <w:ind w:firstLine="0"/>
              <w:jc w:val="center"/>
            </w:pPr>
            <w:r w:rsidRPr="00002035">
              <w:t>017D</w:t>
            </w:r>
          </w:p>
        </w:tc>
        <w:tc>
          <w:tcPr>
            <w:tcW w:w="834" w:type="pct"/>
          </w:tcPr>
          <w:p w14:paraId="7D52F820" w14:textId="2ADBF4F4" w:rsidR="00002035" w:rsidRPr="00C209EB" w:rsidRDefault="00002035" w:rsidP="00002035">
            <w:pPr>
              <w:ind w:firstLine="0"/>
              <w:jc w:val="center"/>
            </w:pPr>
            <w:r w:rsidRPr="00002035">
              <w:t>8B D1</w:t>
            </w:r>
          </w:p>
        </w:tc>
        <w:tc>
          <w:tcPr>
            <w:tcW w:w="1290" w:type="pct"/>
          </w:tcPr>
          <w:p w14:paraId="7305EDDD" w14:textId="70805D93" w:rsidR="00002035" w:rsidRPr="00C209EB" w:rsidRDefault="00002035" w:rsidP="00002035">
            <w:pPr>
              <w:ind w:firstLine="0"/>
              <w:jc w:val="center"/>
            </w:pPr>
            <w:proofErr w:type="spellStart"/>
            <w:r w:rsidRPr="00FB7626">
              <w:t>mov</w:t>
            </w:r>
            <w:proofErr w:type="spellEnd"/>
            <w:r w:rsidRPr="00FB7626">
              <w:t xml:space="preserve"> </w:t>
            </w:r>
            <w:proofErr w:type="spellStart"/>
            <w:r w:rsidRPr="00FB7626">
              <w:t>dx</w:t>
            </w:r>
            <w:proofErr w:type="spellEnd"/>
            <w:r w:rsidRPr="00FB7626">
              <w:t xml:space="preserve">, </w:t>
            </w:r>
            <w:proofErr w:type="spellStart"/>
            <w:r w:rsidRPr="00FB7626">
              <w:t>cx</w:t>
            </w:r>
            <w:proofErr w:type="spellEnd"/>
          </w:p>
        </w:tc>
        <w:tc>
          <w:tcPr>
            <w:tcW w:w="2193" w:type="pct"/>
            <w:shd w:val="clear" w:color="auto" w:fill="auto"/>
            <w:vAlign w:val="center"/>
          </w:tcPr>
          <w:p w14:paraId="45833C6F" w14:textId="0792CCDD" w:rsidR="00002035" w:rsidRDefault="00002035" w:rsidP="00002035">
            <w:pPr>
              <w:ind w:firstLine="0"/>
              <w:jc w:val="center"/>
            </w:pPr>
            <w:r>
              <w:t xml:space="preserve">Помещаем </w:t>
            </w:r>
            <w:proofErr w:type="spellStart"/>
            <w:r>
              <w:t>сх</w:t>
            </w:r>
            <w:proofErr w:type="spellEnd"/>
            <w:r>
              <w:t xml:space="preserve"> в </w:t>
            </w:r>
            <w:r>
              <w:rPr>
                <w:lang w:val="en-US"/>
              </w:rPr>
              <w:t>dx</w:t>
            </w:r>
          </w:p>
        </w:tc>
      </w:tr>
      <w:tr w:rsidR="00002035" w:rsidRPr="00C10A82" w14:paraId="0669D08F" w14:textId="77777777" w:rsidTr="006A4FA8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0F3F93AD" w14:textId="4D03F6E9" w:rsidR="00002035" w:rsidRPr="00C209EB" w:rsidRDefault="00002035" w:rsidP="00002035">
            <w:pPr>
              <w:ind w:firstLine="0"/>
              <w:jc w:val="center"/>
            </w:pPr>
            <w:r w:rsidRPr="00002035">
              <w:t>017F</w:t>
            </w:r>
          </w:p>
        </w:tc>
        <w:tc>
          <w:tcPr>
            <w:tcW w:w="834" w:type="pct"/>
          </w:tcPr>
          <w:p w14:paraId="15111051" w14:textId="7227672C" w:rsidR="00002035" w:rsidRPr="00C209EB" w:rsidRDefault="00002035" w:rsidP="00002035">
            <w:pPr>
              <w:ind w:firstLine="0"/>
              <w:jc w:val="center"/>
            </w:pPr>
            <w:r w:rsidRPr="00FB7626">
              <w:t xml:space="preserve">B9 FF </w:t>
            </w:r>
            <w:proofErr w:type="spellStart"/>
            <w:r w:rsidRPr="00FB7626">
              <w:t>FF</w:t>
            </w:r>
            <w:proofErr w:type="spellEnd"/>
          </w:p>
        </w:tc>
        <w:tc>
          <w:tcPr>
            <w:tcW w:w="1290" w:type="pct"/>
          </w:tcPr>
          <w:p w14:paraId="4AABBD4E" w14:textId="6CADFAF1" w:rsidR="00002035" w:rsidRPr="00C209EB" w:rsidRDefault="00002035" w:rsidP="00002035">
            <w:pPr>
              <w:ind w:firstLine="0"/>
              <w:jc w:val="center"/>
            </w:pPr>
            <w:proofErr w:type="spellStart"/>
            <w:r w:rsidRPr="00FB7626">
              <w:t>mov</w:t>
            </w:r>
            <w:proofErr w:type="spellEnd"/>
            <w:r w:rsidRPr="00FB7626">
              <w:t xml:space="preserve"> </w:t>
            </w:r>
            <w:proofErr w:type="spellStart"/>
            <w:r w:rsidRPr="00FB7626">
              <w:t>cx</w:t>
            </w:r>
            <w:proofErr w:type="spellEnd"/>
            <w:r w:rsidRPr="00FB7626">
              <w:t>, 0xffffh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398A36EC" w14:textId="6980E868" w:rsidR="00002035" w:rsidRDefault="00002035" w:rsidP="00002035">
            <w:pPr>
              <w:ind w:firstLine="0"/>
              <w:jc w:val="center"/>
            </w:pPr>
            <w:r>
              <w:t>Помещаем</w:t>
            </w:r>
            <w:r w:rsidRPr="0020162D">
              <w:t xml:space="preserve"> </w:t>
            </w:r>
            <w:proofErr w:type="spellStart"/>
            <w:r>
              <w:rPr>
                <w:lang w:val="en-US"/>
              </w:rPr>
              <w:t>fffh</w:t>
            </w:r>
            <w:proofErr w:type="spellEnd"/>
            <w:r>
              <w:t xml:space="preserve"> в регистр c</w:t>
            </w:r>
            <w:r>
              <w:rPr>
                <w:lang w:val="en-US"/>
              </w:rPr>
              <w:t>x</w:t>
            </w:r>
          </w:p>
        </w:tc>
      </w:tr>
      <w:tr w:rsidR="00002035" w:rsidRPr="00C10A82" w14:paraId="10551F5E" w14:textId="77777777" w:rsidTr="006A4FA8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2472A2BE" w14:textId="4C1F9EFF" w:rsidR="00002035" w:rsidRPr="00C209EB" w:rsidRDefault="00002035" w:rsidP="00002035">
            <w:pPr>
              <w:ind w:firstLine="0"/>
              <w:jc w:val="center"/>
            </w:pPr>
            <w:r w:rsidRPr="00002035">
              <w:t>0182</w:t>
            </w:r>
          </w:p>
        </w:tc>
        <w:tc>
          <w:tcPr>
            <w:tcW w:w="834" w:type="pct"/>
          </w:tcPr>
          <w:p w14:paraId="5CDA0D9E" w14:textId="77777777" w:rsidR="00002035" w:rsidRPr="00C209EB" w:rsidRDefault="00002035" w:rsidP="00002035">
            <w:pPr>
              <w:ind w:firstLine="0"/>
              <w:jc w:val="center"/>
            </w:pPr>
          </w:p>
        </w:tc>
        <w:tc>
          <w:tcPr>
            <w:tcW w:w="1290" w:type="pct"/>
          </w:tcPr>
          <w:p w14:paraId="344941E3" w14:textId="7F74E15D" w:rsidR="00002035" w:rsidRPr="00C209EB" w:rsidRDefault="00002035" w:rsidP="00002035">
            <w:pPr>
              <w:ind w:firstLine="0"/>
              <w:jc w:val="center"/>
            </w:pPr>
            <w:r w:rsidRPr="00002035">
              <w:t>cyc4:</w:t>
            </w:r>
          </w:p>
        </w:tc>
        <w:tc>
          <w:tcPr>
            <w:tcW w:w="2193" w:type="pct"/>
            <w:vMerge w:val="restart"/>
            <w:shd w:val="clear" w:color="auto" w:fill="auto"/>
            <w:vAlign w:val="center"/>
          </w:tcPr>
          <w:p w14:paraId="797172FC" w14:textId="22E02FF6" w:rsidR="00002035" w:rsidRDefault="00002035" w:rsidP="00002035">
            <w:pPr>
              <w:ind w:firstLine="0"/>
              <w:jc w:val="center"/>
            </w:pPr>
            <w:r>
              <w:t xml:space="preserve">Повтор пока в </w:t>
            </w:r>
            <w:r>
              <w:rPr>
                <w:lang w:val="en-US"/>
              </w:rPr>
              <w:t>cx</w:t>
            </w:r>
            <w:r>
              <w:t xml:space="preserve"> не 0</w:t>
            </w:r>
          </w:p>
        </w:tc>
      </w:tr>
      <w:tr w:rsidR="00002035" w:rsidRPr="00C10A82" w14:paraId="1C3EF917" w14:textId="77777777" w:rsidTr="006A4FA8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2CA10954" w14:textId="49A379B0" w:rsidR="00002035" w:rsidRPr="00C209EB" w:rsidRDefault="00002035" w:rsidP="00002035">
            <w:pPr>
              <w:ind w:firstLine="0"/>
              <w:jc w:val="center"/>
            </w:pPr>
            <w:r w:rsidRPr="00002035">
              <w:t>0182</w:t>
            </w:r>
          </w:p>
        </w:tc>
        <w:tc>
          <w:tcPr>
            <w:tcW w:w="834" w:type="pct"/>
          </w:tcPr>
          <w:p w14:paraId="38EFAD7D" w14:textId="79EBA434" w:rsidR="00002035" w:rsidRPr="00C209EB" w:rsidRDefault="00002035" w:rsidP="00002035">
            <w:pPr>
              <w:ind w:firstLine="0"/>
              <w:jc w:val="center"/>
            </w:pPr>
            <w:r w:rsidRPr="00002035">
              <w:t>E2 FE</w:t>
            </w:r>
          </w:p>
        </w:tc>
        <w:tc>
          <w:tcPr>
            <w:tcW w:w="1290" w:type="pct"/>
          </w:tcPr>
          <w:p w14:paraId="5DDF634F" w14:textId="5AF85BE0" w:rsidR="00002035" w:rsidRPr="00C209EB" w:rsidRDefault="00002035" w:rsidP="00002035">
            <w:pPr>
              <w:ind w:firstLine="0"/>
              <w:jc w:val="center"/>
            </w:pPr>
            <w:proofErr w:type="spellStart"/>
            <w:r w:rsidRPr="00002035">
              <w:t>loop</w:t>
            </w:r>
            <w:proofErr w:type="spellEnd"/>
            <w:r w:rsidRPr="00002035">
              <w:t xml:space="preserve"> cyc4</w:t>
            </w:r>
          </w:p>
        </w:tc>
        <w:tc>
          <w:tcPr>
            <w:tcW w:w="2193" w:type="pct"/>
            <w:vMerge/>
            <w:shd w:val="clear" w:color="auto" w:fill="auto"/>
            <w:vAlign w:val="center"/>
          </w:tcPr>
          <w:p w14:paraId="5DF1B1CD" w14:textId="2D876D09" w:rsidR="00002035" w:rsidRDefault="00002035" w:rsidP="00002035">
            <w:pPr>
              <w:ind w:firstLine="0"/>
              <w:jc w:val="center"/>
            </w:pPr>
          </w:p>
        </w:tc>
      </w:tr>
      <w:tr w:rsidR="00002035" w:rsidRPr="00C10A82" w14:paraId="115959E3" w14:textId="77777777" w:rsidTr="006A4FA8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36E6A53F" w14:textId="6DA9CB33" w:rsidR="00002035" w:rsidRPr="00C209EB" w:rsidRDefault="00002035" w:rsidP="00002035">
            <w:pPr>
              <w:ind w:firstLine="0"/>
              <w:jc w:val="center"/>
            </w:pPr>
            <w:r w:rsidRPr="00002035">
              <w:t>0184</w:t>
            </w:r>
          </w:p>
        </w:tc>
        <w:tc>
          <w:tcPr>
            <w:tcW w:w="834" w:type="pct"/>
          </w:tcPr>
          <w:p w14:paraId="495E3D13" w14:textId="3C195532" w:rsidR="00002035" w:rsidRPr="00C209EB" w:rsidRDefault="00002035" w:rsidP="00002035">
            <w:pPr>
              <w:ind w:firstLine="0"/>
              <w:jc w:val="center"/>
            </w:pPr>
            <w:r w:rsidRPr="00002035">
              <w:t>8B CA</w:t>
            </w:r>
          </w:p>
        </w:tc>
        <w:tc>
          <w:tcPr>
            <w:tcW w:w="1290" w:type="pct"/>
          </w:tcPr>
          <w:p w14:paraId="3F59DDEA" w14:textId="5F38BC88" w:rsidR="00002035" w:rsidRPr="00C209EB" w:rsidRDefault="00002035" w:rsidP="00002035">
            <w:pPr>
              <w:ind w:firstLine="0"/>
              <w:jc w:val="center"/>
            </w:pPr>
            <w:proofErr w:type="spellStart"/>
            <w:r w:rsidRPr="00002035">
              <w:t>mov</w:t>
            </w:r>
            <w:proofErr w:type="spellEnd"/>
            <w:r w:rsidRPr="00002035">
              <w:t xml:space="preserve"> </w:t>
            </w:r>
            <w:proofErr w:type="spellStart"/>
            <w:r w:rsidRPr="00002035">
              <w:t>cx</w:t>
            </w:r>
            <w:proofErr w:type="spellEnd"/>
            <w:r w:rsidRPr="00002035">
              <w:t xml:space="preserve">, </w:t>
            </w:r>
            <w:proofErr w:type="spellStart"/>
            <w:r w:rsidRPr="00002035">
              <w:t>dx</w:t>
            </w:r>
            <w:proofErr w:type="spellEnd"/>
          </w:p>
        </w:tc>
        <w:tc>
          <w:tcPr>
            <w:tcW w:w="2193" w:type="pct"/>
            <w:shd w:val="clear" w:color="auto" w:fill="auto"/>
            <w:vAlign w:val="center"/>
          </w:tcPr>
          <w:p w14:paraId="75A335F1" w14:textId="4AD75FAE" w:rsidR="00002035" w:rsidRDefault="00002035" w:rsidP="00002035">
            <w:pPr>
              <w:ind w:firstLine="0"/>
              <w:jc w:val="center"/>
            </w:pPr>
            <w:r>
              <w:t>Помещаем</w:t>
            </w:r>
            <w:r>
              <w:rPr>
                <w:lang w:val="en-US"/>
              </w:rPr>
              <w:t xml:space="preserve"> dx </w:t>
            </w:r>
            <w:r>
              <w:t>в</w:t>
            </w:r>
            <w:r>
              <w:rPr>
                <w:lang w:val="en-US"/>
              </w:rPr>
              <w:t xml:space="preserve"> cx</w:t>
            </w:r>
          </w:p>
        </w:tc>
      </w:tr>
      <w:tr w:rsidR="00002035" w:rsidRPr="00C10A82" w14:paraId="22271B80" w14:textId="77777777" w:rsidTr="006A4FA8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2BDA0C58" w14:textId="5E5F47AB" w:rsidR="00002035" w:rsidRPr="00C209EB" w:rsidRDefault="00002035" w:rsidP="00002035">
            <w:pPr>
              <w:ind w:firstLine="0"/>
              <w:jc w:val="center"/>
            </w:pPr>
            <w:r w:rsidRPr="00002035">
              <w:t>0186</w:t>
            </w:r>
          </w:p>
        </w:tc>
        <w:tc>
          <w:tcPr>
            <w:tcW w:w="834" w:type="pct"/>
          </w:tcPr>
          <w:p w14:paraId="67184C41" w14:textId="2F3188F5" w:rsidR="00002035" w:rsidRPr="00C209EB" w:rsidRDefault="00002035" w:rsidP="00002035">
            <w:pPr>
              <w:ind w:firstLine="0"/>
              <w:jc w:val="center"/>
            </w:pPr>
            <w:r w:rsidRPr="00002035">
              <w:t>E2 F5</w:t>
            </w:r>
          </w:p>
        </w:tc>
        <w:tc>
          <w:tcPr>
            <w:tcW w:w="1290" w:type="pct"/>
          </w:tcPr>
          <w:p w14:paraId="2A3253F9" w14:textId="00280E09" w:rsidR="00002035" w:rsidRPr="00C209EB" w:rsidRDefault="00002035" w:rsidP="00002035">
            <w:pPr>
              <w:ind w:firstLine="0"/>
              <w:jc w:val="center"/>
            </w:pPr>
            <w:proofErr w:type="spellStart"/>
            <w:r w:rsidRPr="00002035">
              <w:t>loop</w:t>
            </w:r>
            <w:proofErr w:type="spellEnd"/>
            <w:r w:rsidRPr="00002035">
              <w:t xml:space="preserve"> cyc3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67CC42AF" w14:textId="4DA378E0" w:rsidR="00002035" w:rsidRDefault="00002035" w:rsidP="00002035">
            <w:pPr>
              <w:ind w:firstLine="0"/>
              <w:jc w:val="center"/>
            </w:pPr>
            <w:r>
              <w:t>Повтор</w:t>
            </w:r>
            <w:r w:rsidRPr="00DF38D0">
              <w:t xml:space="preserve"> </w:t>
            </w:r>
            <w:r>
              <w:t>пока</w:t>
            </w:r>
            <w:r w:rsidRPr="00DF38D0">
              <w:t xml:space="preserve"> </w:t>
            </w:r>
            <w:r>
              <w:t>в</w:t>
            </w:r>
            <w:r w:rsidRPr="00DF38D0">
              <w:t xml:space="preserve"> </w:t>
            </w:r>
            <w:r>
              <w:rPr>
                <w:lang w:val="en-US"/>
              </w:rPr>
              <w:t>cx</w:t>
            </w:r>
            <w:r w:rsidRPr="00DF38D0">
              <w:t xml:space="preserve"> </w:t>
            </w:r>
            <w:r>
              <w:t>не</w:t>
            </w:r>
            <w:r w:rsidRPr="00DF38D0">
              <w:t xml:space="preserve"> </w:t>
            </w:r>
            <w:r>
              <w:t>0</w:t>
            </w:r>
          </w:p>
        </w:tc>
      </w:tr>
      <w:tr w:rsidR="00002035" w:rsidRPr="00C10A82" w14:paraId="5C825A9F" w14:textId="77777777" w:rsidTr="006A4FA8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5156D4DE" w14:textId="4C8A854C" w:rsidR="00002035" w:rsidRPr="00C209EB" w:rsidRDefault="00002035" w:rsidP="00002035">
            <w:pPr>
              <w:ind w:firstLine="0"/>
              <w:jc w:val="center"/>
            </w:pPr>
            <w:r w:rsidRPr="00002035">
              <w:t>0188</w:t>
            </w:r>
          </w:p>
        </w:tc>
        <w:tc>
          <w:tcPr>
            <w:tcW w:w="834" w:type="pct"/>
          </w:tcPr>
          <w:p w14:paraId="0B311A8C" w14:textId="60D79B71" w:rsidR="00002035" w:rsidRPr="00C209EB" w:rsidRDefault="00002035" w:rsidP="00002035">
            <w:pPr>
              <w:ind w:firstLine="0"/>
              <w:jc w:val="center"/>
            </w:pPr>
            <w:r w:rsidRPr="00002035">
              <w:t>59</w:t>
            </w:r>
          </w:p>
        </w:tc>
        <w:tc>
          <w:tcPr>
            <w:tcW w:w="1290" w:type="pct"/>
          </w:tcPr>
          <w:p w14:paraId="75D434CA" w14:textId="1F790121" w:rsidR="00002035" w:rsidRPr="00C209EB" w:rsidRDefault="00002035" w:rsidP="00002035">
            <w:pPr>
              <w:ind w:firstLine="0"/>
              <w:jc w:val="center"/>
            </w:pPr>
            <w:proofErr w:type="spellStart"/>
            <w:r w:rsidRPr="00002035">
              <w:t>pop</w:t>
            </w:r>
            <w:proofErr w:type="spellEnd"/>
            <w:r w:rsidRPr="00002035">
              <w:t xml:space="preserve"> </w:t>
            </w:r>
            <w:proofErr w:type="spellStart"/>
            <w:r w:rsidRPr="00002035">
              <w:t>cx</w:t>
            </w:r>
            <w:proofErr w:type="spellEnd"/>
          </w:p>
        </w:tc>
        <w:tc>
          <w:tcPr>
            <w:tcW w:w="2193" w:type="pct"/>
            <w:shd w:val="clear" w:color="auto" w:fill="auto"/>
            <w:vAlign w:val="center"/>
          </w:tcPr>
          <w:p w14:paraId="68FA119B" w14:textId="04C91172" w:rsidR="00002035" w:rsidRDefault="00002035" w:rsidP="00002035">
            <w:pPr>
              <w:ind w:firstLine="0"/>
              <w:jc w:val="center"/>
            </w:pPr>
            <w:r>
              <w:t>Извлекаем</w:t>
            </w:r>
            <w:r>
              <w:rPr>
                <w:lang w:val="en-US"/>
              </w:rPr>
              <w:t xml:space="preserve"> </w:t>
            </w:r>
            <w:r>
              <w:t>из стека</w:t>
            </w:r>
          </w:p>
        </w:tc>
      </w:tr>
      <w:tr w:rsidR="00002035" w:rsidRPr="00C10A82" w14:paraId="3F6F0960" w14:textId="77777777" w:rsidTr="006A4FA8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0FDB7482" w14:textId="3D6C5178" w:rsidR="00002035" w:rsidRPr="00C209EB" w:rsidRDefault="00002035" w:rsidP="00002035">
            <w:pPr>
              <w:ind w:firstLine="0"/>
              <w:jc w:val="center"/>
            </w:pPr>
            <w:r w:rsidRPr="00002035">
              <w:t>0189</w:t>
            </w:r>
          </w:p>
        </w:tc>
        <w:tc>
          <w:tcPr>
            <w:tcW w:w="834" w:type="pct"/>
          </w:tcPr>
          <w:p w14:paraId="71116488" w14:textId="1E126EDE" w:rsidR="00002035" w:rsidRPr="00C209EB" w:rsidRDefault="00002035" w:rsidP="00002035">
            <w:pPr>
              <w:ind w:firstLine="0"/>
              <w:jc w:val="center"/>
            </w:pPr>
            <w:r w:rsidRPr="00002035">
              <w:t>32 ED</w:t>
            </w:r>
          </w:p>
        </w:tc>
        <w:tc>
          <w:tcPr>
            <w:tcW w:w="1290" w:type="pct"/>
          </w:tcPr>
          <w:p w14:paraId="434AB648" w14:textId="00877431" w:rsidR="00002035" w:rsidRPr="00C209EB" w:rsidRDefault="00002035" w:rsidP="00002035">
            <w:pPr>
              <w:ind w:firstLine="0"/>
              <w:jc w:val="center"/>
            </w:pPr>
            <w:proofErr w:type="spellStart"/>
            <w:r w:rsidRPr="00DF38D0">
              <w:t>xor</w:t>
            </w:r>
            <w:proofErr w:type="spellEnd"/>
            <w:r w:rsidRPr="00DF38D0">
              <w:t xml:space="preserve"> </w:t>
            </w:r>
            <w:proofErr w:type="spellStart"/>
            <w:r w:rsidRPr="00DF38D0">
              <w:t>ch</w:t>
            </w:r>
            <w:proofErr w:type="spellEnd"/>
            <w:r w:rsidRPr="00DF38D0">
              <w:t xml:space="preserve">, </w:t>
            </w:r>
            <w:proofErr w:type="spellStart"/>
            <w:r w:rsidRPr="00DF38D0">
              <w:t>ch</w:t>
            </w:r>
            <w:proofErr w:type="spellEnd"/>
          </w:p>
        </w:tc>
        <w:tc>
          <w:tcPr>
            <w:tcW w:w="2193" w:type="pct"/>
            <w:shd w:val="clear" w:color="auto" w:fill="auto"/>
            <w:vAlign w:val="center"/>
          </w:tcPr>
          <w:p w14:paraId="243FD22F" w14:textId="1D6E75E5" w:rsidR="00002035" w:rsidRDefault="00002035" w:rsidP="00002035">
            <w:pPr>
              <w:ind w:firstLine="0"/>
              <w:jc w:val="center"/>
            </w:pPr>
            <w:r>
              <w:t xml:space="preserve">Обнуляем </w:t>
            </w:r>
            <w:proofErr w:type="spellStart"/>
            <w:r>
              <w:rPr>
                <w:lang w:val="en-US"/>
              </w:rPr>
              <w:t>ch</w:t>
            </w:r>
            <w:proofErr w:type="spellEnd"/>
          </w:p>
        </w:tc>
      </w:tr>
      <w:tr w:rsidR="00002035" w:rsidRPr="00C10A82" w14:paraId="5AAC2B61" w14:textId="77777777" w:rsidTr="006A4FA8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21C77979" w14:textId="256692DD" w:rsidR="00002035" w:rsidRPr="00E6609B" w:rsidRDefault="00002035" w:rsidP="00002035">
            <w:pPr>
              <w:ind w:firstLine="0"/>
              <w:jc w:val="center"/>
            </w:pPr>
            <w:r w:rsidRPr="00002035">
              <w:t>018B</w:t>
            </w:r>
          </w:p>
        </w:tc>
        <w:tc>
          <w:tcPr>
            <w:tcW w:w="834" w:type="pct"/>
          </w:tcPr>
          <w:p w14:paraId="7C8BE960" w14:textId="4558B795" w:rsidR="00002035" w:rsidRPr="00E6609B" w:rsidRDefault="00002035" w:rsidP="00002035">
            <w:pPr>
              <w:ind w:firstLine="0"/>
              <w:jc w:val="center"/>
            </w:pPr>
            <w:r w:rsidRPr="00002035">
              <w:t>C3</w:t>
            </w:r>
          </w:p>
        </w:tc>
        <w:tc>
          <w:tcPr>
            <w:tcW w:w="1290" w:type="pct"/>
          </w:tcPr>
          <w:p w14:paraId="1E850096" w14:textId="31F54779" w:rsidR="00002035" w:rsidRPr="00E6609B" w:rsidRDefault="00002035" w:rsidP="00002035">
            <w:pPr>
              <w:ind w:firstLine="0"/>
              <w:jc w:val="center"/>
            </w:pPr>
            <w:proofErr w:type="spellStart"/>
            <w:r w:rsidRPr="00002035">
              <w:t>ret</w:t>
            </w:r>
            <w:proofErr w:type="spellEnd"/>
          </w:p>
        </w:tc>
        <w:tc>
          <w:tcPr>
            <w:tcW w:w="2193" w:type="pct"/>
            <w:shd w:val="clear" w:color="auto" w:fill="auto"/>
            <w:vAlign w:val="center"/>
          </w:tcPr>
          <w:p w14:paraId="6F7445F1" w14:textId="62FCE0CF" w:rsidR="00002035" w:rsidRDefault="00002035" w:rsidP="00002035">
            <w:pPr>
              <w:ind w:firstLine="0"/>
              <w:jc w:val="center"/>
            </w:pPr>
            <w:r>
              <w:t>Возврат</w:t>
            </w:r>
            <w:r>
              <w:rPr>
                <w:lang w:val="en-US"/>
              </w:rPr>
              <w:t xml:space="preserve"> </w:t>
            </w:r>
            <w:r>
              <w:t>из</w:t>
            </w:r>
            <w:r>
              <w:rPr>
                <w:lang w:val="en-US"/>
              </w:rPr>
              <w:t xml:space="preserve"> </w:t>
            </w:r>
            <w:r>
              <w:t>процедуры</w:t>
            </w:r>
          </w:p>
        </w:tc>
      </w:tr>
      <w:tr w:rsidR="00002035" w:rsidRPr="00C10A82" w14:paraId="5C8EE5A1" w14:textId="77777777" w:rsidTr="006A4FA8">
        <w:trPr>
          <w:trHeight w:val="236"/>
        </w:trPr>
        <w:tc>
          <w:tcPr>
            <w:tcW w:w="683" w:type="pct"/>
            <w:shd w:val="clear" w:color="auto" w:fill="auto"/>
            <w:vAlign w:val="center"/>
          </w:tcPr>
          <w:p w14:paraId="1A0919C2" w14:textId="2C007E94" w:rsidR="00002035" w:rsidRPr="00E6609B" w:rsidRDefault="00002035" w:rsidP="00002035">
            <w:pPr>
              <w:ind w:firstLine="0"/>
              <w:jc w:val="center"/>
            </w:pPr>
          </w:p>
        </w:tc>
        <w:tc>
          <w:tcPr>
            <w:tcW w:w="834" w:type="pct"/>
          </w:tcPr>
          <w:p w14:paraId="6A2DE211" w14:textId="77777777" w:rsidR="00002035" w:rsidRPr="00E6609B" w:rsidRDefault="00002035" w:rsidP="00002035">
            <w:pPr>
              <w:ind w:firstLine="0"/>
              <w:jc w:val="center"/>
            </w:pPr>
          </w:p>
        </w:tc>
        <w:tc>
          <w:tcPr>
            <w:tcW w:w="1290" w:type="pct"/>
          </w:tcPr>
          <w:p w14:paraId="7D46A806" w14:textId="23E44182" w:rsidR="00002035" w:rsidRPr="00E6609B" w:rsidRDefault="00002035" w:rsidP="00002035">
            <w:pPr>
              <w:ind w:firstLine="0"/>
              <w:jc w:val="center"/>
            </w:pPr>
            <w:proofErr w:type="spellStart"/>
            <w:r w:rsidRPr="00002035">
              <w:t>endp</w:t>
            </w:r>
            <w:proofErr w:type="spellEnd"/>
            <w:r w:rsidRPr="00002035">
              <w:t xml:space="preserve"> delay2</w:t>
            </w:r>
          </w:p>
        </w:tc>
        <w:tc>
          <w:tcPr>
            <w:tcW w:w="2193" w:type="pct"/>
            <w:shd w:val="clear" w:color="auto" w:fill="auto"/>
            <w:vAlign w:val="center"/>
          </w:tcPr>
          <w:p w14:paraId="1AA8E611" w14:textId="710F2F13" w:rsidR="00002035" w:rsidRDefault="00002035" w:rsidP="00002035">
            <w:pPr>
              <w:ind w:firstLine="0"/>
              <w:jc w:val="center"/>
            </w:pPr>
            <w:r>
              <w:t>Конец</w:t>
            </w:r>
            <w:r>
              <w:rPr>
                <w:lang w:val="en-US"/>
              </w:rPr>
              <w:t xml:space="preserve"> </w:t>
            </w:r>
            <w:r>
              <w:t>процедуры</w:t>
            </w:r>
          </w:p>
        </w:tc>
      </w:tr>
    </w:tbl>
    <w:p w14:paraId="266D5845" w14:textId="6B0236C2" w:rsidR="000B65C6" w:rsidRDefault="000B65C6" w:rsidP="00002035">
      <w:pPr>
        <w:pStyle w:val="5"/>
        <w:ind w:firstLine="0"/>
      </w:pPr>
    </w:p>
    <w:p w14:paraId="4EFBA92F" w14:textId="279661E4" w:rsidR="00A342EE" w:rsidRDefault="00A342EE" w:rsidP="00002035">
      <w:pPr>
        <w:pStyle w:val="5"/>
        <w:ind w:firstLine="0"/>
      </w:pPr>
    </w:p>
    <w:p w14:paraId="4F363E4B" w14:textId="0D2FD85A" w:rsidR="00A342EE" w:rsidRDefault="00CC7A83" w:rsidP="00CC7A83">
      <w:pPr>
        <w:pStyle w:val="5"/>
        <w:ind w:firstLine="0"/>
        <w:jc w:val="center"/>
      </w:pPr>
      <w:r w:rsidRPr="00CC7A83">
        <w:lastRenderedPageBreak/>
        <w:drawing>
          <wp:inline distT="0" distB="0" distL="0" distR="0" wp14:anchorId="4810EA0A" wp14:editId="6FDD05AE">
            <wp:extent cx="5939790" cy="47263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BD26" w14:textId="353C354C" w:rsidR="00CC7A83" w:rsidRPr="000B65C6" w:rsidRDefault="00CC7A83" w:rsidP="00CC7A83">
      <w:pPr>
        <w:pStyle w:val="ac"/>
      </w:pPr>
      <w:r>
        <w:t>Рисунок 1– Результат работы</w:t>
      </w:r>
    </w:p>
    <w:p w14:paraId="4B6D2D93" w14:textId="77777777" w:rsidR="00C90948" w:rsidRDefault="007D5C49" w:rsidP="00AA5819">
      <w:pPr>
        <w:pStyle w:val="1"/>
      </w:pPr>
      <w:r>
        <w:t>Вывод</w:t>
      </w:r>
    </w:p>
    <w:p w14:paraId="367A3E5D" w14:textId="1F731CC3" w:rsidR="007D5C49" w:rsidRPr="007841E8" w:rsidRDefault="000B65C6" w:rsidP="000B65C6">
      <w:pPr>
        <w:pStyle w:val="5"/>
        <w:rPr>
          <w:szCs w:val="28"/>
        </w:rPr>
      </w:pPr>
      <w:r>
        <w:t>В</w:t>
      </w:r>
      <w:r>
        <w:t xml:space="preserve"> </w:t>
      </w:r>
      <w:r>
        <w:t>результате выполнения лабораторной работы получены</w:t>
      </w:r>
      <w:r>
        <w:t xml:space="preserve"> </w:t>
      </w:r>
      <w:r>
        <w:t>практические навыки</w:t>
      </w:r>
      <w:r>
        <w:t xml:space="preserve"> </w:t>
      </w:r>
      <w:r>
        <w:t>написания</w:t>
      </w:r>
      <w:r>
        <w:t xml:space="preserve"> </w:t>
      </w:r>
      <w:r>
        <w:t>программ</w:t>
      </w:r>
      <w:r>
        <w:t xml:space="preserve"> </w:t>
      </w:r>
      <w:r>
        <w:t>для</w:t>
      </w:r>
      <w:r>
        <w:t xml:space="preserve"> </w:t>
      </w:r>
      <w:r>
        <w:t>взаимодействия</w:t>
      </w:r>
      <w:r>
        <w:t xml:space="preserve"> </w:t>
      </w:r>
      <w:r>
        <w:t>со</w:t>
      </w:r>
      <w:r>
        <w:t xml:space="preserve"> </w:t>
      </w:r>
      <w:r>
        <w:t>светодиодами</w:t>
      </w:r>
      <w:r>
        <w:t xml:space="preserve"> </w:t>
      </w:r>
      <w:r>
        <w:t>и</w:t>
      </w:r>
      <w:r>
        <w:t xml:space="preserve"> </w:t>
      </w:r>
      <w:r>
        <w:t>переключателями, а также транслирования их в исходный текст и отладка на макете.</w:t>
      </w:r>
    </w:p>
    <w:sectPr w:rsidR="007D5C49" w:rsidRPr="007841E8" w:rsidSect="00A30771">
      <w:footerReference w:type="default" r:id="rId9"/>
      <w:pgSz w:w="11906" w:h="16838"/>
      <w:pgMar w:top="1134" w:right="851" w:bottom="1134" w:left="1701" w:header="567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E48BF" w14:textId="77777777" w:rsidR="006E4C3B" w:rsidRDefault="006E4C3B" w:rsidP="00165E8C">
      <w:pPr>
        <w:spacing w:line="240" w:lineRule="auto"/>
      </w:pPr>
      <w:r>
        <w:separator/>
      </w:r>
    </w:p>
  </w:endnote>
  <w:endnote w:type="continuationSeparator" w:id="0">
    <w:p w14:paraId="636156D1" w14:textId="77777777" w:rsidR="006E4C3B" w:rsidRDefault="006E4C3B" w:rsidP="00165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950344"/>
      <w:docPartObj>
        <w:docPartGallery w:val="Page Numbers (Bottom of Page)"/>
        <w:docPartUnique/>
      </w:docPartObj>
    </w:sdtPr>
    <w:sdtEndPr/>
    <w:sdtContent>
      <w:p w14:paraId="4DCD4468" w14:textId="77777777" w:rsidR="00DE28AF" w:rsidRDefault="00DE28AF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5B4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D2CB1" w14:textId="77777777" w:rsidR="006E4C3B" w:rsidRDefault="006E4C3B" w:rsidP="00165E8C">
      <w:pPr>
        <w:spacing w:line="240" w:lineRule="auto"/>
      </w:pPr>
      <w:r>
        <w:separator/>
      </w:r>
    </w:p>
  </w:footnote>
  <w:footnote w:type="continuationSeparator" w:id="0">
    <w:p w14:paraId="793336EC" w14:textId="77777777" w:rsidR="006E4C3B" w:rsidRDefault="006E4C3B" w:rsidP="00165E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0CF"/>
    <w:multiLevelType w:val="multilevel"/>
    <w:tmpl w:val="D89EA248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35D4624"/>
    <w:multiLevelType w:val="singleLevel"/>
    <w:tmpl w:val="2BC45790"/>
    <w:lvl w:ilvl="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4A73ACE"/>
    <w:multiLevelType w:val="hybridMultilevel"/>
    <w:tmpl w:val="704A54FC"/>
    <w:lvl w:ilvl="0" w:tplc="5FCA5E52">
      <w:start w:val="1"/>
      <w:numFmt w:val="decimal"/>
      <w:pStyle w:val="2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DC200A"/>
    <w:multiLevelType w:val="multilevel"/>
    <w:tmpl w:val="DEA267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9165C10"/>
    <w:multiLevelType w:val="hybridMultilevel"/>
    <w:tmpl w:val="1700ADEE"/>
    <w:lvl w:ilvl="0" w:tplc="49F0DA3C">
      <w:start w:val="1"/>
      <w:numFmt w:val="bullet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2AC"/>
    <w:rsid w:val="00002035"/>
    <w:rsid w:val="000020E2"/>
    <w:rsid w:val="0002246D"/>
    <w:rsid w:val="0003398E"/>
    <w:rsid w:val="00084354"/>
    <w:rsid w:val="0009519C"/>
    <w:rsid w:val="000A5A02"/>
    <w:rsid w:val="000B65C6"/>
    <w:rsid w:val="000C1C31"/>
    <w:rsid w:val="000D1F1A"/>
    <w:rsid w:val="000D5259"/>
    <w:rsid w:val="000D6FE3"/>
    <w:rsid w:val="000E4DD4"/>
    <w:rsid w:val="0012048E"/>
    <w:rsid w:val="001217E0"/>
    <w:rsid w:val="00161E1B"/>
    <w:rsid w:val="00164868"/>
    <w:rsid w:val="00164DC8"/>
    <w:rsid w:val="00165E8C"/>
    <w:rsid w:val="00167D8F"/>
    <w:rsid w:val="001D59E5"/>
    <w:rsid w:val="001E4197"/>
    <w:rsid w:val="0020162D"/>
    <w:rsid w:val="0022448C"/>
    <w:rsid w:val="00252A19"/>
    <w:rsid w:val="002760F3"/>
    <w:rsid w:val="00292711"/>
    <w:rsid w:val="002B0DCA"/>
    <w:rsid w:val="002C178B"/>
    <w:rsid w:val="0032343C"/>
    <w:rsid w:val="00340292"/>
    <w:rsid w:val="003D1F4F"/>
    <w:rsid w:val="003E7608"/>
    <w:rsid w:val="00417E67"/>
    <w:rsid w:val="00437AF4"/>
    <w:rsid w:val="004550D0"/>
    <w:rsid w:val="00485C65"/>
    <w:rsid w:val="004D13E7"/>
    <w:rsid w:val="004E052E"/>
    <w:rsid w:val="0054151C"/>
    <w:rsid w:val="005543C7"/>
    <w:rsid w:val="005854BF"/>
    <w:rsid w:val="0059016A"/>
    <w:rsid w:val="005C3AA4"/>
    <w:rsid w:val="00610D02"/>
    <w:rsid w:val="00621742"/>
    <w:rsid w:val="00676510"/>
    <w:rsid w:val="006C0315"/>
    <w:rsid w:val="006C4DCD"/>
    <w:rsid w:val="006D0A1E"/>
    <w:rsid w:val="006E4C3B"/>
    <w:rsid w:val="007023FF"/>
    <w:rsid w:val="007206C0"/>
    <w:rsid w:val="00750A13"/>
    <w:rsid w:val="007564BF"/>
    <w:rsid w:val="007841E8"/>
    <w:rsid w:val="007A6E2B"/>
    <w:rsid w:val="007D27C7"/>
    <w:rsid w:val="007D285E"/>
    <w:rsid w:val="007D5C49"/>
    <w:rsid w:val="007F13F5"/>
    <w:rsid w:val="00825624"/>
    <w:rsid w:val="008309A5"/>
    <w:rsid w:val="00852B6C"/>
    <w:rsid w:val="00863636"/>
    <w:rsid w:val="00895B48"/>
    <w:rsid w:val="008A3118"/>
    <w:rsid w:val="008D2C39"/>
    <w:rsid w:val="008E7215"/>
    <w:rsid w:val="009251A5"/>
    <w:rsid w:val="0096267F"/>
    <w:rsid w:val="00973267"/>
    <w:rsid w:val="00984724"/>
    <w:rsid w:val="009A47E1"/>
    <w:rsid w:val="009D7DD6"/>
    <w:rsid w:val="00A30771"/>
    <w:rsid w:val="00A342EE"/>
    <w:rsid w:val="00A4337F"/>
    <w:rsid w:val="00A46BEF"/>
    <w:rsid w:val="00A535D9"/>
    <w:rsid w:val="00AA5819"/>
    <w:rsid w:val="00AA7AEA"/>
    <w:rsid w:val="00B06493"/>
    <w:rsid w:val="00B45C32"/>
    <w:rsid w:val="00B72DA3"/>
    <w:rsid w:val="00BA2706"/>
    <w:rsid w:val="00BA70C2"/>
    <w:rsid w:val="00BC40B7"/>
    <w:rsid w:val="00C209EB"/>
    <w:rsid w:val="00C272F6"/>
    <w:rsid w:val="00C27981"/>
    <w:rsid w:val="00C81F4A"/>
    <w:rsid w:val="00C879DE"/>
    <w:rsid w:val="00C90948"/>
    <w:rsid w:val="00CA5067"/>
    <w:rsid w:val="00CC7A83"/>
    <w:rsid w:val="00D04711"/>
    <w:rsid w:val="00D17823"/>
    <w:rsid w:val="00D24376"/>
    <w:rsid w:val="00D265C3"/>
    <w:rsid w:val="00D57044"/>
    <w:rsid w:val="00DE28AF"/>
    <w:rsid w:val="00DE298F"/>
    <w:rsid w:val="00DF38D0"/>
    <w:rsid w:val="00E02255"/>
    <w:rsid w:val="00E311BE"/>
    <w:rsid w:val="00E41781"/>
    <w:rsid w:val="00E436EF"/>
    <w:rsid w:val="00E6609B"/>
    <w:rsid w:val="00EB1534"/>
    <w:rsid w:val="00EB4FA8"/>
    <w:rsid w:val="00EB6B15"/>
    <w:rsid w:val="00EB789D"/>
    <w:rsid w:val="00EC7D9A"/>
    <w:rsid w:val="00EE6CAB"/>
    <w:rsid w:val="00F33A5B"/>
    <w:rsid w:val="00F72898"/>
    <w:rsid w:val="00FA12AC"/>
    <w:rsid w:val="00FB7626"/>
    <w:rsid w:val="00FC1056"/>
    <w:rsid w:val="00FE63F7"/>
    <w:rsid w:val="00FF1590"/>
    <w:rsid w:val="00FF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B80E"/>
  <w15:docId w15:val="{338D0AB5-2427-4971-A479-35E6E461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948"/>
    <w:pPr>
      <w:spacing w:after="0" w:line="288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AA5819"/>
    <w:pPr>
      <w:keepNext/>
      <w:keepLines/>
      <w:numPr>
        <w:numId w:val="8"/>
      </w:numPr>
      <w:spacing w:before="240" w:after="24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1"/>
    <w:uiPriority w:val="9"/>
    <w:qFormat/>
    <w:rsid w:val="0032343C"/>
    <w:pPr>
      <w:keepNext/>
      <w:keepLines/>
      <w:numPr>
        <w:ilvl w:val="1"/>
        <w:numId w:val="8"/>
      </w:numPr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819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1">
    <w:name w:val="Заголовок 2 Знак"/>
    <w:basedOn w:val="a0"/>
    <w:link w:val="2"/>
    <w:uiPriority w:val="9"/>
    <w:rsid w:val="00C9094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semiHidden/>
    <w:unhideWhenUsed/>
    <w:qFormat/>
    <w:rsid w:val="002C178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65E8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5E8C"/>
    <w:rPr>
      <w:rFonts w:ascii="Times New Roman" w:hAnsi="Times New Roman"/>
      <w:sz w:val="26"/>
    </w:rPr>
  </w:style>
  <w:style w:type="paragraph" w:styleId="a6">
    <w:name w:val="footer"/>
    <w:basedOn w:val="a"/>
    <w:link w:val="a7"/>
    <w:uiPriority w:val="99"/>
    <w:unhideWhenUsed/>
    <w:rsid w:val="00165E8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5E8C"/>
    <w:rPr>
      <w:rFonts w:ascii="Times New Roman" w:hAnsi="Times New Roman"/>
      <w:sz w:val="26"/>
    </w:rPr>
  </w:style>
  <w:style w:type="table" w:styleId="a8">
    <w:name w:val="Table Grid"/>
    <w:basedOn w:val="a1"/>
    <w:uiPriority w:val="59"/>
    <w:rsid w:val="00165E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9">
    <w:name w:val="титульный лист"/>
    <w:basedOn w:val="a"/>
    <w:qFormat/>
    <w:rsid w:val="00F72898"/>
    <w:pPr>
      <w:spacing w:line="264" w:lineRule="auto"/>
      <w:ind w:firstLine="0"/>
      <w:jc w:val="center"/>
    </w:pPr>
    <w:rPr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167D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67D8F"/>
    <w:rPr>
      <w:rFonts w:ascii="Tahoma" w:hAnsi="Tahoma" w:cs="Tahoma"/>
      <w:sz w:val="16"/>
      <w:szCs w:val="16"/>
    </w:rPr>
  </w:style>
  <w:style w:type="paragraph" w:customStyle="1" w:styleId="ac">
    <w:name w:val="Рисунок"/>
    <w:basedOn w:val="a"/>
    <w:qFormat/>
    <w:rsid w:val="006C4DCD"/>
    <w:pPr>
      <w:spacing w:before="240" w:after="240"/>
      <w:ind w:firstLine="0"/>
      <w:jc w:val="center"/>
    </w:pPr>
    <w:rPr>
      <w:noProof/>
      <w:lang w:eastAsia="ru-RU"/>
    </w:rPr>
  </w:style>
  <w:style w:type="paragraph" w:styleId="ad">
    <w:name w:val="caption"/>
    <w:basedOn w:val="a"/>
    <w:next w:val="a"/>
    <w:uiPriority w:val="35"/>
    <w:semiHidden/>
    <w:unhideWhenUsed/>
    <w:qFormat/>
    <w:rsid w:val="007A6E2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e">
    <w:name w:val="Формула"/>
    <w:basedOn w:val="a"/>
    <w:qFormat/>
    <w:rsid w:val="0003398E"/>
    <w:pPr>
      <w:spacing w:before="240" w:after="240"/>
      <w:ind w:firstLine="0"/>
      <w:jc w:val="center"/>
    </w:pPr>
  </w:style>
  <w:style w:type="paragraph" w:customStyle="1" w:styleId="af">
    <w:name w:val="Обычный_без_отступа"/>
    <w:basedOn w:val="a"/>
    <w:next w:val="a"/>
    <w:qFormat/>
    <w:rsid w:val="0003398E"/>
    <w:pPr>
      <w:ind w:firstLine="0"/>
    </w:pPr>
  </w:style>
  <w:style w:type="character" w:styleId="af0">
    <w:name w:val="Placeholder Text"/>
    <w:basedOn w:val="a0"/>
    <w:uiPriority w:val="99"/>
    <w:semiHidden/>
    <w:rsid w:val="0003398E"/>
    <w:rPr>
      <w:color w:val="808080"/>
    </w:rPr>
  </w:style>
  <w:style w:type="paragraph" w:customStyle="1" w:styleId="af1">
    <w:name w:val="Таблица_название"/>
    <w:basedOn w:val="a"/>
    <w:qFormat/>
    <w:rsid w:val="00EB6B15"/>
    <w:pPr>
      <w:spacing w:before="240"/>
      <w:ind w:firstLine="0"/>
    </w:pPr>
  </w:style>
  <w:style w:type="paragraph" w:customStyle="1" w:styleId="af2">
    <w:name w:val="Таблица_содержание"/>
    <w:basedOn w:val="af1"/>
    <w:qFormat/>
    <w:rsid w:val="007D285E"/>
    <w:pPr>
      <w:spacing w:before="0" w:line="240" w:lineRule="auto"/>
    </w:pPr>
    <w:rPr>
      <w:sz w:val="22"/>
    </w:rPr>
  </w:style>
  <w:style w:type="paragraph" w:customStyle="1" w:styleId="af3">
    <w:name w:val="Код"/>
    <w:basedOn w:val="a"/>
    <w:qFormat/>
    <w:rsid w:val="00863636"/>
    <w:pPr>
      <w:spacing w:line="264" w:lineRule="auto"/>
      <w:ind w:firstLine="0"/>
      <w:jc w:val="left"/>
    </w:pPr>
    <w:rPr>
      <w:rFonts w:ascii="Courier New" w:hAnsi="Courier New"/>
      <w:sz w:val="22"/>
      <w:lang w:val="en-US"/>
    </w:rPr>
  </w:style>
  <w:style w:type="paragraph" w:customStyle="1" w:styleId="20">
    <w:name w:val="2.Раздел"/>
    <w:basedOn w:val="a"/>
    <w:next w:val="a"/>
    <w:qFormat/>
    <w:rsid w:val="00FA12AC"/>
    <w:pPr>
      <w:numPr>
        <w:numId w:val="10"/>
      </w:numPr>
      <w:spacing w:after="240" w:line="240" w:lineRule="auto"/>
      <w:ind w:left="0" w:firstLine="709"/>
    </w:pPr>
    <w:rPr>
      <w:rFonts w:eastAsia="Times New Roman" w:cs="Times New Roman"/>
      <w:b/>
      <w:caps/>
      <w:sz w:val="28"/>
      <w:szCs w:val="28"/>
      <w:lang w:eastAsia="ru-RU"/>
    </w:rPr>
  </w:style>
  <w:style w:type="paragraph" w:styleId="af4">
    <w:name w:val="Plain Text"/>
    <w:basedOn w:val="a"/>
    <w:link w:val="af5"/>
    <w:semiHidden/>
    <w:unhideWhenUsed/>
    <w:rsid w:val="00084354"/>
    <w:pPr>
      <w:spacing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5">
    <w:name w:val="Текст Знак"/>
    <w:basedOn w:val="a0"/>
    <w:link w:val="af4"/>
    <w:semiHidden/>
    <w:rsid w:val="00084354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61">
    <w:name w:val="6.1 Заголовок таблицы"/>
    <w:basedOn w:val="a"/>
    <w:qFormat/>
    <w:rsid w:val="00D04711"/>
    <w:pPr>
      <w:spacing w:before="160" w:after="100" w:line="0" w:lineRule="atLeast"/>
    </w:pPr>
    <w:rPr>
      <w:rFonts w:eastAsia="Times New Roman" w:cs="Times New Roman"/>
      <w:szCs w:val="24"/>
      <w:lang w:eastAsia="ru-RU"/>
    </w:rPr>
  </w:style>
  <w:style w:type="paragraph" w:customStyle="1" w:styleId="5">
    <w:name w:val="5.Основной текст"/>
    <w:basedOn w:val="a"/>
    <w:link w:val="50"/>
    <w:qFormat/>
    <w:rsid w:val="00AA5819"/>
    <w:pPr>
      <w:spacing w:line="276" w:lineRule="auto"/>
    </w:pPr>
    <w:rPr>
      <w:rFonts w:eastAsia="Times New Roman" w:cs="Times New Roman"/>
      <w:sz w:val="28"/>
      <w:szCs w:val="24"/>
      <w:lang w:eastAsia="ru-RU"/>
    </w:rPr>
  </w:style>
  <w:style w:type="paragraph" w:customStyle="1" w:styleId="7">
    <w:name w:val="7. Подпись рисунка"/>
    <w:basedOn w:val="5"/>
    <w:qFormat/>
    <w:rsid w:val="00E41781"/>
    <w:pPr>
      <w:ind w:firstLine="0"/>
      <w:jc w:val="center"/>
    </w:pPr>
    <w:rPr>
      <w:sz w:val="26"/>
    </w:rPr>
  </w:style>
  <w:style w:type="character" w:customStyle="1" w:styleId="50">
    <w:name w:val="5.Основной текст Знак"/>
    <w:link w:val="5"/>
    <w:rsid w:val="000B65C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\Desktop\lab_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B2ACA-33FB-4A9F-A997-DE7BE6395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207</TotalTime>
  <Pages>5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vlade</cp:lastModifiedBy>
  <cp:revision>20</cp:revision>
  <dcterms:created xsi:type="dcterms:W3CDTF">2015-03-30T11:15:00Z</dcterms:created>
  <dcterms:modified xsi:type="dcterms:W3CDTF">2025-02-03T19:30:00Z</dcterms:modified>
</cp:coreProperties>
</file>